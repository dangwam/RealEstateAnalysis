
<file path=[Content_Types].xml><?xml version="1.0" encoding="utf-8"?>
<Types xmlns="http://schemas.openxmlformats.org/package/2006/content-types">
  <Default Extension="jpeg" ContentType="image/jpe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header2.xml" ContentType="application/vnd.openxmlformats-officedocument.wordprocessingml.header+xml"/>
  <Override PartName="/word/footer5.xml" ContentType="application/vnd.openxmlformats-officedocument.wordprocessingml.footer+xml"/>
  <Override PartName="/word/header3.xml" ContentType="application/vnd.openxmlformats-officedocument.wordprocessingml.head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5000" w:type="pct"/>
        <w:tblLook w:val="0600" w:firstRow="0" w:lastRow="0" w:firstColumn="0" w:lastColumn="0" w:noHBand="1" w:noVBand="1"/>
      </w:tblPr>
      <w:tblGrid>
        <w:gridCol w:w="2157"/>
        <w:gridCol w:w="901"/>
        <w:gridCol w:w="4598"/>
        <w:gridCol w:w="1077"/>
        <w:gridCol w:w="2067"/>
      </w:tblGrid>
      <w:tr w:rsidR="00C80B04" w:rsidRPr="00C80B04" w14:paraId="60870B22" w14:textId="77777777" w:rsidTr="00872F06">
        <w:tc>
          <w:tcPr>
            <w:tcW w:w="10800" w:type="dxa"/>
            <w:gridSpan w:val="5"/>
          </w:tcPr>
          <w:p w14:paraId="27BBE34F" w14:textId="77777777" w:rsidR="00C80B04" w:rsidRDefault="00C80B04" w:rsidP="00DF017E">
            <w:r>
              <w:rPr>
                <w:noProof/>
                <w:lang w:val="en-AU" w:eastAsia="en-AU"/>
              </w:rPr>
              <w:drawing>
                <wp:inline distT="0" distB="0" distL="0" distR="0" wp14:anchorId="35ABAC05" wp14:editId="15F30D91">
                  <wp:extent cx="6711315" cy="5951220"/>
                  <wp:effectExtent l="0" t="0" r="0" b="0"/>
                  <wp:docPr id="21" name="Picture 21" descr="Two woman discuss somethi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GettyImages-731742045_super.jpg"/>
                          <pic:cNvPicPr/>
                        </pic:nvPicPr>
                        <pic:blipFill rotWithShape="1">
                          <a:blip r:embed="rId10" cstate="print">
                            <a:extLst>
                              <a:ext uri="{28A0092B-C50C-407E-A947-70E740481C1C}">
                                <a14:useLocalDpi xmlns:a14="http://schemas.microsoft.com/office/drawing/2010/main" val="0"/>
                              </a:ext>
                            </a:extLst>
                          </a:blip>
                          <a:srcRect/>
                          <a:stretch/>
                        </pic:blipFill>
                        <pic:spPr bwMode="auto">
                          <a:xfrm>
                            <a:off x="0" y="0"/>
                            <a:ext cx="6711696" cy="5951558"/>
                          </a:xfrm>
                          <a:prstGeom prst="rect">
                            <a:avLst/>
                          </a:prstGeom>
                          <a:ln>
                            <a:noFill/>
                          </a:ln>
                          <a:extLst>
                            <a:ext uri="{53640926-AAD7-44D8-BBD7-CCE9431645EC}">
                              <a14:shadowObscured xmlns:a14="http://schemas.microsoft.com/office/drawing/2010/main"/>
                            </a:ext>
                          </a:extLst>
                        </pic:spPr>
                      </pic:pic>
                    </a:graphicData>
                  </a:graphic>
                </wp:inline>
              </w:drawing>
            </w:r>
          </w:p>
          <w:p w14:paraId="6E0C14CE" w14:textId="63D44FEF" w:rsidR="00C122A7" w:rsidRPr="00C122A7" w:rsidRDefault="00C2243A" w:rsidP="00C122A7">
            <w:pPr>
              <w:pStyle w:val="Title"/>
            </w:pPr>
            <w:r>
              <w:t>Real Estate Analytics</w:t>
            </w:r>
            <w:r w:rsidR="00C122A7">
              <w:t xml:space="preserve"> </w:t>
            </w:r>
          </w:p>
        </w:tc>
      </w:tr>
      <w:tr w:rsidR="00C80B04" w:rsidRPr="00C80B04" w14:paraId="61949127" w14:textId="77777777" w:rsidTr="00C37C6C">
        <w:tc>
          <w:tcPr>
            <w:tcW w:w="2157" w:type="dxa"/>
          </w:tcPr>
          <w:p w14:paraId="37C3118F" w14:textId="77777777" w:rsidR="00C80B04" w:rsidRPr="00C80B04" w:rsidRDefault="00C80B04" w:rsidP="00C80B04">
            <w:pPr>
              <w:tabs>
                <w:tab w:val="left" w:pos="1032"/>
              </w:tabs>
              <w:spacing w:before="0" w:after="0"/>
              <w:jc w:val="center"/>
              <w:rPr>
                <w:sz w:val="10"/>
              </w:rPr>
            </w:pPr>
          </w:p>
        </w:tc>
        <w:tc>
          <w:tcPr>
            <w:tcW w:w="6576" w:type="dxa"/>
            <w:gridSpan w:val="3"/>
            <w:shd w:val="clear" w:color="auto" w:fill="F0CDA1" w:themeFill="accent1"/>
          </w:tcPr>
          <w:p w14:paraId="51857E9A" w14:textId="77777777" w:rsidR="00C80B04" w:rsidRPr="00C80B04" w:rsidRDefault="00C80B04" w:rsidP="00C80B04">
            <w:pPr>
              <w:tabs>
                <w:tab w:val="left" w:pos="1032"/>
              </w:tabs>
              <w:spacing w:before="0" w:after="0"/>
              <w:jc w:val="center"/>
              <w:rPr>
                <w:sz w:val="10"/>
              </w:rPr>
            </w:pPr>
          </w:p>
        </w:tc>
        <w:tc>
          <w:tcPr>
            <w:tcW w:w="2067" w:type="dxa"/>
          </w:tcPr>
          <w:p w14:paraId="0956CA1E" w14:textId="77777777" w:rsidR="00C80B04" w:rsidRPr="00C80B04" w:rsidRDefault="00C80B04" w:rsidP="00C80B04">
            <w:pPr>
              <w:tabs>
                <w:tab w:val="left" w:pos="1032"/>
              </w:tabs>
              <w:spacing w:before="0" w:after="0"/>
              <w:jc w:val="center"/>
              <w:rPr>
                <w:sz w:val="10"/>
              </w:rPr>
            </w:pPr>
          </w:p>
        </w:tc>
      </w:tr>
      <w:tr w:rsidR="00C80B04" w:rsidRPr="00C80B04" w14:paraId="32D422F4" w14:textId="77777777" w:rsidTr="00872F06">
        <w:tc>
          <w:tcPr>
            <w:tcW w:w="10800" w:type="dxa"/>
            <w:gridSpan w:val="5"/>
          </w:tcPr>
          <w:p w14:paraId="1B915E1C" w14:textId="168FCDFF" w:rsidR="00C80B04" w:rsidRPr="00C80B04" w:rsidRDefault="00C2243A" w:rsidP="00C122A7">
            <w:pPr>
              <w:pStyle w:val="Title"/>
            </w:pPr>
            <w:r>
              <w:t>Service</w:t>
            </w:r>
          </w:p>
        </w:tc>
      </w:tr>
      <w:tr w:rsidR="00C80B04" w:rsidRPr="00C80B04" w14:paraId="55473EFA" w14:textId="77777777" w:rsidTr="00872F06">
        <w:trPr>
          <w:trHeight w:val="1098"/>
        </w:trPr>
        <w:tc>
          <w:tcPr>
            <w:tcW w:w="3058" w:type="dxa"/>
            <w:gridSpan w:val="2"/>
          </w:tcPr>
          <w:p w14:paraId="0F4DA8C2" w14:textId="77777777" w:rsidR="00C80B04" w:rsidRPr="00C80B04" w:rsidRDefault="00C80B04" w:rsidP="00C80B04"/>
        </w:tc>
        <w:tc>
          <w:tcPr>
            <w:tcW w:w="4598" w:type="dxa"/>
            <w:shd w:val="clear" w:color="auto" w:fill="F0CDA1" w:themeFill="accent1"/>
            <w:vAlign w:val="center"/>
          </w:tcPr>
          <w:p w14:paraId="314FE435" w14:textId="77777777" w:rsidR="00C80B04" w:rsidRPr="002F0026" w:rsidRDefault="00000000" w:rsidP="00872F06">
            <w:pPr>
              <w:pStyle w:val="Subtitle"/>
            </w:pPr>
            <w:sdt>
              <w:sdtPr>
                <w:id w:val="648249588"/>
                <w:placeholder>
                  <w:docPart w:val="6DE8F2A6B0B044FABDF511DADFC193C4"/>
                </w:placeholder>
                <w:temporary/>
                <w:showingPlcHdr/>
                <w15:appearance w15:val="hidden"/>
              </w:sdtPr>
              <w:sdtContent>
                <w:r w:rsidR="00C80B04" w:rsidRPr="002F0026">
                  <w:rPr>
                    <w:rStyle w:val="SubtitleChar"/>
                    <w:b/>
                    <w:i/>
                  </w:rPr>
                  <w:t>Business Plan</w:t>
                </w:r>
              </w:sdtContent>
            </w:sdt>
          </w:p>
        </w:tc>
        <w:tc>
          <w:tcPr>
            <w:tcW w:w="3144" w:type="dxa"/>
            <w:gridSpan w:val="2"/>
          </w:tcPr>
          <w:p w14:paraId="60F294E7" w14:textId="77777777" w:rsidR="00C80B04" w:rsidRPr="00C80B04" w:rsidRDefault="00C80B04" w:rsidP="00C80B04"/>
        </w:tc>
      </w:tr>
    </w:tbl>
    <w:p w14:paraId="2947ED97" w14:textId="77777777" w:rsidR="00066DE2" w:rsidRPr="00066DE2" w:rsidRDefault="001A5429" w:rsidP="0092125E">
      <w:r>
        <w:t xml:space="preserve"> </w:t>
      </w:r>
    </w:p>
    <w:p w14:paraId="47727B7E" w14:textId="77777777" w:rsidR="00066DE2" w:rsidRPr="00066DE2" w:rsidRDefault="00066DE2" w:rsidP="00066DE2">
      <w:pPr>
        <w:sectPr w:rsidR="00066DE2" w:rsidRPr="00066DE2" w:rsidSect="00BC4C9E">
          <w:footerReference w:type="first" r:id="rId11"/>
          <w:pgSz w:w="12240" w:h="15840" w:code="1"/>
          <w:pgMar w:top="720" w:right="720" w:bottom="360" w:left="720" w:header="288" w:footer="288" w:gutter="0"/>
          <w:cols w:space="708"/>
          <w:docGrid w:linePitch="360"/>
        </w:sectPr>
      </w:pPr>
    </w:p>
    <w:tbl>
      <w:tblPr>
        <w:tblW w:w="5000" w:type="pct"/>
        <w:tblLayout w:type="fixed"/>
        <w:tblCellMar>
          <w:left w:w="0" w:type="dxa"/>
          <w:right w:w="0" w:type="dxa"/>
        </w:tblCellMar>
        <w:tblLook w:val="0600" w:firstRow="0" w:lastRow="0" w:firstColumn="0" w:lastColumn="0" w:noHBand="1" w:noVBand="1"/>
      </w:tblPr>
      <w:tblGrid>
        <w:gridCol w:w="5636"/>
        <w:gridCol w:w="5164"/>
      </w:tblGrid>
      <w:tr w:rsidR="00C80B04" w:rsidRPr="00C80B04" w14:paraId="2A60D4C0" w14:textId="77777777" w:rsidTr="00872F06">
        <w:trPr>
          <w:trHeight w:val="14130"/>
        </w:trPr>
        <w:tc>
          <w:tcPr>
            <w:tcW w:w="5636" w:type="dxa"/>
            <w:vAlign w:val="center"/>
          </w:tcPr>
          <w:p w14:paraId="0DF86F1D" w14:textId="77777777" w:rsidR="00C80B04" w:rsidRPr="00C80B04" w:rsidRDefault="00C80B04" w:rsidP="00872F06">
            <w:pPr>
              <w:spacing w:before="0" w:after="0"/>
            </w:pPr>
            <w:r>
              <w:rPr>
                <w:noProof/>
                <w:lang w:val="en-AU" w:eastAsia="en-AU"/>
              </w:rPr>
              <w:lastRenderedPageBreak/>
              <w:drawing>
                <wp:inline distT="0" distB="0" distL="0" distR="0" wp14:anchorId="285C2DAC" wp14:editId="7350E996">
                  <wp:extent cx="3268800" cy="8933688"/>
                  <wp:effectExtent l="0" t="0" r="8255" b="1270"/>
                  <wp:docPr id="1" name="Picture 1" descr="Group of peop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GettyImages-696273168_super.jpg"/>
                          <pic:cNvPicPr/>
                        </pic:nvPicPr>
                        <pic:blipFill rotWithShape="1">
                          <a:blip r:embed="rId12" cstate="print">
                            <a:extLst>
                              <a:ext uri="{28A0092B-C50C-407E-A947-70E740481C1C}">
                                <a14:useLocalDpi xmlns:a14="http://schemas.microsoft.com/office/drawing/2010/main" val="0"/>
                              </a:ext>
                            </a:extLst>
                          </a:blip>
                          <a:srcRect/>
                          <a:stretch/>
                        </pic:blipFill>
                        <pic:spPr bwMode="auto">
                          <a:xfrm flipH="1">
                            <a:off x="0" y="0"/>
                            <a:ext cx="3268800" cy="8933688"/>
                          </a:xfrm>
                          <a:prstGeom prst="rect">
                            <a:avLst/>
                          </a:prstGeom>
                          <a:ln>
                            <a:noFill/>
                          </a:ln>
                          <a:extLst>
                            <a:ext uri="{53640926-AAD7-44D8-BBD7-CCE9431645EC}">
                              <a14:shadowObscured xmlns:a14="http://schemas.microsoft.com/office/drawing/2010/main"/>
                            </a:ext>
                          </a:extLst>
                        </pic:spPr>
                      </pic:pic>
                    </a:graphicData>
                  </a:graphic>
                </wp:inline>
              </w:drawing>
            </w:r>
          </w:p>
        </w:tc>
        <w:tc>
          <w:tcPr>
            <w:tcW w:w="5164" w:type="dxa"/>
            <w:vAlign w:val="center"/>
          </w:tcPr>
          <w:tbl>
            <w:tblPr>
              <w:tblW w:w="5149" w:type="dxa"/>
              <w:tblBorders>
                <w:bottom w:val="single" w:sz="24" w:space="0" w:color="F0CDA1" w:themeColor="accent1"/>
              </w:tblBorders>
              <w:tblLayout w:type="fixed"/>
              <w:tblLook w:val="0600" w:firstRow="0" w:lastRow="0" w:firstColumn="0" w:lastColumn="0" w:noHBand="1" w:noVBand="1"/>
            </w:tblPr>
            <w:tblGrid>
              <w:gridCol w:w="5149"/>
            </w:tblGrid>
            <w:tr w:rsidR="00C80B04" w:rsidRPr="00C80B04" w14:paraId="2939FC96" w14:textId="77777777" w:rsidTr="00C37C6C">
              <w:tc>
                <w:tcPr>
                  <w:tcW w:w="5149" w:type="dxa"/>
                </w:tcPr>
                <w:p w14:paraId="0ECB52F3" w14:textId="77777777" w:rsidR="00C80B04" w:rsidRPr="00C80B04" w:rsidRDefault="00000000" w:rsidP="00872F06">
                  <w:pPr>
                    <w:pStyle w:val="TOCHeading"/>
                  </w:pPr>
                  <w:sdt>
                    <w:sdtPr>
                      <w:id w:val="-383024954"/>
                      <w:placeholder>
                        <w:docPart w:val="E1D993BC32AA42F6BDE3CC9561595529"/>
                      </w:placeholder>
                      <w:temporary/>
                      <w:showingPlcHdr/>
                      <w15:appearance w15:val="hidden"/>
                    </w:sdtPr>
                    <w:sdtContent>
                      <w:r w:rsidR="00224FF2" w:rsidRPr="00224FF2">
                        <w:t>TABLE OF CONTENTS</w:t>
                      </w:r>
                    </w:sdtContent>
                  </w:sdt>
                  <w:r w:rsidR="006D6E5A">
                    <w:t xml:space="preserve"> </w:t>
                  </w:r>
                </w:p>
              </w:tc>
            </w:tr>
          </w:tbl>
          <w:p w14:paraId="309BC4D5" w14:textId="77777777" w:rsidR="006D6E5A" w:rsidRDefault="006D6E5A" w:rsidP="00872F06">
            <w:pPr>
              <w:pStyle w:val="TOC1"/>
            </w:pPr>
            <w:r>
              <w:t>Introduction</w:t>
            </w:r>
            <w:r>
              <w:tab/>
              <w:t>4</w:t>
            </w:r>
          </w:p>
          <w:p w14:paraId="62DAFE03" w14:textId="77777777" w:rsidR="006D6E5A" w:rsidRDefault="006D6E5A" w:rsidP="00872F06">
            <w:pPr>
              <w:pStyle w:val="TOC1"/>
            </w:pPr>
            <w:r>
              <w:t>1. Executive Summary</w:t>
            </w:r>
            <w:r>
              <w:tab/>
              <w:t>5</w:t>
            </w:r>
          </w:p>
          <w:p w14:paraId="064FA2BE" w14:textId="77777777" w:rsidR="006D6E5A" w:rsidRDefault="006D6E5A" w:rsidP="00872F06">
            <w:pPr>
              <w:pStyle w:val="TOC1"/>
            </w:pPr>
            <w:r>
              <w:t>2. Company Overview</w:t>
            </w:r>
            <w:r>
              <w:tab/>
              <w:t>6</w:t>
            </w:r>
          </w:p>
          <w:p w14:paraId="38230AD9" w14:textId="77777777" w:rsidR="006D6E5A" w:rsidRDefault="006D6E5A" w:rsidP="00872F06">
            <w:pPr>
              <w:pStyle w:val="TOC1"/>
            </w:pPr>
            <w:r>
              <w:t>3. Business Description</w:t>
            </w:r>
            <w:r>
              <w:tab/>
              <w:t>7</w:t>
            </w:r>
          </w:p>
          <w:p w14:paraId="3363E6AC" w14:textId="77777777" w:rsidR="006D6E5A" w:rsidRDefault="006D6E5A" w:rsidP="00872F06">
            <w:pPr>
              <w:pStyle w:val="TOC1"/>
            </w:pPr>
            <w:r>
              <w:t>4. Market Analysis</w:t>
            </w:r>
            <w:r>
              <w:tab/>
              <w:t>9</w:t>
            </w:r>
          </w:p>
          <w:p w14:paraId="1A952509" w14:textId="77777777" w:rsidR="006D6E5A" w:rsidRDefault="006D6E5A" w:rsidP="00872F06">
            <w:pPr>
              <w:pStyle w:val="TOC1"/>
            </w:pPr>
            <w:r>
              <w:t>5. Operating Plan</w:t>
            </w:r>
            <w:r>
              <w:tab/>
              <w:t>11</w:t>
            </w:r>
          </w:p>
          <w:p w14:paraId="66BA87DC" w14:textId="77777777" w:rsidR="006D6E5A" w:rsidRDefault="006D6E5A" w:rsidP="00872F06">
            <w:pPr>
              <w:pStyle w:val="TOC1"/>
            </w:pPr>
            <w:r>
              <w:t>6. Marketing and Sales Plan</w:t>
            </w:r>
            <w:r>
              <w:tab/>
              <w:t>12</w:t>
            </w:r>
          </w:p>
          <w:p w14:paraId="1CFAE89A" w14:textId="77777777" w:rsidR="006D6E5A" w:rsidRDefault="006D6E5A" w:rsidP="00872F06">
            <w:pPr>
              <w:pStyle w:val="TOC1"/>
            </w:pPr>
            <w:r>
              <w:t>7. Financial Plan</w:t>
            </w:r>
            <w:r>
              <w:tab/>
              <w:t>13</w:t>
            </w:r>
          </w:p>
          <w:p w14:paraId="60BA2214" w14:textId="77777777" w:rsidR="006D6E5A" w:rsidRDefault="006D6E5A" w:rsidP="00872F06">
            <w:pPr>
              <w:pStyle w:val="TOC1"/>
            </w:pPr>
            <w:r>
              <w:t>Appendix</w:t>
            </w:r>
            <w:r>
              <w:tab/>
              <w:t>16</w:t>
            </w:r>
          </w:p>
          <w:p w14:paraId="5FBA33B4" w14:textId="77777777" w:rsidR="006D6E5A" w:rsidRDefault="006D6E5A" w:rsidP="00872F06">
            <w:pPr>
              <w:pStyle w:val="TOC2"/>
            </w:pPr>
            <w:r>
              <w:t>Instructions for Getting Started with Estimated Start-Up Costs</w:t>
            </w:r>
            <w:r>
              <w:tab/>
              <w:t>17</w:t>
            </w:r>
          </w:p>
          <w:p w14:paraId="055E6373" w14:textId="77777777" w:rsidR="006D6E5A" w:rsidRDefault="006D6E5A" w:rsidP="00872F06">
            <w:pPr>
              <w:pStyle w:val="TOC2"/>
            </w:pPr>
            <w:r>
              <w:t>Instructions for Getting Started on Profit &amp; Loss Projections</w:t>
            </w:r>
            <w:r>
              <w:tab/>
              <w:t>19</w:t>
            </w:r>
          </w:p>
          <w:p w14:paraId="1119EB34" w14:textId="77777777" w:rsidR="00404E77" w:rsidRPr="00404E77" w:rsidRDefault="00404E77" w:rsidP="00872F06"/>
        </w:tc>
      </w:tr>
    </w:tbl>
    <w:p w14:paraId="5FCE9FB1" w14:textId="77777777" w:rsidR="000A7626" w:rsidRDefault="000A7626" w:rsidP="00C80B04">
      <w:pPr>
        <w:spacing w:before="0" w:after="0"/>
      </w:pPr>
    </w:p>
    <w:p w14:paraId="14D13041" w14:textId="77777777" w:rsidR="000A7626" w:rsidRPr="000A7626" w:rsidRDefault="000A7626" w:rsidP="00C80B04">
      <w:pPr>
        <w:spacing w:before="0" w:after="0"/>
        <w:sectPr w:rsidR="000A7626" w:rsidRPr="000A7626" w:rsidSect="00BC4C9E">
          <w:footerReference w:type="default" r:id="rId13"/>
          <w:footerReference w:type="first" r:id="rId14"/>
          <w:pgSz w:w="12240" w:h="15840" w:code="1"/>
          <w:pgMar w:top="576" w:right="720" w:bottom="0" w:left="720" w:header="0" w:footer="0" w:gutter="0"/>
          <w:pgNumType w:fmt="lowerRoman"/>
          <w:cols w:space="708"/>
          <w:titlePg/>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C80B04" w:rsidRPr="00404E77" w14:paraId="62F91B01" w14:textId="77777777" w:rsidTr="0017334F">
        <w:trPr>
          <w:trHeight w:val="432"/>
        </w:trPr>
        <w:tc>
          <w:tcPr>
            <w:tcW w:w="10800" w:type="dxa"/>
          </w:tcPr>
          <w:bookmarkStart w:id="0" w:name="_Toc9437451"/>
          <w:bookmarkStart w:id="1" w:name="_Toc10679479"/>
          <w:p w14:paraId="3834F71E" w14:textId="77777777" w:rsidR="00C80B04" w:rsidRPr="00404E77" w:rsidRDefault="00000000" w:rsidP="00404E77">
            <w:pPr>
              <w:pStyle w:val="Heading1"/>
            </w:pPr>
            <w:sdt>
              <w:sdtPr>
                <w:id w:val="-1202244712"/>
                <w:placeholder>
                  <w:docPart w:val="1C39221255314FBC8BEB9C5759DF8DE7"/>
                </w:placeholder>
                <w:temporary/>
                <w:showingPlcHdr/>
                <w15:appearance w15:val="hidden"/>
              </w:sdtPr>
              <w:sdtContent>
                <w:r w:rsidR="00C80B04" w:rsidRPr="00404E77">
                  <w:t>Introduction</w:t>
                </w:r>
              </w:sdtContent>
            </w:sdt>
            <w:bookmarkEnd w:id="0"/>
            <w:bookmarkEnd w:id="1"/>
          </w:p>
        </w:tc>
      </w:tr>
    </w:tbl>
    <w:sdt>
      <w:sdtPr>
        <w:id w:val="-1299996274"/>
        <w:placeholder>
          <w:docPart w:val="6503C986FF5B48BEBF8B1179C9C400CF"/>
        </w:placeholder>
        <w:temporary/>
        <w:showingPlcHdr/>
        <w15:appearance w15:val="hidden"/>
      </w:sdtPr>
      <w:sdtContent>
        <w:p w14:paraId="098DDECB" w14:textId="77777777" w:rsidR="001E1E58" w:rsidRDefault="000612A6" w:rsidP="0003123C">
          <w:r w:rsidRPr="000612A6">
            <w:t>Creating an extensive business plan is unnecessary for most businesses to get started. However, creating a short business plan offers several benefits that more than outweigh the investment of time:</w:t>
          </w:r>
        </w:p>
      </w:sdtContent>
    </w:sdt>
    <w:sdt>
      <w:sdtPr>
        <w:id w:val="-1475901501"/>
        <w:placeholder>
          <w:docPart w:val="0A20F117D8224968B3E08F49070FFD62"/>
        </w:placeholder>
        <w:temporary/>
        <w:showingPlcHdr/>
        <w15:appearance w15:val="hidden"/>
      </w:sdtPr>
      <w:sdtContent>
        <w:p w14:paraId="22A8B4AA" w14:textId="77777777" w:rsidR="000612A6" w:rsidRPr="000612A6" w:rsidRDefault="000612A6" w:rsidP="000612A6">
          <w:pPr>
            <w:pStyle w:val="ListBullet"/>
          </w:pPr>
          <w:r w:rsidRPr="000612A6">
            <w:t>The process of thinking and writing the plan provides clarity for the business.</w:t>
          </w:r>
        </w:p>
        <w:p w14:paraId="3D27A9F6" w14:textId="77777777" w:rsidR="000612A6" w:rsidRPr="000612A6" w:rsidRDefault="000612A6" w:rsidP="000612A6">
          <w:pPr>
            <w:pStyle w:val="ListBullet"/>
          </w:pPr>
          <w:r w:rsidRPr="000612A6">
            <w:t>If capital is needed from outside sources, investors want to see a plan that demonstrates a solid understanding and vision for the business.</w:t>
          </w:r>
        </w:p>
        <w:p w14:paraId="35B011CB" w14:textId="77777777" w:rsidR="000612A6" w:rsidRPr="000612A6" w:rsidRDefault="000612A6" w:rsidP="000612A6">
          <w:pPr>
            <w:pStyle w:val="ListBullet"/>
          </w:pPr>
          <w:r w:rsidRPr="000612A6">
            <w:t>The plan will help prioritize tasks that are most important.</w:t>
          </w:r>
        </w:p>
        <w:p w14:paraId="3EA760E7" w14:textId="77777777" w:rsidR="0003123C" w:rsidRPr="000612A6" w:rsidRDefault="000612A6" w:rsidP="000612A6">
          <w:pPr>
            <w:pStyle w:val="ListBullet"/>
          </w:pPr>
          <w:r w:rsidRPr="000612A6">
            <w:t>With growth, the plan offers a common understanding of the vision to new leaders.</w:t>
          </w:r>
        </w:p>
      </w:sdtContent>
    </w:sdt>
    <w:sdt>
      <w:sdtPr>
        <w:id w:val="1335577576"/>
        <w:placeholder>
          <w:docPart w:val="75AF96B11F0443FFB617CFED681FA41B"/>
        </w:placeholder>
        <w:temporary/>
        <w:showingPlcHdr/>
        <w15:appearance w15:val="hidden"/>
      </w:sdtPr>
      <w:sdtContent>
        <w:p w14:paraId="363D54B0" w14:textId="77777777" w:rsidR="0003123C" w:rsidRDefault="000612A6" w:rsidP="0003123C">
          <w:r w:rsidRPr="000612A6">
            <w:t>A simple business plan for a start-up service company can be completed rather quickly. Keeping in mind who the intended audience is, write simply. The plan needs to be understandable, readable, and realistic.</w:t>
          </w:r>
        </w:p>
      </w:sdtContent>
    </w:sdt>
    <w:sdt>
      <w:sdtPr>
        <w:id w:val="1854537875"/>
        <w:placeholder>
          <w:docPart w:val="3CF6F13A888949AB962BD42B629B9AFA"/>
        </w:placeholder>
        <w:temporary/>
        <w:showingPlcHdr/>
        <w15:appearance w15:val="hidden"/>
      </w:sdtPr>
      <w:sdtContent>
        <w:p w14:paraId="69E6A473" w14:textId="77777777" w:rsidR="001E1E58" w:rsidRPr="00A4571A" w:rsidRDefault="000612A6" w:rsidP="0003123C">
          <w:r w:rsidRPr="000612A6">
            <w:t>This template is organized into seven sub-plans or sections to be completed.</w:t>
          </w:r>
        </w:p>
      </w:sdtContent>
    </w:sdt>
    <w:sdt>
      <w:sdtPr>
        <w:id w:val="1328101648"/>
        <w:placeholder>
          <w:docPart w:val="621F0AEC431847AB8B94EDC6B3A2928C"/>
        </w:placeholder>
        <w:temporary/>
        <w:showingPlcHdr/>
        <w15:appearance w15:val="hidden"/>
      </w:sdtPr>
      <w:sdtContent>
        <w:p w14:paraId="503FB8AD" w14:textId="77777777" w:rsidR="0003123C" w:rsidRPr="0003123C" w:rsidRDefault="0003123C" w:rsidP="0003123C">
          <w:pPr>
            <w:pStyle w:val="ListNumber"/>
          </w:pPr>
          <w:r w:rsidRPr="0003123C">
            <w:t>Executive Summary</w:t>
          </w:r>
        </w:p>
        <w:p w14:paraId="379CAA14" w14:textId="77777777" w:rsidR="0003123C" w:rsidRPr="0003123C" w:rsidRDefault="0003123C" w:rsidP="0003123C">
          <w:pPr>
            <w:pStyle w:val="ListNumber"/>
          </w:pPr>
          <w:r w:rsidRPr="0003123C">
            <w:t>Company Overview</w:t>
          </w:r>
        </w:p>
        <w:p w14:paraId="103583F4" w14:textId="77777777" w:rsidR="0003123C" w:rsidRPr="0003123C" w:rsidRDefault="0003123C" w:rsidP="0003123C">
          <w:pPr>
            <w:pStyle w:val="ListNumber"/>
          </w:pPr>
          <w:r w:rsidRPr="0003123C">
            <w:t>Business Description</w:t>
          </w:r>
        </w:p>
        <w:p w14:paraId="7013F471" w14:textId="77777777" w:rsidR="0003123C" w:rsidRPr="0003123C" w:rsidRDefault="0003123C" w:rsidP="0003123C">
          <w:pPr>
            <w:pStyle w:val="ListNumber"/>
          </w:pPr>
          <w:r w:rsidRPr="0003123C">
            <w:t>Market Analysis</w:t>
          </w:r>
        </w:p>
        <w:p w14:paraId="489573DC" w14:textId="77777777" w:rsidR="0003123C" w:rsidRPr="0003123C" w:rsidRDefault="0003123C" w:rsidP="0003123C">
          <w:pPr>
            <w:pStyle w:val="ListNumber"/>
          </w:pPr>
          <w:r w:rsidRPr="0003123C">
            <w:t>Operating Plan</w:t>
          </w:r>
        </w:p>
        <w:p w14:paraId="288A8C79" w14:textId="77777777" w:rsidR="0003123C" w:rsidRPr="0003123C" w:rsidRDefault="0003123C" w:rsidP="0003123C">
          <w:pPr>
            <w:pStyle w:val="ListNumber"/>
          </w:pPr>
          <w:r w:rsidRPr="0003123C">
            <w:t>Marketing and Sales Plan</w:t>
          </w:r>
        </w:p>
        <w:p w14:paraId="663BD7B8" w14:textId="77777777" w:rsidR="001E1E58" w:rsidRPr="0003123C" w:rsidRDefault="0003123C" w:rsidP="0003123C">
          <w:pPr>
            <w:pStyle w:val="ListNumber"/>
          </w:pPr>
          <w:r w:rsidRPr="0003123C">
            <w:t>Financial Plan</w:t>
          </w:r>
        </w:p>
      </w:sdtContent>
    </w:sdt>
    <w:sdt>
      <w:sdtPr>
        <w:id w:val="1607307120"/>
        <w:placeholder>
          <w:docPart w:val="C16D231A649842E9A4EA5194AEAB0953"/>
        </w:placeholder>
        <w:temporary/>
        <w:showingPlcHdr/>
        <w15:appearance w15:val="hidden"/>
      </w:sdtPr>
      <w:sdtContent>
        <w:p w14:paraId="20CF9EEA" w14:textId="77777777" w:rsidR="000612A6" w:rsidRPr="000612A6" w:rsidRDefault="000612A6" w:rsidP="000612A6">
          <w:r w:rsidRPr="000612A6">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14:paraId="58102E27" w14:textId="77777777" w:rsidR="001E1E58" w:rsidRDefault="000612A6" w:rsidP="000612A6">
          <w:r w:rsidRPr="000612A6">
            <w:t>It is important to keep the business plan updated in order to see progress, celebrate success, and adjust where issues arise. This is best done on a quarterly, if not monthly, basis.</w:t>
          </w:r>
        </w:p>
      </w:sdtContent>
    </w:sdt>
    <w:p w14:paraId="7FC78261" w14:textId="77777777" w:rsidR="0003123C" w:rsidRDefault="0003123C" w:rsidP="00974DD3">
      <w:pPr>
        <w:spacing w:before="0" w:after="0"/>
      </w:pPr>
    </w:p>
    <w:p w14:paraId="23E1B8E1" w14:textId="77777777" w:rsidR="0003123C" w:rsidRDefault="0003123C" w:rsidP="00974DD3">
      <w:pPr>
        <w:spacing w:before="0" w:after="0"/>
        <w:sectPr w:rsidR="0003123C" w:rsidSect="00BC4C9E">
          <w:headerReference w:type="default" r:id="rId15"/>
          <w:footerReference w:type="default" r:id="rId16"/>
          <w:headerReference w:type="first" r:id="rId17"/>
          <w:footerReference w:type="first" r:id="rId18"/>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78EDDAC0" w14:textId="77777777" w:rsidTr="0017334F">
        <w:trPr>
          <w:trHeight w:val="1008"/>
        </w:trPr>
        <w:tc>
          <w:tcPr>
            <w:tcW w:w="10800" w:type="dxa"/>
          </w:tcPr>
          <w:bookmarkStart w:id="2" w:name="_Toc9437452"/>
          <w:bookmarkStart w:id="3" w:name="_Toc10679480"/>
          <w:p w14:paraId="257E4A1C" w14:textId="77777777" w:rsidR="00404E77" w:rsidRPr="00ED112D" w:rsidRDefault="00000000" w:rsidP="00404E77">
            <w:pPr>
              <w:pStyle w:val="Heading1"/>
              <w:numPr>
                <w:ilvl w:val="0"/>
                <w:numId w:val="39"/>
              </w:numPr>
              <w:spacing w:before="240"/>
              <w:ind w:hanging="743"/>
              <w:rPr>
                <w:rFonts w:cstheme="minorHAnsi"/>
              </w:rPr>
            </w:pPr>
            <w:sdt>
              <w:sdtPr>
                <w:id w:val="-1514373493"/>
                <w:placeholder>
                  <w:docPart w:val="2B555F6A8E7643D595EF1D4196AFABBA"/>
                </w:placeholder>
                <w:temporary/>
                <w:showingPlcHdr/>
                <w15:appearance w15:val="hidden"/>
              </w:sdtPr>
              <w:sdtContent>
                <w:r w:rsidR="00404E77" w:rsidRPr="00404E77">
                  <w:t>Executive Summary</w:t>
                </w:r>
              </w:sdtContent>
            </w:sdt>
            <w:bookmarkEnd w:id="2"/>
            <w:bookmarkEnd w:id="3"/>
          </w:p>
        </w:tc>
      </w:tr>
    </w:tbl>
    <w:p w14:paraId="15A4956C" w14:textId="6939F287" w:rsidR="00BA31C4" w:rsidRDefault="003C50BB" w:rsidP="003C50BB">
      <w:pPr>
        <w:rPr>
          <w:rStyle w:val="Strong"/>
        </w:rPr>
      </w:pPr>
      <w:r w:rsidRPr="003C50BB">
        <w:t>The Real Estate Price Analysis System aims to address challenges faced by real estate investors, agents, and buyers in determining accurate property prices. This system uses advanced data analysis techniques to predict and analyze property prices using publicly available real estate data and synthetic data generated for the project. By leveraging historical pricing data, neighborhood trends, and other relevant factors, the system will provide a platform that generates insights for making better property investment decisions. The project is designed for the purpose of showcasing Python programming, database management, and data visualization skills, with a focus on providing value in the real estate industry</w:t>
      </w:r>
      <w:r w:rsidRPr="003C50BB">
        <w:rPr>
          <w:b/>
          <w:bCs/>
        </w:rPr>
        <w:t>.</w:t>
      </w:r>
    </w:p>
    <w:p w14:paraId="66050834" w14:textId="3F40CD34" w:rsidR="00BA31C4" w:rsidRDefault="00000000" w:rsidP="00BA31C4">
      <w:pPr>
        <w:pStyle w:val="ListBullet"/>
        <w:rPr>
          <w:rStyle w:val="Strong"/>
        </w:rPr>
      </w:pPr>
      <w:sdt>
        <w:sdtPr>
          <w:rPr>
            <w:rStyle w:val="Bold"/>
          </w:rPr>
          <w:id w:val="-1250499627"/>
          <w:placeholder>
            <w:docPart w:val="1A7EF640BE264089823583E73B91AAB5"/>
          </w:placeholder>
          <w:temporary/>
          <w:showingPlcHdr/>
          <w15:appearance w15:val="hidden"/>
        </w:sdtPr>
        <w:sdtContent>
          <w:r w:rsidR="00BA31C4" w:rsidRPr="00BA31C4">
            <w:rPr>
              <w:rStyle w:val="Bold"/>
            </w:rPr>
            <w:t>Opportunity:</w:t>
          </w:r>
        </w:sdtContent>
      </w:sdt>
      <w:r w:rsidR="00BA31C4">
        <w:rPr>
          <w:rStyle w:val="Strong"/>
        </w:rPr>
        <w:t xml:space="preserve"> </w:t>
      </w:r>
      <w:r w:rsidR="003C50BB" w:rsidRPr="003C50BB">
        <w:t xml:space="preserve">The </w:t>
      </w:r>
      <w:r w:rsidR="003C50BB" w:rsidRPr="003C50BB">
        <w:rPr>
          <w:b/>
          <w:bCs/>
        </w:rPr>
        <w:t>Real Estate Price Analysis System</w:t>
      </w:r>
      <w:r w:rsidR="003C50BB" w:rsidRPr="003C50BB">
        <w:t xml:space="preserve"> addresses the challenge of determining accurate property prices in the real estate market. Buyers, sellers, real estate agents, and investors often rely on subjective methods for pricing, which can lead to overvalued or undervalued properties. This system solves this problem by leveraging data analysis and machine learning to predict property prices based on various influencing factors such as location, square footage, amenities, and market trends</w:t>
      </w:r>
      <w:r w:rsidR="003C50BB">
        <w:t>.</w:t>
      </w:r>
    </w:p>
    <w:p w14:paraId="6A18A707" w14:textId="23B5B3C6" w:rsidR="00BA31C4" w:rsidRDefault="00000000" w:rsidP="00BA31C4">
      <w:pPr>
        <w:pStyle w:val="ListBullet"/>
        <w:rPr>
          <w:rStyle w:val="Strong"/>
        </w:rPr>
      </w:pPr>
      <w:sdt>
        <w:sdtPr>
          <w:rPr>
            <w:rStyle w:val="Bold"/>
          </w:rPr>
          <w:id w:val="-1653444154"/>
          <w:placeholder>
            <w:docPart w:val="69671F6DE876486D8ACF009D17ED5154"/>
          </w:placeholder>
          <w:temporary/>
          <w:showingPlcHdr/>
          <w15:appearance w15:val="hidden"/>
        </w:sdtPr>
        <w:sdtContent>
          <w:r w:rsidR="00BA31C4" w:rsidRPr="00BA31C4">
            <w:rPr>
              <w:rStyle w:val="Bold"/>
            </w:rPr>
            <w:t>Mission:</w:t>
          </w:r>
        </w:sdtContent>
      </w:sdt>
      <w:r w:rsidR="00BA31C4" w:rsidRPr="00BA31C4">
        <w:rPr>
          <w:rStyle w:val="Bold"/>
        </w:rPr>
        <w:t xml:space="preserve"> </w:t>
      </w:r>
      <w:r w:rsidR="003C50BB" w:rsidRPr="003C50BB">
        <w:t>Our mission is to empower real estate professionals and investors by providing them with an automated, data-driven platform to determine property prices with greater accuracy and efficiency. This system will offer a solution to one of the most crucial steps in real estate transactions: pricing. By offering accurate property valuations, we aim to reduce uncertainty in property pricing, helping all stakeholders make informed, confident decisions</w:t>
      </w:r>
    </w:p>
    <w:p w14:paraId="53AD4C4A" w14:textId="77777777" w:rsidR="003C50BB" w:rsidRDefault="00000000" w:rsidP="00BA31C4">
      <w:pPr>
        <w:pStyle w:val="ListBullet"/>
      </w:pPr>
      <w:sdt>
        <w:sdtPr>
          <w:rPr>
            <w:rStyle w:val="Bold"/>
          </w:rPr>
          <w:id w:val="-291824174"/>
          <w:placeholder>
            <w:docPart w:val="8DF70FB26C84455B8ADCB1701E5ED71C"/>
          </w:placeholder>
          <w:temporary/>
          <w:showingPlcHdr/>
          <w15:appearance w15:val="hidden"/>
        </w:sdtPr>
        <w:sdtContent>
          <w:r w:rsidR="00BA31C4" w:rsidRPr="00BA31C4">
            <w:rPr>
              <w:rStyle w:val="Bold"/>
            </w:rPr>
            <w:t>Solution:</w:t>
          </w:r>
        </w:sdtContent>
      </w:sdt>
      <w:r w:rsidR="00BA31C4" w:rsidRPr="00BA31C4">
        <w:t xml:space="preserve"> </w:t>
      </w:r>
      <w:r w:rsidR="003C50BB" w:rsidRPr="003C50BB">
        <w:t xml:space="preserve">The </w:t>
      </w:r>
      <w:r w:rsidR="003C50BB" w:rsidRPr="003C50BB">
        <w:rPr>
          <w:b/>
          <w:bCs/>
        </w:rPr>
        <w:t>Real Estate Price Analysis System</w:t>
      </w:r>
      <w:r w:rsidR="003C50BB" w:rsidRPr="003C50BB">
        <w:t xml:space="preserve"> will uniquely solve this problem by combining data science, machine learning, and data visualization. By integrating freely available data sources (like public real estate data APIs and synthetic data), the system will:</w:t>
      </w:r>
      <w:r w:rsidR="003C50BB">
        <w:t xml:space="preserve"> </w:t>
      </w:r>
    </w:p>
    <w:p w14:paraId="1C812682" w14:textId="77777777" w:rsidR="003C50BB" w:rsidRDefault="003C50BB" w:rsidP="003C50BB">
      <w:pPr>
        <w:pStyle w:val="ListBullet"/>
        <w:numPr>
          <w:ilvl w:val="1"/>
          <w:numId w:val="16"/>
        </w:numPr>
      </w:pPr>
      <w:r w:rsidRPr="003C50BB">
        <w:t>Provide machine learning-driven price predictions based on data patterns.</w:t>
      </w:r>
      <w:r>
        <w:t xml:space="preserve"> </w:t>
      </w:r>
      <w:r w:rsidRPr="003C50BB">
        <w:t>Offer insights into real estate trends, neighborhood growth, and price factors.</w:t>
      </w:r>
      <w:r>
        <w:t xml:space="preserve"> </w:t>
      </w:r>
    </w:p>
    <w:p w14:paraId="53FB7636" w14:textId="77777777" w:rsidR="003C50BB" w:rsidRDefault="003C50BB" w:rsidP="003C50BB">
      <w:pPr>
        <w:pStyle w:val="ListBullet"/>
        <w:numPr>
          <w:ilvl w:val="1"/>
          <w:numId w:val="16"/>
        </w:numPr>
      </w:pPr>
      <w:r w:rsidRPr="003C50BB">
        <w:t>Present intuitive visualizations that help users understand pricing trends and make data-driven decisions.</w:t>
      </w:r>
      <w:r>
        <w:t xml:space="preserve"> </w:t>
      </w:r>
    </w:p>
    <w:p w14:paraId="4ECCA636" w14:textId="21AF0FBC" w:rsidR="00BA31C4" w:rsidRPr="00BA31C4" w:rsidRDefault="003C50BB" w:rsidP="003C50BB">
      <w:pPr>
        <w:pStyle w:val="ListBullet"/>
        <w:numPr>
          <w:ilvl w:val="0"/>
          <w:numId w:val="0"/>
        </w:numPr>
        <w:ind w:left="340"/>
      </w:pPr>
      <w:r w:rsidRPr="003C50BB">
        <w:t>This approach will minimize reliance on human intuition and bring more accuracy to property valuation.</w:t>
      </w:r>
      <w:r>
        <w:t xml:space="preserve"> </w:t>
      </w:r>
    </w:p>
    <w:p w14:paraId="3898B084" w14:textId="77777777" w:rsidR="0080053D" w:rsidRDefault="00000000" w:rsidP="00BA31C4">
      <w:pPr>
        <w:pStyle w:val="ListBullet"/>
      </w:pPr>
      <w:sdt>
        <w:sdtPr>
          <w:rPr>
            <w:rStyle w:val="Bold"/>
          </w:rPr>
          <w:id w:val="1016813044"/>
          <w:placeholder>
            <w:docPart w:val="0F32540B44C9417A95D9E163A7433838"/>
          </w:placeholder>
          <w:temporary/>
          <w:showingPlcHdr/>
          <w15:appearance w15:val="hidden"/>
        </w:sdtPr>
        <w:sdtContent>
          <w:r w:rsidR="00BA31C4" w:rsidRPr="00BA31C4">
            <w:rPr>
              <w:rStyle w:val="Bold"/>
            </w:rPr>
            <w:t>Market focus:</w:t>
          </w:r>
        </w:sdtContent>
      </w:sdt>
      <w:r w:rsidR="00BA31C4" w:rsidRPr="00BA31C4">
        <w:t xml:space="preserve"> </w:t>
      </w:r>
      <w:r w:rsidR="0080053D" w:rsidRPr="0080053D">
        <w:t>The system targets the following markets and customer segments:</w:t>
      </w:r>
      <w:r w:rsidR="0080053D">
        <w:t xml:space="preserve"> </w:t>
      </w:r>
      <w:r w:rsidR="0080053D" w:rsidRPr="0080053D">
        <w:rPr>
          <w:b/>
          <w:bCs/>
        </w:rPr>
        <w:t>Real Estate Agents</w:t>
      </w:r>
      <w:r w:rsidR="0080053D" w:rsidRPr="0080053D">
        <w:t>: To assist in setting competitive property prices based on real-time data and trends.</w:t>
      </w:r>
      <w:r w:rsidR="0080053D">
        <w:t xml:space="preserve"> </w:t>
      </w:r>
      <w:r w:rsidR="0080053D" w:rsidRPr="0080053D">
        <w:rPr>
          <w:b/>
          <w:bCs/>
        </w:rPr>
        <w:t>Investors</w:t>
      </w:r>
      <w:r w:rsidR="0080053D" w:rsidRPr="0080053D">
        <w:t>: To identify undervalued or overvalued properties for better decision-making in buying and selling.</w:t>
      </w:r>
      <w:r w:rsidR="0080053D">
        <w:t xml:space="preserve"> </w:t>
      </w:r>
      <w:r w:rsidR="0080053D" w:rsidRPr="0080053D">
        <w:rPr>
          <w:b/>
          <w:bCs/>
        </w:rPr>
        <w:t>Home Buyers</w:t>
      </w:r>
      <w:r w:rsidR="0080053D" w:rsidRPr="0080053D">
        <w:t xml:space="preserve">: To assist individuals in assessing whether a </w:t>
      </w:r>
      <w:r w:rsidR="0080053D" w:rsidRPr="0080053D">
        <w:lastRenderedPageBreak/>
        <w:t>property’s listed price is fair.</w:t>
      </w:r>
      <w:r w:rsidR="0080053D">
        <w:t xml:space="preserve"> </w:t>
      </w:r>
      <w:r w:rsidR="0080053D" w:rsidRPr="0080053D">
        <w:rPr>
          <w:b/>
          <w:bCs/>
        </w:rPr>
        <w:t>Real Estate Developers</w:t>
      </w:r>
      <w:r w:rsidR="0080053D" w:rsidRPr="0080053D">
        <w:t>: For market analysis to help with property development and pricing strategies.</w:t>
      </w:r>
    </w:p>
    <w:p w14:paraId="1C114A53" w14:textId="7A9A121D" w:rsidR="00BA31C4" w:rsidRPr="00BA31C4" w:rsidRDefault="0080053D" w:rsidP="0080053D">
      <w:pPr>
        <w:pStyle w:val="ListBullet"/>
        <w:numPr>
          <w:ilvl w:val="0"/>
          <w:numId w:val="0"/>
        </w:numPr>
        <w:ind w:left="340"/>
      </w:pPr>
      <w:r w:rsidRPr="0080053D">
        <w:t>The ideal customers are real estate professionals and investors who need reliable data-driven insights for property price determination, and anyone who needs to understand property value trends in a particular area</w:t>
      </w:r>
      <w:r>
        <w:t xml:space="preserve">. </w:t>
      </w:r>
    </w:p>
    <w:p w14:paraId="2B9E58C3" w14:textId="77777777" w:rsidR="0080053D" w:rsidRDefault="00000000" w:rsidP="00BA31C4">
      <w:pPr>
        <w:pStyle w:val="ListBullet"/>
      </w:pPr>
      <w:sdt>
        <w:sdtPr>
          <w:rPr>
            <w:rStyle w:val="Bold"/>
          </w:rPr>
          <w:id w:val="185252181"/>
          <w:placeholder>
            <w:docPart w:val="9880695FDE6C4604AACE1FC015E2BD2B"/>
          </w:placeholder>
          <w:temporary/>
          <w:showingPlcHdr/>
          <w15:appearance w15:val="hidden"/>
        </w:sdtPr>
        <w:sdtContent>
          <w:r w:rsidR="00BA31C4" w:rsidRPr="00BA31C4">
            <w:rPr>
              <w:rStyle w:val="Bold"/>
            </w:rPr>
            <w:t>Competitive advantage:</w:t>
          </w:r>
        </w:sdtContent>
      </w:sdt>
      <w:r w:rsidR="00BA31C4" w:rsidRPr="00BA31C4">
        <w:rPr>
          <w:rStyle w:val="Bold"/>
        </w:rPr>
        <w:t xml:space="preserve"> </w:t>
      </w:r>
      <w:r w:rsidR="0080053D" w:rsidRPr="0080053D">
        <w:t xml:space="preserve">The competitive advantage of the </w:t>
      </w:r>
      <w:r w:rsidR="0080053D" w:rsidRPr="0080053D">
        <w:rPr>
          <w:b/>
          <w:bCs/>
        </w:rPr>
        <w:t>Real Estate Price Analysis System</w:t>
      </w:r>
      <w:r w:rsidR="0080053D" w:rsidRPr="0080053D">
        <w:t xml:space="preserve"> lies in its:</w:t>
      </w:r>
      <w:r w:rsidR="0080053D">
        <w:t xml:space="preserve"> </w:t>
      </w:r>
      <w:r w:rsidR="0080053D" w:rsidRPr="0080053D">
        <w:rPr>
          <w:b/>
          <w:bCs/>
        </w:rPr>
        <w:t>Data-Driven Approach</w:t>
      </w:r>
      <w:r w:rsidR="0080053D" w:rsidRPr="0080053D">
        <w:t>: Unlike traditional valuation methods that rely on human judgment, our system uses machine learning models trained on a large dataset to predict prices more accurately.</w:t>
      </w:r>
      <w:r w:rsidR="0080053D">
        <w:t xml:space="preserve"> </w:t>
      </w:r>
      <w:r w:rsidR="0080053D" w:rsidRPr="0080053D">
        <w:rPr>
          <w:b/>
          <w:bCs/>
        </w:rPr>
        <w:t>Automation</w:t>
      </w:r>
      <w:r w:rsidR="0080053D" w:rsidRPr="0080053D">
        <w:t>: The system will automate the price prediction process, saving time for real estate professionals and reducing human error.</w:t>
      </w:r>
      <w:r w:rsidR="0080053D">
        <w:t xml:space="preserve"> </w:t>
      </w:r>
      <w:r w:rsidR="0080053D" w:rsidRPr="0080053D">
        <w:rPr>
          <w:b/>
          <w:bCs/>
        </w:rPr>
        <w:t>Visualization</w:t>
      </w:r>
      <w:r w:rsidR="0080053D" w:rsidRPr="0080053D">
        <w:t>: The platform will provide clear visualizations that help users quickly grasp pricing trends and make informed decisions.</w:t>
      </w:r>
      <w:r w:rsidR="0080053D">
        <w:t xml:space="preserve"> </w:t>
      </w:r>
      <w:r w:rsidR="0080053D" w:rsidRPr="0080053D">
        <w:rPr>
          <w:b/>
          <w:bCs/>
        </w:rPr>
        <w:t>Cost-Effective</w:t>
      </w:r>
      <w:r w:rsidR="0080053D" w:rsidRPr="0080053D">
        <w:t>: By using publicly available and synthetic data, the system avoids the need for expensive proprietary data sources, making it a cost-effective solution.</w:t>
      </w:r>
    </w:p>
    <w:p w14:paraId="5E5D0A6C" w14:textId="68EF0DEF" w:rsidR="00BA31C4" w:rsidRPr="00BA31C4" w:rsidRDefault="0080053D" w:rsidP="0080053D">
      <w:pPr>
        <w:pStyle w:val="ListBullet"/>
        <w:numPr>
          <w:ilvl w:val="0"/>
          <w:numId w:val="0"/>
        </w:numPr>
        <w:ind w:left="340"/>
      </w:pPr>
      <w:r w:rsidRPr="0080053D">
        <w:t>This combination of accuracy, efficiency, and user-friendly interface will position the system as a superior tool in the real estate sector</w:t>
      </w:r>
      <w:r>
        <w:t xml:space="preserve"> </w:t>
      </w:r>
    </w:p>
    <w:p w14:paraId="41BA6760" w14:textId="77777777" w:rsidR="0080053D" w:rsidRDefault="00000000" w:rsidP="00BA31C4">
      <w:pPr>
        <w:pStyle w:val="ListBullet"/>
      </w:pPr>
      <w:sdt>
        <w:sdtPr>
          <w:rPr>
            <w:rStyle w:val="Bold"/>
          </w:rPr>
          <w:id w:val="2077160757"/>
          <w:placeholder>
            <w:docPart w:val="1D590C2643334098B7D54799381455AD"/>
          </w:placeholder>
          <w:temporary/>
          <w:showingPlcHdr/>
          <w15:appearance w15:val="hidden"/>
        </w:sdtPr>
        <w:sdtContent>
          <w:r w:rsidR="00BA31C4" w:rsidRPr="00BA31C4">
            <w:rPr>
              <w:rStyle w:val="Bold"/>
            </w:rPr>
            <w:t>Ownership:</w:t>
          </w:r>
        </w:sdtContent>
      </w:sdt>
      <w:r w:rsidR="00BA31C4" w:rsidRPr="00BA31C4">
        <w:rPr>
          <w:rStyle w:val="Bold"/>
        </w:rPr>
        <w:t xml:space="preserve"> </w:t>
      </w:r>
    </w:p>
    <w:p w14:paraId="4739CFA4" w14:textId="77777777" w:rsidR="0080053D" w:rsidRDefault="0080053D" w:rsidP="0080053D">
      <w:pPr>
        <w:pStyle w:val="ListBullet"/>
        <w:numPr>
          <w:ilvl w:val="1"/>
          <w:numId w:val="16"/>
        </w:numPr>
      </w:pPr>
      <w:r w:rsidRPr="0080053D">
        <w:rPr>
          <w:b/>
          <w:bCs/>
        </w:rPr>
        <w:t>Primary Stakeholders</w:t>
      </w:r>
      <w:r w:rsidRPr="0080053D">
        <w:t>:</w:t>
      </w:r>
      <w:r>
        <w:t xml:space="preserve"> </w:t>
      </w:r>
      <w:r w:rsidRPr="0080053D">
        <w:rPr>
          <w:b/>
          <w:bCs/>
        </w:rPr>
        <w:t>Project Owner</w:t>
      </w:r>
      <w:r w:rsidRPr="0080053D">
        <w:t>: The developer or team responsible for creating and maintaining the system.</w:t>
      </w:r>
      <w:r>
        <w:t xml:space="preserve"> </w:t>
      </w:r>
      <w:r w:rsidRPr="0080053D">
        <w:rPr>
          <w:b/>
          <w:bCs/>
        </w:rPr>
        <w:t>Real Estate Professionals</w:t>
      </w:r>
      <w:r w:rsidRPr="0080053D">
        <w:t>: Real estate agents, investors, and developers who will use the system to set property prices and assess market trends.</w:t>
      </w:r>
      <w:r>
        <w:t xml:space="preserve"> </w:t>
      </w:r>
      <w:r w:rsidRPr="0080053D">
        <w:rPr>
          <w:b/>
          <w:bCs/>
        </w:rPr>
        <w:t>Potential Users</w:t>
      </w:r>
      <w:r w:rsidRPr="0080053D">
        <w:t>: Home buyers and renters who will use the system to evaluate property prices and trends.</w:t>
      </w:r>
      <w:r>
        <w:t xml:space="preserve"> </w:t>
      </w:r>
    </w:p>
    <w:p w14:paraId="3265BAE2" w14:textId="6906DC2E" w:rsidR="00BA31C4" w:rsidRDefault="0080053D" w:rsidP="0080053D">
      <w:pPr>
        <w:pStyle w:val="ListBullet"/>
        <w:numPr>
          <w:ilvl w:val="1"/>
          <w:numId w:val="16"/>
        </w:numPr>
      </w:pPr>
      <w:r w:rsidRPr="0080053D">
        <w:rPr>
          <w:b/>
          <w:bCs/>
        </w:rPr>
        <w:t>Secondary Stakeholders</w:t>
      </w:r>
      <w:r w:rsidRPr="0080053D">
        <w:t>:</w:t>
      </w:r>
      <w:r>
        <w:t xml:space="preserve"> </w:t>
      </w:r>
      <w:r w:rsidRPr="0080053D">
        <w:rPr>
          <w:b/>
          <w:bCs/>
        </w:rPr>
        <w:t>Technology Partners</w:t>
      </w:r>
      <w:r w:rsidRPr="0080053D">
        <w:t>: Providers of open-source tools and data sources, such as data APIs, machine learning libraries, and visualization tools.</w:t>
      </w:r>
      <w:r>
        <w:t xml:space="preserve"> </w:t>
      </w:r>
      <w:r w:rsidRPr="0080053D">
        <w:rPr>
          <w:b/>
          <w:bCs/>
        </w:rPr>
        <w:t>Investors</w:t>
      </w:r>
      <w:r w:rsidRPr="0080053D">
        <w:t>: If funding is needed for future development and scaling of the platform</w:t>
      </w:r>
      <w:r>
        <w:t xml:space="preserve"> </w:t>
      </w:r>
    </w:p>
    <w:p w14:paraId="27C0230A" w14:textId="1ABA48E4" w:rsidR="0080053D" w:rsidRPr="0080053D" w:rsidRDefault="00000000" w:rsidP="0080053D">
      <w:pPr>
        <w:pStyle w:val="ListBullet"/>
        <w:rPr>
          <w:b/>
          <w:bCs/>
        </w:rPr>
      </w:pPr>
      <w:sdt>
        <w:sdtPr>
          <w:rPr>
            <w:rStyle w:val="Bold"/>
          </w:rPr>
          <w:id w:val="-1171486283"/>
          <w:placeholder>
            <w:docPart w:val="7A6FEF87F4394CEBB98447523A05377A"/>
          </w:placeholder>
          <w:temporary/>
          <w:showingPlcHdr/>
          <w15:appearance w15:val="hidden"/>
        </w:sdtPr>
        <w:sdtContent>
          <w:r w:rsidR="00BA31C4" w:rsidRPr="00BA31C4">
            <w:rPr>
              <w:rStyle w:val="Bold"/>
            </w:rPr>
            <w:t>Expected returns:</w:t>
          </w:r>
        </w:sdtContent>
      </w:sdt>
      <w:r w:rsidR="0080053D" w:rsidRPr="0080053D">
        <w:rPr>
          <w:rFonts w:ascii="Times New Roman" w:eastAsia="Times New Roman" w:hAnsi="Times New Roman" w:cs="Times New Roman"/>
          <w:color w:val="auto"/>
          <w:szCs w:val="24"/>
        </w:rPr>
        <w:t xml:space="preserve"> </w:t>
      </w:r>
      <w:r w:rsidR="0080053D" w:rsidRPr="00E22558">
        <w:t>Since this project is a showcase for skills rather than a commercially driven business, the expected milestones would focus on personal learning and portfolio growth rather than monetary returns. However, for a real-world implementation, here are the projected milestones</w:t>
      </w:r>
      <w:r w:rsidR="0080053D" w:rsidRPr="0080053D">
        <w:rPr>
          <w:b/>
          <w:bCs/>
        </w:rPr>
        <w:t>:</w:t>
      </w:r>
    </w:p>
    <w:p w14:paraId="110CF4FA" w14:textId="77777777" w:rsidR="0080053D" w:rsidRPr="0080053D" w:rsidRDefault="0080053D" w:rsidP="00E22558">
      <w:pPr>
        <w:pStyle w:val="ListBullet"/>
        <w:numPr>
          <w:ilvl w:val="0"/>
          <w:numId w:val="0"/>
        </w:numPr>
        <w:spacing w:after="0"/>
        <w:ind w:left="700" w:firstLine="380"/>
        <w:rPr>
          <w:b/>
          <w:bCs/>
          <w:u w:val="single"/>
        </w:rPr>
      </w:pPr>
      <w:r w:rsidRPr="0080053D">
        <w:rPr>
          <w:b/>
          <w:bCs/>
          <w:u w:val="single"/>
        </w:rPr>
        <w:t>Milestones for Revenue:</w:t>
      </w:r>
    </w:p>
    <w:p w14:paraId="391ED318" w14:textId="77777777" w:rsidR="0080053D" w:rsidRPr="0080053D" w:rsidRDefault="0080053D" w:rsidP="00E22558">
      <w:pPr>
        <w:pStyle w:val="ListBullet"/>
        <w:numPr>
          <w:ilvl w:val="1"/>
          <w:numId w:val="16"/>
        </w:numPr>
        <w:spacing w:after="0"/>
      </w:pPr>
      <w:r w:rsidRPr="0080053D">
        <w:t>Launch Phase (3-6 months): The system will be offered as a free tool for real estate agents and investors, gaining traction and establishing a user base.</w:t>
      </w:r>
    </w:p>
    <w:p w14:paraId="6E950300" w14:textId="77777777" w:rsidR="0080053D" w:rsidRPr="0080053D" w:rsidRDefault="0080053D" w:rsidP="00E22558">
      <w:pPr>
        <w:pStyle w:val="ListBullet"/>
        <w:numPr>
          <w:ilvl w:val="1"/>
          <w:numId w:val="16"/>
        </w:numPr>
        <w:spacing w:after="0"/>
      </w:pPr>
      <w:r w:rsidRPr="0080053D">
        <w:lastRenderedPageBreak/>
        <w:t>Monetization Strategy: Potential for future monetization via subscription models for premium features (advanced predictions, real-time data integration, etc.) or by offering consulting services based on insights generated by the platform.</w:t>
      </w:r>
    </w:p>
    <w:p w14:paraId="65A11B8C" w14:textId="77777777" w:rsidR="0080053D" w:rsidRPr="0080053D" w:rsidRDefault="0080053D" w:rsidP="00E22558">
      <w:pPr>
        <w:pStyle w:val="ListBullet"/>
        <w:numPr>
          <w:ilvl w:val="0"/>
          <w:numId w:val="0"/>
        </w:numPr>
        <w:spacing w:after="0"/>
        <w:ind w:left="1080"/>
      </w:pPr>
      <w:r w:rsidRPr="0080053D">
        <w:rPr>
          <w:b/>
          <w:bCs/>
          <w:u w:val="single"/>
        </w:rPr>
        <w:t>Milestones for Profits</w:t>
      </w:r>
      <w:r w:rsidRPr="0080053D">
        <w:t>:</w:t>
      </w:r>
    </w:p>
    <w:p w14:paraId="70AAB022" w14:textId="77777777" w:rsidR="0080053D" w:rsidRPr="0080053D" w:rsidRDefault="0080053D" w:rsidP="00E22558">
      <w:pPr>
        <w:pStyle w:val="ListBullet"/>
        <w:numPr>
          <w:ilvl w:val="1"/>
          <w:numId w:val="16"/>
        </w:numPr>
        <w:spacing w:after="0"/>
      </w:pPr>
      <w:r w:rsidRPr="0080053D">
        <w:t>As the system becomes established, we aim to reach a breakeven point within 1-2 years by converting a portion of free users to paid users or offering other revenue-generating services.</w:t>
      </w:r>
    </w:p>
    <w:p w14:paraId="5F34063B" w14:textId="77777777" w:rsidR="0080053D" w:rsidRPr="0080053D" w:rsidRDefault="0080053D" w:rsidP="00E22558">
      <w:pPr>
        <w:pStyle w:val="ListBullet"/>
        <w:numPr>
          <w:ilvl w:val="0"/>
          <w:numId w:val="0"/>
        </w:numPr>
        <w:spacing w:after="0"/>
        <w:ind w:left="1080"/>
        <w:rPr>
          <w:b/>
          <w:bCs/>
          <w:u w:val="single"/>
        </w:rPr>
      </w:pPr>
      <w:r w:rsidRPr="0080053D">
        <w:rPr>
          <w:b/>
          <w:bCs/>
          <w:u w:val="single"/>
        </w:rPr>
        <w:t>Milestones for Growth:</w:t>
      </w:r>
    </w:p>
    <w:p w14:paraId="69DFE544" w14:textId="77777777" w:rsidR="0080053D" w:rsidRPr="0080053D" w:rsidRDefault="0080053D" w:rsidP="00E22558">
      <w:pPr>
        <w:pStyle w:val="ListBullet"/>
        <w:numPr>
          <w:ilvl w:val="1"/>
          <w:numId w:val="16"/>
        </w:numPr>
        <w:spacing w:after="0"/>
      </w:pPr>
      <w:r w:rsidRPr="0080053D">
        <w:t>User Base Growth: Achieve a targeted user base of 500+ active users within the first year.</w:t>
      </w:r>
    </w:p>
    <w:p w14:paraId="4D6B47C1" w14:textId="77777777" w:rsidR="0080053D" w:rsidRPr="0080053D" w:rsidRDefault="0080053D" w:rsidP="00E22558">
      <w:pPr>
        <w:pStyle w:val="ListBullet"/>
        <w:numPr>
          <w:ilvl w:val="1"/>
          <w:numId w:val="16"/>
        </w:numPr>
        <w:spacing w:after="0"/>
      </w:pPr>
      <w:r w:rsidRPr="0080053D">
        <w:t>System Enhancement: Continuously improve the machine learning models and data sources for more accurate predictions and insights.</w:t>
      </w:r>
    </w:p>
    <w:p w14:paraId="27ACA017" w14:textId="77777777" w:rsidR="0080053D" w:rsidRPr="0080053D" w:rsidRDefault="0080053D" w:rsidP="00E22558">
      <w:pPr>
        <w:pStyle w:val="ListBullet"/>
        <w:numPr>
          <w:ilvl w:val="1"/>
          <w:numId w:val="16"/>
        </w:numPr>
        <w:spacing w:after="0"/>
      </w:pPr>
      <w:r w:rsidRPr="0080053D">
        <w:t>Market Expansion: Expand the system's reach beyond the initial market to new geographical areas or additional real estate sectors.</w:t>
      </w:r>
    </w:p>
    <w:p w14:paraId="24865831" w14:textId="77777777" w:rsidR="0080053D" w:rsidRPr="0080053D" w:rsidRDefault="0080053D" w:rsidP="00E22558">
      <w:pPr>
        <w:pStyle w:val="ListBullet"/>
        <w:numPr>
          <w:ilvl w:val="0"/>
          <w:numId w:val="0"/>
        </w:numPr>
        <w:spacing w:after="0"/>
        <w:ind w:left="1080"/>
        <w:rPr>
          <w:b/>
          <w:bCs/>
          <w:u w:val="single"/>
        </w:rPr>
      </w:pPr>
      <w:r w:rsidRPr="0080053D">
        <w:rPr>
          <w:b/>
          <w:bCs/>
          <w:u w:val="single"/>
        </w:rPr>
        <w:t>Milestones for Customers:</w:t>
      </w:r>
    </w:p>
    <w:p w14:paraId="50F20E5D" w14:textId="77777777" w:rsidR="0080053D" w:rsidRPr="0080053D" w:rsidRDefault="0080053D" w:rsidP="00E22558">
      <w:pPr>
        <w:pStyle w:val="ListBullet"/>
        <w:numPr>
          <w:ilvl w:val="1"/>
          <w:numId w:val="16"/>
        </w:numPr>
        <w:spacing w:after="0"/>
      </w:pPr>
      <w:r w:rsidRPr="0080053D">
        <w:t>Achieve customer satisfaction by meeting their needs for accurate, data-driven property price predictions.</w:t>
      </w:r>
    </w:p>
    <w:p w14:paraId="711DF952" w14:textId="77777777" w:rsidR="0080053D" w:rsidRPr="0080053D" w:rsidRDefault="0080053D" w:rsidP="00E22558">
      <w:pPr>
        <w:pStyle w:val="ListBullet"/>
        <w:numPr>
          <w:ilvl w:val="1"/>
          <w:numId w:val="16"/>
        </w:numPr>
        <w:spacing w:after="0"/>
        <w:rPr>
          <w:b/>
          <w:bCs/>
        </w:rPr>
      </w:pPr>
      <w:r w:rsidRPr="0080053D">
        <w:t>Build partnerships with real estate firms and developers who adopt the system for their valuation processes.</w:t>
      </w:r>
    </w:p>
    <w:p w14:paraId="03BF4E4A" w14:textId="392098A5" w:rsidR="00BA31C4" w:rsidRPr="00BA31C4" w:rsidRDefault="00BA31C4" w:rsidP="00C32B14">
      <w:pPr>
        <w:pStyle w:val="ListBullet"/>
        <w:numPr>
          <w:ilvl w:val="0"/>
          <w:numId w:val="0"/>
        </w:numPr>
        <w:ind w:left="340"/>
      </w:pPr>
    </w:p>
    <w:p w14:paraId="5D2B2CB8" w14:textId="77777777" w:rsidR="00BA31C4" w:rsidRDefault="00BA31C4" w:rsidP="00BA31C4">
      <w:pPr>
        <w:rPr>
          <w:rStyle w:val="Strong"/>
        </w:rPr>
      </w:pPr>
    </w:p>
    <w:p w14:paraId="5C5F85C1" w14:textId="77777777" w:rsidR="00BA31C4" w:rsidRDefault="00BA31C4" w:rsidP="00BA31C4">
      <w:pPr>
        <w:rPr>
          <w:rStyle w:val="Strong"/>
        </w:rPr>
        <w:sectPr w:rsidR="00BA31C4" w:rsidSect="00BC4C9E">
          <w:headerReference w:type="default" r:id="rId19"/>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75506EDA" w14:textId="77777777" w:rsidTr="0017334F">
        <w:trPr>
          <w:trHeight w:val="1008"/>
        </w:trPr>
        <w:tc>
          <w:tcPr>
            <w:tcW w:w="10800" w:type="dxa"/>
          </w:tcPr>
          <w:bookmarkStart w:id="4" w:name="_Toc9437453"/>
          <w:bookmarkStart w:id="5" w:name="_Toc10679481"/>
          <w:p w14:paraId="579B2111" w14:textId="77777777" w:rsidR="00404E77" w:rsidRPr="00ED112D" w:rsidRDefault="00000000" w:rsidP="00404E77">
            <w:pPr>
              <w:pStyle w:val="Heading1"/>
              <w:numPr>
                <w:ilvl w:val="0"/>
                <w:numId w:val="39"/>
              </w:numPr>
              <w:spacing w:before="240"/>
              <w:ind w:hanging="833"/>
            </w:pPr>
            <w:sdt>
              <w:sdtPr>
                <w:rPr>
                  <w:b w:val="0"/>
                  <w:bCs/>
                </w:rPr>
                <w:id w:val="-1628617836"/>
                <w:placeholder>
                  <w:docPart w:val="AEA7C78DC7214BF380B033F996146641"/>
                </w:placeholder>
                <w:temporary/>
                <w:showingPlcHdr/>
                <w15:appearance w15:val="hidden"/>
              </w:sdtPr>
              <w:sdtEndPr>
                <w:rPr>
                  <w:b/>
                  <w:bCs w:val="0"/>
                </w:rPr>
              </w:sdtEndPr>
              <w:sdtContent>
                <w:r w:rsidR="00404E77" w:rsidRPr="00404E77">
                  <w:t>Company Overview</w:t>
                </w:r>
              </w:sdtContent>
            </w:sdt>
            <w:bookmarkEnd w:id="4"/>
            <w:bookmarkEnd w:id="5"/>
          </w:p>
        </w:tc>
      </w:tr>
    </w:tbl>
    <w:sdt>
      <w:sdtPr>
        <w:id w:val="49891511"/>
        <w:placeholder>
          <w:docPart w:val="5EF389A26421478C86D7052EA2AF25BA"/>
        </w:placeholder>
        <w:temporary/>
        <w:showingPlcHdr/>
        <w15:appearance w15:val="hidden"/>
      </w:sdtPr>
      <w:sdtContent>
        <w:p w14:paraId="29B98DB1" w14:textId="77777777" w:rsidR="00003408" w:rsidRDefault="00003408" w:rsidP="00003408">
          <w:r>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14:paraId="4E7D99BD" w14:textId="77777777" w:rsidR="00BA31C4" w:rsidRPr="00BA31C4" w:rsidRDefault="00003408" w:rsidP="00003408">
          <w:r>
            <w:t xml:space="preserve">This section is not meant to be lengthy. Keep it short and succinct. This is the snapshot of the business. The type of business will determine </w:t>
          </w:r>
          <w:r w:rsidR="00E659FD">
            <w:t>which</w:t>
          </w:r>
          <w:r>
            <w:t xml:space="preserve"> of the following sections will be required for the business plan. Only include what is needed to properly represent the business and remove anything else.</w:t>
          </w:r>
        </w:p>
      </w:sdtContent>
    </w:sdt>
    <w:p w14:paraId="437FCAB7" w14:textId="77777777" w:rsidR="00BA31C4" w:rsidRDefault="00000000" w:rsidP="00BA31C4">
      <w:pPr>
        <w:pStyle w:val="ListBullet"/>
      </w:pPr>
      <w:sdt>
        <w:sdtPr>
          <w:rPr>
            <w:rStyle w:val="Bold"/>
          </w:rPr>
          <w:id w:val="-379559644"/>
          <w:placeholder>
            <w:docPart w:val="EFDEDC6249D04DA6AA14480E895A5F6D"/>
          </w:placeholder>
          <w:temporary/>
          <w:showingPlcHdr/>
          <w15:appearance w15:val="hidden"/>
        </w:sdtPr>
        <w:sdtContent>
          <w:r w:rsidR="00D27AF8" w:rsidRPr="00043FFE">
            <w:rPr>
              <w:rStyle w:val="Bold"/>
            </w:rPr>
            <w:t>Company summary:</w:t>
          </w:r>
        </w:sdtContent>
      </w:sdt>
      <w:r w:rsidR="00BA31C4" w:rsidRPr="00BA31C4">
        <w:rPr>
          <w:rStyle w:val="Bold"/>
        </w:rPr>
        <w:t xml:space="preserve"> </w:t>
      </w:r>
      <w:sdt>
        <w:sdtPr>
          <w:id w:val="-330916353"/>
          <w:placeholder>
            <w:docPart w:val="10C1C72BF25B4FC9A4B72DCBC5EE30A2"/>
          </w:placeholder>
          <w:temporary/>
          <w:showingPlcHdr/>
          <w15:appearance w15:val="hidden"/>
        </w:sdtPr>
        <w:sdtContent>
          <w:r w:rsidR="00003408" w:rsidRPr="00003408">
            <w:t>This is the introductory section to the company, also known as the ‘elevator pitch’ of what the company stands for and is setting out to do. Include the company’s goals and some of the near-term objectives. Even if it is a small, service-oriented company, developing a summary is an important step to explain and focus the core business.</w:t>
          </w:r>
        </w:sdtContent>
      </w:sdt>
    </w:p>
    <w:p w14:paraId="1890AD44" w14:textId="77777777" w:rsidR="00D27AF8" w:rsidRDefault="00000000" w:rsidP="00D27AF8">
      <w:pPr>
        <w:pStyle w:val="ListBullet"/>
      </w:pPr>
      <w:sdt>
        <w:sdtPr>
          <w:rPr>
            <w:rStyle w:val="Bold"/>
          </w:rPr>
          <w:id w:val="1901166703"/>
          <w:placeholder>
            <w:docPart w:val="6741E022D7A94125AB6617E698FE003B"/>
          </w:placeholder>
          <w:temporary/>
          <w:showingPlcHdr/>
          <w15:appearance w15:val="hidden"/>
        </w:sdtPr>
        <w:sdtContent>
          <w:r w:rsidR="00D27AF8" w:rsidRPr="00043FFE">
            <w:rPr>
              <w:rStyle w:val="Bold"/>
            </w:rPr>
            <w:t>Mission statement:</w:t>
          </w:r>
        </w:sdtContent>
      </w:sdt>
      <w:r w:rsidR="00D27AF8" w:rsidRPr="00BA31C4">
        <w:rPr>
          <w:rStyle w:val="Bold"/>
        </w:rPr>
        <w:t xml:space="preserve"> </w:t>
      </w:r>
      <w:sdt>
        <w:sdtPr>
          <w:id w:val="2004159970"/>
          <w:placeholder>
            <w:docPart w:val="28665FCCFA294400824381D63B4841BF"/>
          </w:placeholder>
          <w:temporary/>
          <w:showingPlcHdr/>
          <w15:appearance w15:val="hidden"/>
        </w:sdtPr>
        <w:sdtContent>
          <w:r w:rsidR="00003408" w:rsidRPr="00003408">
            <w:t>This is a concise statement on the guiding principles of the company and what the company aims to do for customers, employees, owners, and other stakeholders.</w:t>
          </w:r>
        </w:sdtContent>
      </w:sdt>
    </w:p>
    <w:p w14:paraId="0153DAEE" w14:textId="77777777" w:rsidR="00D27AF8" w:rsidRDefault="00000000" w:rsidP="00D27AF8">
      <w:pPr>
        <w:pStyle w:val="ListBullet"/>
      </w:pPr>
      <w:sdt>
        <w:sdtPr>
          <w:rPr>
            <w:rStyle w:val="Bold"/>
          </w:rPr>
          <w:id w:val="1360554413"/>
          <w:placeholder>
            <w:docPart w:val="07AF8EFC6D094B84A84B4173801B90FC"/>
          </w:placeholder>
          <w:temporary/>
          <w:showingPlcHdr/>
          <w15:appearance w15:val="hidden"/>
        </w:sdtPr>
        <w:sdtContent>
          <w:r w:rsidR="00D27AF8" w:rsidRPr="00043FFE">
            <w:rPr>
              <w:rStyle w:val="Bold"/>
            </w:rPr>
            <w:t>Company history:</w:t>
          </w:r>
        </w:sdtContent>
      </w:sdt>
      <w:r w:rsidR="00D27AF8" w:rsidRPr="00043FFE">
        <w:rPr>
          <w:rStyle w:val="Bold"/>
        </w:rPr>
        <w:t xml:space="preserve"> </w:t>
      </w:r>
      <w:sdt>
        <w:sdtPr>
          <w:id w:val="1958296001"/>
          <w:placeholder>
            <w:docPart w:val="3127CF8E0CF4453A9B21563B1FD756B9"/>
          </w:placeholder>
          <w:temporary/>
          <w:showingPlcHdr/>
          <w15:appearance w15:val="hidden"/>
        </w:sdtPr>
        <w:sdtContent>
          <w:r w:rsidR="00003408" w:rsidRPr="00003408">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sdtContent>
      </w:sdt>
    </w:p>
    <w:p w14:paraId="09028C0B" w14:textId="77777777" w:rsidR="00D27AF8" w:rsidRDefault="00000000" w:rsidP="00D27AF8">
      <w:pPr>
        <w:pStyle w:val="ListBullet"/>
      </w:pPr>
      <w:sdt>
        <w:sdtPr>
          <w:rPr>
            <w:rStyle w:val="Bold"/>
          </w:rPr>
          <w:id w:val="1120350280"/>
          <w:placeholder>
            <w:docPart w:val="D8B20BBCB81B4F649E4D7C7BE91FE02A"/>
          </w:placeholder>
          <w:temporary/>
          <w:showingPlcHdr/>
          <w15:appearance w15:val="hidden"/>
        </w:sdtPr>
        <w:sdtContent>
          <w:r w:rsidR="00D27AF8" w:rsidRPr="00043FFE">
            <w:rPr>
              <w:rStyle w:val="Bold"/>
            </w:rPr>
            <w:t>Markets and services:</w:t>
          </w:r>
        </w:sdtContent>
      </w:sdt>
      <w:r w:rsidR="00D27AF8" w:rsidRPr="00BA31C4">
        <w:rPr>
          <w:rStyle w:val="Bold"/>
        </w:rPr>
        <w:t xml:space="preserve"> </w:t>
      </w:r>
      <w:sdt>
        <w:sdtPr>
          <w:id w:val="-1819880645"/>
          <w:placeholder>
            <w:docPart w:val="E332A9884F5441AC9A678E1D7FAD961C"/>
          </w:placeholder>
          <w:temporary/>
          <w:showingPlcHdr/>
          <w15:appearance w15:val="hidden"/>
        </w:sdtPr>
        <w:sdtContent>
          <w:r w:rsidR="00003408" w:rsidRPr="00003408">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sdtContent>
      </w:sdt>
    </w:p>
    <w:p w14:paraId="41C34296" w14:textId="77777777" w:rsidR="00D27AF8" w:rsidRDefault="00000000" w:rsidP="00D27AF8">
      <w:pPr>
        <w:pStyle w:val="ListBullet"/>
      </w:pPr>
      <w:sdt>
        <w:sdtPr>
          <w:rPr>
            <w:rStyle w:val="Bold"/>
          </w:rPr>
          <w:id w:val="1967465054"/>
          <w:placeholder>
            <w:docPart w:val="FEF9594D2E464C97AE1C10CB20AE3DD4"/>
          </w:placeholder>
          <w:temporary/>
          <w:showingPlcHdr/>
          <w15:appearance w15:val="hidden"/>
        </w:sdtPr>
        <w:sdtContent>
          <w:r w:rsidR="00D27AF8" w:rsidRPr="00043FFE">
            <w:rPr>
              <w:rStyle w:val="Bold"/>
            </w:rPr>
            <w:t>Operational structure:</w:t>
          </w:r>
        </w:sdtContent>
      </w:sdt>
      <w:r w:rsidR="00D27AF8" w:rsidRPr="00BA31C4">
        <w:rPr>
          <w:rStyle w:val="Bold"/>
        </w:rPr>
        <w:t xml:space="preserve"> </w:t>
      </w:r>
      <w:sdt>
        <w:sdtPr>
          <w:id w:val="-1327047686"/>
          <w:placeholder>
            <w:docPart w:val="49A927E3BAF84947B46037EB4FCC6792"/>
          </w:placeholder>
          <w:temporary/>
          <w:showingPlcHdr/>
          <w15:appearance w15:val="hidden"/>
        </w:sdtPr>
        <w:sdtContent>
          <w:r w:rsidR="00003408" w:rsidRPr="00003408">
            <w:t>This describes the operational details of the business. List any potential employees needed on the payroll to make the business run.</w:t>
          </w:r>
        </w:sdtContent>
      </w:sdt>
    </w:p>
    <w:p w14:paraId="7ADE497F" w14:textId="77777777" w:rsidR="00D27AF8" w:rsidRDefault="00000000" w:rsidP="00D27AF8">
      <w:pPr>
        <w:pStyle w:val="ListBullet"/>
      </w:pPr>
      <w:sdt>
        <w:sdtPr>
          <w:rPr>
            <w:rStyle w:val="Bold"/>
          </w:rPr>
          <w:id w:val="368735481"/>
          <w:placeholder>
            <w:docPart w:val="DA888E46CD054F0A9C02FB93A853A32F"/>
          </w:placeholder>
          <w:temporary/>
          <w:showingPlcHdr/>
          <w15:appearance w15:val="hidden"/>
        </w:sdtPr>
        <w:sdtContent>
          <w:r w:rsidR="00D27AF8" w:rsidRPr="00043FFE">
            <w:rPr>
              <w:rStyle w:val="Bold"/>
            </w:rPr>
            <w:t>Financial goals:</w:t>
          </w:r>
        </w:sdtContent>
      </w:sdt>
      <w:r w:rsidR="00D27AF8" w:rsidRPr="00043FFE">
        <w:rPr>
          <w:rStyle w:val="Bold"/>
        </w:rPr>
        <w:t xml:space="preserve"> </w:t>
      </w:r>
      <w:sdt>
        <w:sdtPr>
          <w:id w:val="-572279237"/>
          <w:placeholder>
            <w:docPart w:val="C3EDA93B83AA43C98C55D7CC32CE827F"/>
          </w:placeholder>
          <w:temporary/>
          <w:showingPlcHdr/>
          <w15:appearance w15:val="hidden"/>
        </w:sdtPr>
        <w:sdtContent>
          <w:r w:rsidR="00003408" w:rsidRPr="00003408">
            <w:t>This describes the start-up capital needed, projected revenue and profits, forecast, and budget of the business.</w:t>
          </w:r>
        </w:sdtContent>
      </w:sdt>
    </w:p>
    <w:p w14:paraId="3CB67CEE" w14:textId="77777777" w:rsidR="00BA31C4" w:rsidRDefault="00BA31C4" w:rsidP="0003123C"/>
    <w:p w14:paraId="3FE3909A" w14:textId="77777777" w:rsidR="00D27AF8" w:rsidRDefault="00D27AF8" w:rsidP="0003123C">
      <w:pPr>
        <w:sectPr w:rsidR="00D27AF8"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649659E4" w14:textId="77777777" w:rsidTr="0017334F">
        <w:trPr>
          <w:trHeight w:val="1008"/>
        </w:trPr>
        <w:tc>
          <w:tcPr>
            <w:tcW w:w="10800" w:type="dxa"/>
          </w:tcPr>
          <w:bookmarkStart w:id="6" w:name="_Toc9437454"/>
          <w:bookmarkStart w:id="7" w:name="_Toc10679482"/>
          <w:p w14:paraId="182F2B21" w14:textId="77777777" w:rsidR="00404E77" w:rsidRPr="00ED112D" w:rsidRDefault="00000000" w:rsidP="00404E77">
            <w:pPr>
              <w:pStyle w:val="Heading1"/>
              <w:numPr>
                <w:ilvl w:val="0"/>
                <w:numId w:val="39"/>
              </w:numPr>
              <w:spacing w:before="240"/>
              <w:ind w:hanging="833"/>
            </w:pPr>
            <w:sdt>
              <w:sdtPr>
                <w:id w:val="-1710940561"/>
                <w:placeholder>
                  <w:docPart w:val="1B7CA64BB30444AFB0CE85C2C2EA9F0D"/>
                </w:placeholder>
                <w:temporary/>
                <w:showingPlcHdr/>
                <w15:appearance w15:val="hidden"/>
              </w:sdtPr>
              <w:sdtContent>
                <w:r w:rsidR="00404E77" w:rsidRPr="00404E77">
                  <w:t>Business Description</w:t>
                </w:r>
              </w:sdtContent>
            </w:sdt>
            <w:bookmarkEnd w:id="6"/>
            <w:bookmarkEnd w:id="7"/>
          </w:p>
        </w:tc>
      </w:tr>
    </w:tbl>
    <w:sdt>
      <w:sdtPr>
        <w:id w:val="-1291896682"/>
        <w:placeholder>
          <w:docPart w:val="E79A6AF87091410591E2A690499FEE81"/>
        </w:placeholder>
        <w:temporary/>
        <w:showingPlcHdr/>
        <w15:appearance w15:val="hidden"/>
      </w:sdtPr>
      <w:sdtContent>
        <w:p w14:paraId="770375E9" w14:textId="77777777" w:rsidR="00003408" w:rsidRDefault="00003408" w:rsidP="00003408">
          <w:r>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14:paraId="5ACF7609" w14:textId="77777777" w:rsidR="00003408" w:rsidRDefault="00003408" w:rsidP="00003408">
          <w:r>
            <w:t xml:space="preserve">After framing the opportunity, describe the service in detail and how it is the solution the business offers, how it solves that problem, and what benefits customers will receive.  </w:t>
          </w:r>
        </w:p>
        <w:p w14:paraId="63F023FD" w14:textId="77777777" w:rsidR="00003408" w:rsidRDefault="00003408" w:rsidP="00003408">
          <w:r>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14:paraId="0EA19042" w14:textId="77777777" w:rsidR="00D27AF8" w:rsidRDefault="00003408" w:rsidP="00003408">
          <w:r>
            <w:t>Depending on the type of business, the following sections may or may not be necessary. Only include relevant sections and remove everything else.</w:t>
          </w:r>
        </w:p>
      </w:sdtContent>
    </w:sdt>
    <w:p w14:paraId="6727E44E" w14:textId="77777777" w:rsidR="00D27AF8" w:rsidRDefault="00000000" w:rsidP="00D27AF8">
      <w:pPr>
        <w:pStyle w:val="ListBullet"/>
      </w:pPr>
      <w:sdt>
        <w:sdtPr>
          <w:rPr>
            <w:rStyle w:val="Bold"/>
          </w:rPr>
          <w:id w:val="-960498426"/>
          <w:placeholder>
            <w:docPart w:val="CF9FA8D6714645C88C80590AC6883B8E"/>
          </w:placeholder>
          <w:temporary/>
          <w:showingPlcHdr/>
          <w15:appearance w15:val="hidden"/>
        </w:sdtPr>
        <w:sdtContent>
          <w:r w:rsidR="00D27AF8" w:rsidRPr="00043FFE">
            <w:rPr>
              <w:rStyle w:val="Bold"/>
            </w:rPr>
            <w:t>Opportunity:</w:t>
          </w:r>
        </w:sdtContent>
      </w:sdt>
      <w:r w:rsidR="00D27AF8" w:rsidRPr="00D27AF8">
        <w:rPr>
          <w:rStyle w:val="Bold"/>
        </w:rPr>
        <w:t xml:space="preserve"> </w:t>
      </w:r>
      <w:sdt>
        <w:sdtPr>
          <w:id w:val="-219983650"/>
          <w:placeholder>
            <w:docPart w:val="4A2355B6284D4E2EAF7D21D5F67A9CF0"/>
          </w:placeholder>
          <w:temporary/>
          <w:showingPlcHdr/>
          <w15:appearance w15:val="hidden"/>
        </w:sdtPr>
        <w:sdtContent>
          <w:r w:rsidR="00003408" w:rsidRPr="00003408">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sdtContent>
      </w:sdt>
    </w:p>
    <w:p w14:paraId="006E6440" w14:textId="77777777" w:rsidR="00D27AF8" w:rsidRDefault="00000000" w:rsidP="00D27AF8">
      <w:pPr>
        <w:pStyle w:val="ListBullet"/>
      </w:pPr>
      <w:sdt>
        <w:sdtPr>
          <w:rPr>
            <w:rStyle w:val="Bold"/>
          </w:rPr>
          <w:id w:val="2032450814"/>
          <w:placeholder>
            <w:docPart w:val="D303F28909E341919BFE25DF65DC5D0C"/>
          </w:placeholder>
          <w:temporary/>
          <w:showingPlcHdr/>
          <w15:appearance w15:val="hidden"/>
        </w:sdtPr>
        <w:sdtContent>
          <w:r w:rsidR="00D27AF8" w:rsidRPr="00043FFE">
            <w:rPr>
              <w:rStyle w:val="Bold"/>
            </w:rPr>
            <w:t>Product overview:</w:t>
          </w:r>
        </w:sdtContent>
      </w:sdt>
      <w:r w:rsidR="00D27AF8" w:rsidRPr="00043FFE">
        <w:rPr>
          <w:rStyle w:val="Bold"/>
        </w:rPr>
        <w:t xml:space="preserve"> </w:t>
      </w:r>
      <w:sdt>
        <w:sdtPr>
          <w:id w:val="-1520392489"/>
          <w:placeholder>
            <w:docPart w:val="1B3E690CC38646E08AC7F6C928528819"/>
          </w:placeholder>
          <w:temporary/>
          <w:showingPlcHdr/>
          <w15:appearance w15:val="hidden"/>
        </w:sdtPr>
        <w:sdtEndPr>
          <w:rPr>
            <w:rStyle w:val="Bold"/>
            <w:b/>
            <w:bCs/>
          </w:rPr>
        </w:sdtEndPr>
        <w:sdtContent>
          <w:r w:rsidR="00003408" w:rsidRPr="00003408">
            <w:t>Describe the service offerings of the business in as much detail as possible. If it is effective to include pictures, this would be a good place to place them.</w:t>
          </w:r>
        </w:sdtContent>
      </w:sdt>
    </w:p>
    <w:p w14:paraId="26088B8C" w14:textId="77777777" w:rsidR="00D27AF8" w:rsidRDefault="00000000" w:rsidP="00D27AF8">
      <w:pPr>
        <w:pStyle w:val="ListBullet"/>
      </w:pPr>
      <w:sdt>
        <w:sdtPr>
          <w:rPr>
            <w:rStyle w:val="Bold"/>
          </w:rPr>
          <w:id w:val="-1328973182"/>
          <w:placeholder>
            <w:docPart w:val="736E47923C4842CC8F2DC26CACEE661B"/>
          </w:placeholder>
          <w:temporary/>
          <w:showingPlcHdr/>
          <w15:appearance w15:val="hidden"/>
        </w:sdtPr>
        <w:sdtContent>
          <w:r w:rsidR="00DE65A2" w:rsidRPr="00DE65A2">
            <w:rPr>
              <w:rStyle w:val="Bold"/>
            </w:rPr>
            <w:t>Key participants:</w:t>
          </w:r>
        </w:sdtContent>
      </w:sdt>
      <w:r w:rsidR="00DE65A2">
        <w:t xml:space="preserve"> </w:t>
      </w:r>
      <w:sdt>
        <w:sdtPr>
          <w:id w:val="244537759"/>
          <w:placeholder>
            <w:docPart w:val="91EE888114FA429EB4062B2BF819B35B"/>
          </w:placeholder>
          <w:temporary/>
          <w:showingPlcHdr/>
          <w15:appearance w15:val="hidden"/>
        </w:sdtPr>
        <w:sdtContent>
          <w:r w:rsidR="00003408" w:rsidRPr="00003408">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sdtContent>
      </w:sdt>
    </w:p>
    <w:p w14:paraId="30DE385A" w14:textId="77777777" w:rsidR="00D27AF8" w:rsidRDefault="00000000" w:rsidP="00D27AF8">
      <w:pPr>
        <w:pStyle w:val="ListBullet"/>
      </w:pPr>
      <w:sdt>
        <w:sdtPr>
          <w:rPr>
            <w:rStyle w:val="Bold"/>
          </w:rPr>
          <w:id w:val="-54866750"/>
          <w:placeholder>
            <w:docPart w:val="106C76DE6FDE4620A902BFF5E2C06D3D"/>
          </w:placeholder>
          <w:temporary/>
          <w:showingPlcHdr/>
          <w15:appearance w15:val="hidden"/>
        </w:sdtPr>
        <w:sdtContent>
          <w:r w:rsidR="00E53724" w:rsidRPr="00043FFE">
            <w:rPr>
              <w:rStyle w:val="Bold"/>
            </w:rPr>
            <w:t>Pricing:</w:t>
          </w:r>
        </w:sdtContent>
      </w:sdt>
      <w:r w:rsidR="00D27AF8" w:rsidRPr="00D27AF8">
        <w:rPr>
          <w:rStyle w:val="Bold"/>
        </w:rPr>
        <w:t xml:space="preserve"> </w:t>
      </w:r>
      <w:sdt>
        <w:sdtPr>
          <w:id w:val="-1843236117"/>
          <w:placeholder>
            <w:docPart w:val="F53F9EA067254045A177ACB508FB2148"/>
          </w:placeholder>
          <w:temporary/>
          <w:showingPlcHdr/>
          <w15:appearance w15:val="hidden"/>
        </w:sdtPr>
        <w:sdtEndPr>
          <w:rPr>
            <w:rStyle w:val="Bold"/>
            <w:b/>
            <w:bCs/>
          </w:rPr>
        </w:sdtEndPr>
        <w:sdtContent>
          <w:r w:rsidR="00003408" w:rsidRPr="00003408">
            <w:t>Provide pricing of the service, gross margin projects, and upgrade paths. Describe why the company’s pricing will be attractive to the target market. Have a gauge on the competitor’s pricing and explain how the business’ service is unique to justify its pricing structure.</w:t>
          </w:r>
        </w:sdtContent>
      </w:sdt>
    </w:p>
    <w:sdt>
      <w:sdtPr>
        <w:id w:val="-2033412308"/>
        <w:placeholder>
          <w:docPart w:val="99A01894182D4CC79BBD07DA99CC6E4C"/>
        </w:placeholder>
        <w:temporary/>
        <w:showingPlcHdr/>
        <w15:appearance w15:val="hidden"/>
      </w:sdtPr>
      <w:sdtContent>
        <w:p w14:paraId="5824A667" w14:textId="77777777" w:rsidR="00D27AF8" w:rsidRPr="00D27AF8" w:rsidRDefault="00003408" w:rsidP="00D27AF8">
          <w:pPr>
            <w:pStyle w:val="ListBullet2"/>
          </w:pPr>
          <w:r w:rsidRPr="00003408">
            <w:t xml:space="preserve">Note the difference between working hours and billable hours. All working hours are not billable. If the business has employees with differing skill levels (for example, in a law </w:t>
          </w:r>
          <w:r w:rsidRPr="00003408">
            <w:lastRenderedPageBreak/>
            <w:t>practice, there are associates, paralegals, lawyers, partners, etc.), indicate the various billing rates.</w:t>
          </w:r>
        </w:p>
      </w:sdtContent>
    </w:sdt>
    <w:sdt>
      <w:sdtPr>
        <w:id w:val="-750426366"/>
        <w:placeholder>
          <w:docPart w:val="1BF1D7AC4CDB4F25A06203CCDFEB109B"/>
        </w:placeholder>
        <w:temporary/>
        <w:showingPlcHdr/>
        <w15:appearance w15:val="hidden"/>
      </w:sdtPr>
      <w:sdtContent>
        <w:p w14:paraId="1110AD7A" w14:textId="77777777" w:rsidR="00D27AF8" w:rsidRDefault="00003408" w:rsidP="00D27AF8">
          <w:pPr>
            <w:pStyle w:val="ListBullet2"/>
          </w:pPr>
          <w:r w:rsidRPr="00003408">
            <w:t>Communicate rates clearly to clients and customers. If there are potential additional fees which will be passed on to clients or customers, define and establish them up front.</w:t>
          </w:r>
        </w:p>
      </w:sdtContent>
    </w:sdt>
    <w:p w14:paraId="47DBDA44" w14:textId="77777777" w:rsidR="00D27AF8" w:rsidRDefault="00D27AF8" w:rsidP="00D27AF8"/>
    <w:p w14:paraId="58513E57" w14:textId="77777777" w:rsidR="00D27AF8" w:rsidRDefault="00D27AF8" w:rsidP="00D27AF8">
      <w:pPr>
        <w:sectPr w:rsidR="00D27AF8"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609EA263" w14:textId="77777777" w:rsidTr="0017334F">
        <w:trPr>
          <w:trHeight w:val="1008"/>
        </w:trPr>
        <w:tc>
          <w:tcPr>
            <w:tcW w:w="10800" w:type="dxa"/>
          </w:tcPr>
          <w:bookmarkStart w:id="8" w:name="_Toc9437455"/>
          <w:bookmarkStart w:id="9" w:name="_Toc10679483"/>
          <w:p w14:paraId="3FD16F10" w14:textId="77777777" w:rsidR="00404E77" w:rsidRPr="00ED112D" w:rsidRDefault="00000000" w:rsidP="00404E77">
            <w:pPr>
              <w:pStyle w:val="Heading1"/>
              <w:numPr>
                <w:ilvl w:val="0"/>
                <w:numId w:val="39"/>
              </w:numPr>
              <w:spacing w:before="240"/>
              <w:ind w:hanging="833"/>
            </w:pPr>
            <w:sdt>
              <w:sdtPr>
                <w:id w:val="-1595017727"/>
                <w:placeholder>
                  <w:docPart w:val="CF0B1ABDC1AE4A44B61E147496ACC3E7"/>
                </w:placeholder>
                <w:temporary/>
                <w:showingPlcHdr/>
                <w15:appearance w15:val="hidden"/>
              </w:sdtPr>
              <w:sdtContent>
                <w:r w:rsidR="00404E77" w:rsidRPr="00404E77">
                  <w:t>Market Analysis</w:t>
                </w:r>
              </w:sdtContent>
            </w:sdt>
            <w:bookmarkEnd w:id="8"/>
            <w:bookmarkEnd w:id="9"/>
          </w:p>
        </w:tc>
      </w:tr>
    </w:tbl>
    <w:sdt>
      <w:sdtPr>
        <w:id w:val="1464543926"/>
        <w:placeholder>
          <w:docPart w:val="21F7C93CECA4418DA978E3270227EAC4"/>
        </w:placeholder>
        <w:temporary/>
        <w:showingPlcHdr/>
        <w15:appearance w15:val="hidden"/>
      </w:sdtPr>
      <w:sdtContent>
        <w:p w14:paraId="40C8872F" w14:textId="77777777" w:rsidR="00A41799" w:rsidRDefault="00A41799" w:rsidP="00A41799">
          <w:r>
            <w:t xml:space="preserve">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 is pursuing (the number of potential customers multiplied by the average revenue for the product or service). </w:t>
          </w:r>
        </w:p>
        <w:p w14:paraId="67F6DA08" w14:textId="77777777" w:rsidR="00A41799" w:rsidRDefault="00A41799" w:rsidP="00A41799">
          <w:r>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14:paraId="04175B72" w14:textId="77777777" w:rsidR="00A41799" w:rsidRDefault="00A41799" w:rsidP="00A41799">
          <w:r>
            <w:t xml:space="preserve">This section may also include a Strengths, Weaknesses, Opportunities, and Threats (SWOT) Analysis as necessary, to better assess the business’ position against the competition. </w:t>
          </w:r>
        </w:p>
        <w:p w14:paraId="0F1BE588" w14:textId="77777777" w:rsidR="00D27AF8" w:rsidRDefault="00A41799" w:rsidP="00A41799">
          <w:r>
            <w:t>Depending on the type of business, the following sections may or may not be necessary. Only include what is need and remove everything else.</w:t>
          </w:r>
        </w:p>
      </w:sdtContent>
    </w:sdt>
    <w:p w14:paraId="3C413FF7" w14:textId="77777777" w:rsidR="00D27AF8" w:rsidRDefault="00000000" w:rsidP="00D27AF8">
      <w:pPr>
        <w:pStyle w:val="ListBullet"/>
      </w:pPr>
      <w:sdt>
        <w:sdtPr>
          <w:rPr>
            <w:rStyle w:val="Bold"/>
          </w:rPr>
          <w:id w:val="503940699"/>
          <w:placeholder>
            <w:docPart w:val="F3F6F3F3AB8C4117A21E8A281AC9A2AB"/>
          </w:placeholder>
          <w:temporary/>
          <w:showingPlcHdr/>
          <w15:appearance w15:val="hidden"/>
        </w:sdtPr>
        <w:sdtContent>
          <w:r w:rsidR="003E78A7" w:rsidRPr="00043FFE">
            <w:rPr>
              <w:rStyle w:val="Bold"/>
            </w:rPr>
            <w:t>Industry type:</w:t>
          </w:r>
        </w:sdtContent>
      </w:sdt>
      <w:r w:rsidR="00E53724">
        <w:t xml:space="preserve"> </w:t>
      </w:r>
      <w:sdt>
        <w:sdtPr>
          <w:id w:val="1796175537"/>
          <w:placeholder>
            <w:docPart w:val="0972C4E2A7A04687B98A24BE999C9991"/>
          </w:placeholder>
          <w:temporary/>
          <w:showingPlcHdr/>
          <w15:appearance w15:val="hidden"/>
        </w:sdtPr>
        <w:sdtContent>
          <w:r w:rsidR="00A41799" w:rsidRPr="00A41799">
            <w:t>Begin with the broader descriptions of the market opportunity. For instance, if the intended business is a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sdtContent>
      </w:sdt>
    </w:p>
    <w:p w14:paraId="2E3FAAFE" w14:textId="77777777" w:rsidR="00E53724" w:rsidRDefault="00000000" w:rsidP="00E53724">
      <w:pPr>
        <w:pStyle w:val="ListBullet"/>
      </w:pPr>
      <w:sdt>
        <w:sdtPr>
          <w:rPr>
            <w:rStyle w:val="Bold"/>
          </w:rPr>
          <w:id w:val="280686727"/>
          <w:placeholder>
            <w:docPart w:val="AEDA88AEBC024B4FA7DBE53B89F57214"/>
          </w:placeholder>
          <w:temporary/>
          <w:showingPlcHdr/>
          <w15:appearance w15:val="hidden"/>
        </w:sdtPr>
        <w:sdtContent>
          <w:r w:rsidR="003E78A7" w:rsidRPr="00043FFE">
            <w:rPr>
              <w:rStyle w:val="Bold"/>
            </w:rPr>
            <w:t>Market segmentation:</w:t>
          </w:r>
        </w:sdtContent>
      </w:sdt>
      <w:r w:rsidR="00E53724" w:rsidRPr="00043FFE">
        <w:rPr>
          <w:rStyle w:val="Bold"/>
        </w:rPr>
        <w:t xml:space="preserve"> </w:t>
      </w:r>
      <w:sdt>
        <w:sdtPr>
          <w:id w:val="-627160770"/>
          <w:placeholder>
            <w:docPart w:val="6856182DEDE54C2D9F147BDC5C58F18F"/>
          </w:placeholder>
          <w:temporary/>
          <w:showingPlcHdr/>
          <w15:appearance w15:val="hidden"/>
        </w:sdtPr>
        <w:sdtContent>
          <w:r w:rsidR="00A41799" w:rsidRPr="00A41799">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rsidR="00E659FD">
            <w:t>C</w:t>
          </w:r>
          <w:r w:rsidR="00A41799" w:rsidRPr="00A41799">
            <w:t>onsider answer</w:t>
          </w:r>
          <w:r w:rsidR="006F63B1">
            <w:t>ing</w:t>
          </w:r>
          <w:r w:rsidR="00A41799" w:rsidRPr="00A41799">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sdtContent>
      </w:sdt>
    </w:p>
    <w:p w14:paraId="5B8F97F5" w14:textId="77777777" w:rsidR="00E53724" w:rsidRDefault="00000000" w:rsidP="00E53724">
      <w:pPr>
        <w:pStyle w:val="ListBullet"/>
      </w:pPr>
      <w:sdt>
        <w:sdtPr>
          <w:rPr>
            <w:rStyle w:val="Bold"/>
          </w:rPr>
          <w:id w:val="-512770232"/>
          <w:placeholder>
            <w:docPart w:val="2FCA09E3A9EC4F0EBE4B5F44EBFCE475"/>
          </w:placeholder>
          <w:temporary/>
          <w:showingPlcHdr/>
          <w15:appearance w15:val="hidden"/>
        </w:sdtPr>
        <w:sdtContent>
          <w:r w:rsidR="003E78A7" w:rsidRPr="00043FFE">
            <w:rPr>
              <w:rStyle w:val="Bold"/>
            </w:rPr>
            <w:t>Competition:</w:t>
          </w:r>
        </w:sdtContent>
      </w:sdt>
      <w:r w:rsidR="00E53724">
        <w:t xml:space="preserve"> </w:t>
      </w:r>
      <w:sdt>
        <w:sdtPr>
          <w:id w:val="-2094616854"/>
          <w:placeholder>
            <w:docPart w:val="664A17B1669845439E3695770D5B6343"/>
          </w:placeholder>
          <w:temporary/>
          <w:showingPlcHdr/>
          <w15:appearance w15:val="hidden"/>
        </w:sdtPr>
        <w:sdtContent>
          <w:r w:rsidR="00A41799" w:rsidRPr="00A41799">
            <w:t xml:space="preserve">All businesses compete in one way or another. It may be with specific, direct competitors or it may be with the way customers have been doing things for a long time. When identifying the competition, identify who else is providing services to solve the same </w:t>
          </w:r>
          <w:r w:rsidR="00A41799" w:rsidRPr="00A41799">
            <w:lastRenderedPageBreak/>
            <w:t>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sdtContent>
      </w:sdt>
    </w:p>
    <w:p w14:paraId="2EC568FF" w14:textId="77777777" w:rsidR="00E53724" w:rsidRDefault="00000000" w:rsidP="00E53724">
      <w:pPr>
        <w:pStyle w:val="ListBullet"/>
      </w:pPr>
      <w:sdt>
        <w:sdtPr>
          <w:rPr>
            <w:rStyle w:val="Bold"/>
          </w:rPr>
          <w:id w:val="1557357805"/>
          <w:placeholder>
            <w:docPart w:val="F672668AA16E48A0B621E833541AF070"/>
          </w:placeholder>
          <w:temporary/>
          <w:showingPlcHdr/>
          <w15:appearance w15:val="hidden"/>
        </w:sdtPr>
        <w:sdtContent>
          <w:r w:rsidR="003E78A7" w:rsidRPr="00043FFE">
            <w:rPr>
              <w:rStyle w:val="Bold"/>
            </w:rPr>
            <w:t>SWOT analysis:</w:t>
          </w:r>
        </w:sdtContent>
      </w:sdt>
      <w:r w:rsidR="00E53724" w:rsidRPr="00043FFE">
        <w:rPr>
          <w:rStyle w:val="Bold"/>
        </w:rPr>
        <w:t xml:space="preserve"> </w:t>
      </w:r>
      <w:sdt>
        <w:sdtPr>
          <w:id w:val="855001879"/>
          <w:placeholder>
            <w:docPart w:val="F1081837A8594CA6981ECB35F822E5CD"/>
          </w:placeholder>
          <w:temporary/>
          <w:showingPlcHdr/>
          <w15:appearance w15:val="hidden"/>
        </w:sdtPr>
        <w:sdtContent>
          <w:r w:rsidR="00A41799" w:rsidRPr="00A41799">
            <w:t>A SWOT analysis may be included by completing the boxes below to assess the business’ current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sdtContent>
      </w:sdt>
    </w:p>
    <w:p w14:paraId="6659D40E" w14:textId="77777777" w:rsidR="003E78A7" w:rsidRDefault="003E78A7"/>
    <w:tbl>
      <w:tblPr>
        <w:tblW w:w="10080" w:type="dxa"/>
        <w:tblLayout w:type="fixed"/>
        <w:tblCellMar>
          <w:left w:w="115" w:type="dxa"/>
          <w:right w:w="115" w:type="dxa"/>
        </w:tblCellMar>
        <w:tblLook w:val="0600" w:firstRow="0" w:lastRow="0" w:firstColumn="0" w:lastColumn="0" w:noHBand="1" w:noVBand="1"/>
      </w:tblPr>
      <w:tblGrid>
        <w:gridCol w:w="2592"/>
        <w:gridCol w:w="4896"/>
        <w:gridCol w:w="2592"/>
      </w:tblGrid>
      <w:tr w:rsidR="003E78A7" w14:paraId="01DD65D1" w14:textId="77777777" w:rsidTr="008965F6">
        <w:trPr>
          <w:trHeight w:val="2535"/>
        </w:trPr>
        <w:tc>
          <w:tcPr>
            <w:tcW w:w="2592" w:type="dxa"/>
          </w:tcPr>
          <w:sdt>
            <w:sdtPr>
              <w:id w:val="841667111"/>
              <w:placeholder>
                <w:docPart w:val="EFCBFB494DB14FC1B77888CCF8FCCBB4"/>
              </w:placeholder>
              <w:temporary/>
              <w:showingPlcHdr/>
              <w15:appearance w15:val="hidden"/>
            </w:sdtPr>
            <w:sdtContent>
              <w:p w14:paraId="1F28F9A0" w14:textId="77777777" w:rsidR="003E78A7" w:rsidRDefault="008965F6" w:rsidP="008965F6">
                <w:pPr>
                  <w:pStyle w:val="Graphheading1"/>
                </w:pPr>
                <w:r w:rsidRPr="008965F6">
                  <w:t>STRENGTHS</w:t>
                </w:r>
              </w:p>
            </w:sdtContent>
          </w:sdt>
          <w:sdt>
            <w:sdtPr>
              <w:id w:val="-1984383332"/>
              <w:placeholder>
                <w:docPart w:val="75CCBCA8F5DD4588B56583F5016A0FA4"/>
              </w:placeholder>
              <w:temporary/>
              <w:showingPlcHdr/>
              <w15:appearance w15:val="hidden"/>
            </w:sdtPr>
            <w:sdtContent>
              <w:p w14:paraId="01FD2F1E" w14:textId="77777777" w:rsidR="008965F6" w:rsidRPr="008965F6" w:rsidRDefault="008965F6" w:rsidP="008965F6">
                <w:pPr>
                  <w:pStyle w:val="Graphbullet"/>
                </w:pPr>
                <w:r w:rsidRPr="008965F6">
                  <w:t>Advantage</w:t>
                </w:r>
              </w:p>
              <w:p w14:paraId="69054A04" w14:textId="77777777" w:rsidR="008965F6" w:rsidRPr="008965F6" w:rsidRDefault="008965F6" w:rsidP="008965F6">
                <w:pPr>
                  <w:pStyle w:val="Graphbullet"/>
                </w:pPr>
                <w:r w:rsidRPr="008965F6">
                  <w:t>Capabilities</w:t>
                </w:r>
              </w:p>
              <w:p w14:paraId="0AF57D89" w14:textId="77777777" w:rsidR="008965F6" w:rsidRPr="008965F6" w:rsidRDefault="008965F6" w:rsidP="008965F6">
                <w:pPr>
                  <w:pStyle w:val="Graphbullet"/>
                </w:pPr>
                <w:r w:rsidRPr="008965F6">
                  <w:t>Assets, people</w:t>
                </w:r>
              </w:p>
              <w:p w14:paraId="06DDA17A" w14:textId="77777777" w:rsidR="008965F6" w:rsidRPr="008965F6" w:rsidRDefault="008965F6" w:rsidP="008965F6">
                <w:pPr>
                  <w:pStyle w:val="Graphbullet"/>
                </w:pPr>
                <w:r w:rsidRPr="008965F6">
                  <w:t>Experience</w:t>
                </w:r>
              </w:p>
              <w:p w14:paraId="7F887B57" w14:textId="77777777" w:rsidR="008965F6" w:rsidRPr="008965F6" w:rsidRDefault="008965F6" w:rsidP="008965F6">
                <w:pPr>
                  <w:pStyle w:val="Graphbullet"/>
                </w:pPr>
                <w:r w:rsidRPr="008965F6">
                  <w:t>Financial reserves</w:t>
                </w:r>
              </w:p>
              <w:p w14:paraId="31F0B763" w14:textId="77777777" w:rsidR="008965F6" w:rsidRPr="008965F6" w:rsidRDefault="008965F6" w:rsidP="008965F6">
                <w:pPr>
                  <w:pStyle w:val="Graphbullet"/>
                </w:pPr>
                <w:r w:rsidRPr="008965F6">
                  <w:t>Value proposition</w:t>
                </w:r>
              </w:p>
              <w:p w14:paraId="7AB81153" w14:textId="77777777" w:rsidR="008965F6" w:rsidRPr="008965F6" w:rsidRDefault="008965F6" w:rsidP="008965F6">
                <w:pPr>
                  <w:pStyle w:val="Graphbullet"/>
                </w:pPr>
                <w:r w:rsidRPr="008965F6">
                  <w:t>Price, value, quality</w:t>
                </w:r>
              </w:p>
            </w:sdtContent>
          </w:sdt>
        </w:tc>
        <w:tc>
          <w:tcPr>
            <w:tcW w:w="4896" w:type="dxa"/>
            <w:vMerge w:val="restart"/>
            <w:vAlign w:val="center"/>
          </w:tcPr>
          <w:p w14:paraId="027D9E7C" w14:textId="77777777" w:rsidR="003E78A7" w:rsidRDefault="003E78A7" w:rsidP="008965F6">
            <w:pPr>
              <w:pStyle w:val="ListBullet"/>
              <w:numPr>
                <w:ilvl w:val="0"/>
                <w:numId w:val="0"/>
              </w:numPr>
              <w:jc w:val="center"/>
            </w:pPr>
            <w:r w:rsidRPr="007157EF">
              <w:rPr>
                <w:noProof/>
                <w:lang w:val="en-AU" w:eastAsia="en-AU"/>
              </w:rPr>
              <w:drawing>
                <wp:inline distT="0" distB="0" distL="0" distR="0" wp14:anchorId="021E11FD" wp14:editId="56A4B900">
                  <wp:extent cx="3009900" cy="2968625"/>
                  <wp:effectExtent l="0" t="0" r="0" b="3175"/>
                  <wp:docPr id="194" name="Chart 194" descr="Pie chart"/>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tc>
        <w:tc>
          <w:tcPr>
            <w:tcW w:w="2592" w:type="dxa"/>
          </w:tcPr>
          <w:sdt>
            <w:sdtPr>
              <w:id w:val="-1737780101"/>
              <w:placeholder>
                <w:docPart w:val="161AC37D1AAA425A8B4AD7AAD6462924"/>
              </w:placeholder>
              <w:temporary/>
              <w:showingPlcHdr/>
              <w15:appearance w15:val="hidden"/>
            </w:sdtPr>
            <w:sdtContent>
              <w:p w14:paraId="28359BF1" w14:textId="77777777" w:rsidR="003E78A7" w:rsidRDefault="008965F6" w:rsidP="008965F6">
                <w:pPr>
                  <w:pStyle w:val="Graphheading2"/>
                </w:pPr>
                <w:r w:rsidRPr="008965F6">
                  <w:t>WEAKNESSES</w:t>
                </w:r>
              </w:p>
            </w:sdtContent>
          </w:sdt>
          <w:sdt>
            <w:sdtPr>
              <w:id w:val="-674113483"/>
              <w:placeholder>
                <w:docPart w:val="287AFB4C6CBD485680687CE6EAC9CE63"/>
              </w:placeholder>
              <w:temporary/>
              <w:showingPlcHdr/>
              <w15:appearance w15:val="hidden"/>
            </w:sdtPr>
            <w:sdtContent>
              <w:p w14:paraId="2BAC3C6E" w14:textId="77777777" w:rsidR="008965F6" w:rsidRPr="00DF017E" w:rsidRDefault="008965F6" w:rsidP="00DF017E">
                <w:pPr>
                  <w:pStyle w:val="Graphbullet2"/>
                </w:pPr>
                <w:r w:rsidRPr="00DF017E">
                  <w:t>Disadvantages</w:t>
                </w:r>
              </w:p>
              <w:p w14:paraId="09970435" w14:textId="77777777" w:rsidR="008965F6" w:rsidRPr="00DF017E" w:rsidRDefault="008965F6" w:rsidP="00DF017E">
                <w:pPr>
                  <w:pStyle w:val="Graphbullet2"/>
                </w:pPr>
                <w:r w:rsidRPr="00DF017E">
                  <w:t>Gap in capabilities</w:t>
                </w:r>
              </w:p>
              <w:p w14:paraId="01891A3B" w14:textId="77777777" w:rsidR="008965F6" w:rsidRPr="00DF017E" w:rsidRDefault="008965F6" w:rsidP="00DF017E">
                <w:pPr>
                  <w:pStyle w:val="Graphbullet2"/>
                </w:pPr>
                <w:r w:rsidRPr="00DF017E">
                  <w:t>Cash Flow</w:t>
                </w:r>
              </w:p>
              <w:p w14:paraId="03C00D06" w14:textId="77777777" w:rsidR="008965F6" w:rsidRPr="00DF017E" w:rsidRDefault="008965F6" w:rsidP="00DF017E">
                <w:pPr>
                  <w:pStyle w:val="Graphbullet2"/>
                </w:pPr>
                <w:r w:rsidRPr="00DF017E">
                  <w:t>Suppliers</w:t>
                </w:r>
              </w:p>
              <w:p w14:paraId="79C04C82" w14:textId="77777777" w:rsidR="008965F6" w:rsidRPr="00DF017E" w:rsidRDefault="008965F6" w:rsidP="00DF017E">
                <w:pPr>
                  <w:pStyle w:val="Graphbullet2"/>
                </w:pPr>
                <w:r w:rsidRPr="00DF017E">
                  <w:t>Experience</w:t>
                </w:r>
              </w:p>
              <w:p w14:paraId="61441ECE" w14:textId="77777777" w:rsidR="008965F6" w:rsidRPr="00DF017E" w:rsidRDefault="008965F6" w:rsidP="00DF017E">
                <w:pPr>
                  <w:pStyle w:val="Graphbullet2"/>
                </w:pPr>
                <w:r w:rsidRPr="00DF017E">
                  <w:t>Areas to improve</w:t>
                </w:r>
              </w:p>
              <w:p w14:paraId="0D5E9DEE" w14:textId="77777777" w:rsidR="008965F6" w:rsidRPr="008965F6" w:rsidRDefault="008965F6" w:rsidP="00DF017E">
                <w:pPr>
                  <w:pStyle w:val="Graphbullet2"/>
                </w:pPr>
                <w:r w:rsidRPr="00DF017E">
                  <w:t>Causes of lose sales</w:t>
                </w:r>
              </w:p>
            </w:sdtContent>
          </w:sdt>
        </w:tc>
      </w:tr>
      <w:tr w:rsidR="003E78A7" w14:paraId="4A18467C" w14:textId="77777777" w:rsidTr="008965F6">
        <w:trPr>
          <w:trHeight w:val="2535"/>
        </w:trPr>
        <w:tc>
          <w:tcPr>
            <w:tcW w:w="2592" w:type="dxa"/>
          </w:tcPr>
          <w:sdt>
            <w:sdtPr>
              <w:id w:val="-2099856493"/>
              <w:placeholder>
                <w:docPart w:val="DAFAFC18F3AD44F482FAE32586554E6B"/>
              </w:placeholder>
              <w:temporary/>
              <w:showingPlcHdr/>
              <w15:appearance w15:val="hidden"/>
            </w:sdtPr>
            <w:sdtContent>
              <w:p w14:paraId="2597B8CD" w14:textId="77777777" w:rsidR="003E78A7" w:rsidRDefault="008965F6" w:rsidP="008965F6">
                <w:pPr>
                  <w:pStyle w:val="Graphheading3"/>
                </w:pPr>
                <w:r w:rsidRPr="008965F6">
                  <w:t>OPPORTUNITIES</w:t>
                </w:r>
              </w:p>
            </w:sdtContent>
          </w:sdt>
          <w:sdt>
            <w:sdtPr>
              <w:id w:val="-1261436333"/>
              <w:placeholder>
                <w:docPart w:val="F58318BA806A4DD89D41AA4A884FBA99"/>
              </w:placeholder>
              <w:temporary/>
              <w:showingPlcHdr/>
              <w15:appearance w15:val="hidden"/>
            </w:sdtPr>
            <w:sdtContent>
              <w:p w14:paraId="48995AF4" w14:textId="77777777" w:rsidR="008965F6" w:rsidRPr="008965F6" w:rsidRDefault="008965F6" w:rsidP="008965F6">
                <w:pPr>
                  <w:pStyle w:val="Graphbullet3"/>
                </w:pPr>
                <w:r w:rsidRPr="008965F6">
                  <w:t>Areas to improve</w:t>
                </w:r>
              </w:p>
              <w:p w14:paraId="3E432240" w14:textId="77777777" w:rsidR="008965F6" w:rsidRPr="008965F6" w:rsidRDefault="008965F6" w:rsidP="008965F6">
                <w:pPr>
                  <w:pStyle w:val="Graphbullet3"/>
                </w:pPr>
                <w:r w:rsidRPr="008965F6">
                  <w:t>New segments</w:t>
                </w:r>
              </w:p>
              <w:p w14:paraId="3085C266" w14:textId="77777777" w:rsidR="008965F6" w:rsidRPr="008965F6" w:rsidRDefault="008965F6" w:rsidP="008965F6">
                <w:pPr>
                  <w:pStyle w:val="Graphbullet3"/>
                </w:pPr>
                <w:r w:rsidRPr="008965F6">
                  <w:t>Industry trends</w:t>
                </w:r>
              </w:p>
              <w:p w14:paraId="167F9208" w14:textId="77777777" w:rsidR="008965F6" w:rsidRPr="008965F6" w:rsidRDefault="008965F6" w:rsidP="008965F6">
                <w:pPr>
                  <w:pStyle w:val="Graphbullet3"/>
                </w:pPr>
                <w:r w:rsidRPr="008965F6">
                  <w:t>New products</w:t>
                </w:r>
              </w:p>
              <w:p w14:paraId="3712019E" w14:textId="77777777" w:rsidR="008965F6" w:rsidRPr="008965F6" w:rsidRDefault="008965F6" w:rsidP="008965F6">
                <w:pPr>
                  <w:pStyle w:val="Graphbullet3"/>
                </w:pPr>
                <w:r w:rsidRPr="008965F6">
                  <w:t>New innovations</w:t>
                </w:r>
              </w:p>
              <w:p w14:paraId="48D4D387" w14:textId="77777777" w:rsidR="008965F6" w:rsidRPr="008965F6" w:rsidRDefault="008965F6" w:rsidP="008965F6">
                <w:pPr>
                  <w:pStyle w:val="Graphbullet3"/>
                </w:pPr>
                <w:r w:rsidRPr="008965F6">
                  <w:t>Key partnership</w:t>
                </w:r>
              </w:p>
            </w:sdtContent>
          </w:sdt>
        </w:tc>
        <w:tc>
          <w:tcPr>
            <w:tcW w:w="4896" w:type="dxa"/>
            <w:vMerge/>
          </w:tcPr>
          <w:p w14:paraId="27C3C6AC" w14:textId="77777777" w:rsidR="003E78A7" w:rsidRDefault="003E78A7" w:rsidP="003E78A7">
            <w:pPr>
              <w:pStyle w:val="ListBullet"/>
              <w:numPr>
                <w:ilvl w:val="0"/>
                <w:numId w:val="0"/>
              </w:numPr>
            </w:pPr>
          </w:p>
        </w:tc>
        <w:tc>
          <w:tcPr>
            <w:tcW w:w="2592" w:type="dxa"/>
          </w:tcPr>
          <w:sdt>
            <w:sdtPr>
              <w:id w:val="996142121"/>
              <w:placeholder>
                <w:docPart w:val="9E781E8A21F041BC99A2D5533BD82208"/>
              </w:placeholder>
              <w:temporary/>
              <w:showingPlcHdr/>
              <w15:appearance w15:val="hidden"/>
            </w:sdtPr>
            <w:sdtContent>
              <w:p w14:paraId="1CA98C27" w14:textId="77777777" w:rsidR="003E78A7" w:rsidRDefault="008965F6" w:rsidP="008965F6">
                <w:pPr>
                  <w:pStyle w:val="Graphheading4"/>
                </w:pPr>
                <w:r w:rsidRPr="008965F6">
                  <w:t>THREATS</w:t>
                </w:r>
              </w:p>
            </w:sdtContent>
          </w:sdt>
          <w:sdt>
            <w:sdtPr>
              <w:id w:val="-248883923"/>
              <w:placeholder>
                <w:docPart w:val="995F546C295B4559A7B69ADAF3BF5B60"/>
              </w:placeholder>
              <w:temporary/>
              <w:showingPlcHdr/>
              <w15:appearance w15:val="hidden"/>
            </w:sdtPr>
            <w:sdtContent>
              <w:p w14:paraId="2F727B93" w14:textId="77777777" w:rsidR="008965F6" w:rsidRPr="008965F6" w:rsidRDefault="008965F6" w:rsidP="008965F6">
                <w:pPr>
                  <w:pStyle w:val="Graphbullet4"/>
                </w:pPr>
                <w:r w:rsidRPr="008965F6">
                  <w:t>Economy movement</w:t>
                </w:r>
              </w:p>
              <w:p w14:paraId="55FB9436" w14:textId="77777777" w:rsidR="008965F6" w:rsidRPr="008965F6" w:rsidRDefault="008965F6" w:rsidP="008965F6">
                <w:pPr>
                  <w:pStyle w:val="Graphbullet4"/>
                </w:pPr>
                <w:r w:rsidRPr="008965F6">
                  <w:t>Obstacles faced</w:t>
                </w:r>
              </w:p>
              <w:p w14:paraId="2F71C558" w14:textId="77777777" w:rsidR="008965F6" w:rsidRPr="008965F6" w:rsidRDefault="008965F6" w:rsidP="008965F6">
                <w:pPr>
                  <w:pStyle w:val="Graphbullet4"/>
                </w:pPr>
                <w:r w:rsidRPr="008965F6">
                  <w:t>Competitor actions</w:t>
                </w:r>
              </w:p>
              <w:p w14:paraId="3AAC7FC2" w14:textId="77777777" w:rsidR="008965F6" w:rsidRPr="008965F6" w:rsidRDefault="008965F6" w:rsidP="008965F6">
                <w:pPr>
                  <w:pStyle w:val="Graphbullet4"/>
                </w:pPr>
                <w:r w:rsidRPr="008965F6">
                  <w:t>Political impacts</w:t>
                </w:r>
              </w:p>
              <w:p w14:paraId="06AE1790" w14:textId="77777777" w:rsidR="008965F6" w:rsidRPr="008965F6" w:rsidRDefault="008965F6" w:rsidP="008965F6">
                <w:pPr>
                  <w:pStyle w:val="Graphbullet4"/>
                </w:pPr>
                <w:r w:rsidRPr="008965F6">
                  <w:t>Environmental effects</w:t>
                </w:r>
              </w:p>
              <w:p w14:paraId="5FCA99DF" w14:textId="77777777" w:rsidR="008965F6" w:rsidRPr="008965F6" w:rsidRDefault="008965F6" w:rsidP="008965F6">
                <w:pPr>
                  <w:pStyle w:val="Graphbullet4"/>
                </w:pPr>
                <w:r w:rsidRPr="008965F6">
                  <w:t>Loss of key staff</w:t>
                </w:r>
              </w:p>
              <w:p w14:paraId="7A7DE071" w14:textId="77777777" w:rsidR="008965F6" w:rsidRPr="008965F6" w:rsidRDefault="008965F6" w:rsidP="008965F6">
                <w:pPr>
                  <w:pStyle w:val="Graphbullet4"/>
                </w:pPr>
                <w:r w:rsidRPr="008965F6">
                  <w:t>Market demand</w:t>
                </w:r>
              </w:p>
            </w:sdtContent>
          </w:sdt>
        </w:tc>
      </w:tr>
    </w:tbl>
    <w:p w14:paraId="2054F192" w14:textId="77777777" w:rsidR="003E78A7" w:rsidRDefault="003E78A7" w:rsidP="003E78A7">
      <w:pPr>
        <w:pStyle w:val="ListBullet"/>
        <w:numPr>
          <w:ilvl w:val="0"/>
          <w:numId w:val="0"/>
        </w:numPr>
        <w:ind w:left="340" w:hanging="340"/>
      </w:pPr>
    </w:p>
    <w:p w14:paraId="75C41E71" w14:textId="77777777" w:rsidR="003E78A7" w:rsidRDefault="003E78A7" w:rsidP="003E78A7">
      <w:pPr>
        <w:pStyle w:val="ListBullet"/>
        <w:numPr>
          <w:ilvl w:val="0"/>
          <w:numId w:val="0"/>
        </w:numPr>
        <w:ind w:left="340" w:hanging="340"/>
        <w:sectPr w:rsidR="003E78A7"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05C65C13" w14:textId="77777777" w:rsidTr="0017334F">
        <w:trPr>
          <w:trHeight w:val="1008"/>
        </w:trPr>
        <w:tc>
          <w:tcPr>
            <w:tcW w:w="10800" w:type="dxa"/>
          </w:tcPr>
          <w:bookmarkStart w:id="10" w:name="_Toc9437456"/>
          <w:bookmarkStart w:id="11" w:name="_Toc10679484"/>
          <w:p w14:paraId="7FD0BBEC" w14:textId="77777777" w:rsidR="00404E77" w:rsidRPr="00ED112D" w:rsidRDefault="00000000" w:rsidP="00404E77">
            <w:pPr>
              <w:pStyle w:val="Heading1"/>
              <w:numPr>
                <w:ilvl w:val="0"/>
                <w:numId w:val="39"/>
              </w:numPr>
              <w:spacing w:before="240"/>
              <w:ind w:hanging="833"/>
            </w:pPr>
            <w:sdt>
              <w:sdtPr>
                <w:id w:val="-868211087"/>
                <w:placeholder>
                  <w:docPart w:val="BC297C0BFDE74C2ABE95ADEA12E6CFB1"/>
                </w:placeholder>
                <w:temporary/>
                <w:showingPlcHdr/>
                <w15:appearance w15:val="hidden"/>
              </w:sdtPr>
              <w:sdtContent>
                <w:r w:rsidR="00404E77" w:rsidRPr="00404E77">
                  <w:t>Operating Plan</w:t>
                </w:r>
              </w:sdtContent>
            </w:sdt>
            <w:bookmarkEnd w:id="10"/>
            <w:bookmarkEnd w:id="11"/>
          </w:p>
        </w:tc>
      </w:tr>
    </w:tbl>
    <w:sdt>
      <w:sdtPr>
        <w:id w:val="-1593466653"/>
        <w:placeholder>
          <w:docPart w:val="79033FC654754FBAA6293A14159235B9"/>
        </w:placeholder>
        <w:temporary/>
        <w:showingPlcHdr/>
        <w15:appearance w15:val="hidden"/>
      </w:sdtPr>
      <w:sdtContent>
        <w:p w14:paraId="25C70AD0" w14:textId="77777777" w:rsidR="00A41799" w:rsidRDefault="00A41799" w:rsidP="00A41799">
          <w:r>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14:paraId="5FF69318" w14:textId="77777777" w:rsidR="00A41799" w:rsidRDefault="00A41799" w:rsidP="00A41799">
          <w:r>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14:paraId="1175EF24" w14:textId="77777777" w:rsidR="00043FFE" w:rsidRDefault="00A41799" w:rsidP="00A41799">
          <w:r>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sdtContent>
    </w:sdt>
    <w:p w14:paraId="7463EF5F" w14:textId="77777777" w:rsidR="00E53724" w:rsidRDefault="00000000" w:rsidP="00E53724">
      <w:pPr>
        <w:pStyle w:val="ListBullet"/>
      </w:pPr>
      <w:sdt>
        <w:sdtPr>
          <w:rPr>
            <w:rStyle w:val="Bold"/>
          </w:rPr>
          <w:id w:val="1949042357"/>
          <w:placeholder>
            <w:docPart w:val="42E040D8E8A64EB5AD452F6F09C78D8A"/>
          </w:placeholder>
          <w:temporary/>
          <w:showingPlcHdr/>
          <w15:appearance w15:val="hidden"/>
        </w:sdtPr>
        <w:sdtContent>
          <w:r w:rsidR="00043FFE" w:rsidRPr="00043FFE">
            <w:rPr>
              <w:rStyle w:val="Bold"/>
            </w:rPr>
            <w:t>Order fulfillment:</w:t>
          </w:r>
        </w:sdtContent>
      </w:sdt>
      <w:r w:rsidR="00E53724">
        <w:t xml:space="preserve"> </w:t>
      </w:r>
      <w:sdt>
        <w:sdtPr>
          <w:id w:val="-1738468098"/>
          <w:placeholder>
            <w:docPart w:val="8D80B0A9497D4D29A14650F82A7C27D2"/>
          </w:placeholder>
          <w:temporary/>
          <w:showingPlcHdr/>
          <w15:appearance w15:val="hidden"/>
        </w:sdtPr>
        <w:sdtContent>
          <w:r w:rsidR="00A41799" w:rsidRPr="00A41799">
            <w:t>Describe the company’s procedures for delivering services to its customers. As a service company, determine how to keep track of the customer base, form of communications, and how best to manage sales and data.</w:t>
          </w:r>
        </w:sdtContent>
      </w:sdt>
    </w:p>
    <w:p w14:paraId="38E311AA" w14:textId="77777777" w:rsidR="00E53724" w:rsidRDefault="00000000" w:rsidP="00E53724">
      <w:pPr>
        <w:pStyle w:val="ListBullet"/>
      </w:pPr>
      <w:sdt>
        <w:sdtPr>
          <w:rPr>
            <w:rStyle w:val="Bold"/>
          </w:rPr>
          <w:id w:val="760421710"/>
          <w:placeholder>
            <w:docPart w:val="631686A459CB4737887B55E5BD7A6D71"/>
          </w:placeholder>
          <w:temporary/>
          <w:showingPlcHdr/>
          <w15:appearance w15:val="hidden"/>
        </w:sdtPr>
        <w:sdtContent>
          <w:r w:rsidR="00043FFE" w:rsidRPr="00043FFE">
            <w:rPr>
              <w:rStyle w:val="Bold"/>
            </w:rPr>
            <w:t>Payment:</w:t>
          </w:r>
        </w:sdtContent>
      </w:sdt>
      <w:r w:rsidR="00E53724">
        <w:t xml:space="preserve"> </w:t>
      </w:r>
      <w:sdt>
        <w:sdtPr>
          <w:id w:val="-1835600251"/>
          <w:placeholder>
            <w:docPart w:val="7129398E765049619996D6EF12667C26"/>
          </w:placeholder>
          <w:temporary/>
          <w:showingPlcHdr/>
          <w15:appearance w15:val="hidden"/>
        </w:sdtPr>
        <w:sdtContent>
          <w:r w:rsidR="00A41799" w:rsidRPr="00A41799">
            <w:t>Describe the standard payment terms and the payment methods accepted. Describe the pricing plans (one-time service fees, hourly-based fees, markups, and any other fees) and any impact on cash flow.</w:t>
          </w:r>
        </w:sdtContent>
      </w:sdt>
    </w:p>
    <w:p w14:paraId="7A296DDD" w14:textId="77777777" w:rsidR="00E53724" w:rsidRDefault="00000000" w:rsidP="00E53724">
      <w:pPr>
        <w:pStyle w:val="ListBullet"/>
      </w:pPr>
      <w:sdt>
        <w:sdtPr>
          <w:rPr>
            <w:rStyle w:val="Bold"/>
          </w:rPr>
          <w:id w:val="1921058762"/>
          <w:placeholder>
            <w:docPart w:val="F47357EF587E4B9A8E14B584505FE245"/>
          </w:placeholder>
          <w:temporary/>
          <w:showingPlcHdr/>
          <w15:appearance w15:val="hidden"/>
        </w:sdtPr>
        <w:sdtContent>
          <w:r w:rsidR="00043FFE" w:rsidRPr="00043FFE">
            <w:rPr>
              <w:rStyle w:val="Bold"/>
            </w:rPr>
            <w:t>Technology:</w:t>
          </w:r>
        </w:sdtContent>
      </w:sdt>
      <w:r w:rsidR="00E53724">
        <w:t xml:space="preserve"> </w:t>
      </w:r>
      <w:sdt>
        <w:sdtPr>
          <w:id w:val="565460217"/>
          <w:placeholder>
            <w:docPart w:val="CAAABF387ECC44DCBED1A2D0C3057537"/>
          </w:placeholder>
          <w:temporary/>
          <w:showingPlcHdr/>
          <w15:appearance w15:val="hidden"/>
        </w:sdtPr>
        <w:sdtContent>
          <w:r w:rsidR="00A41799" w:rsidRPr="00A41799">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sdtContent>
      </w:sdt>
    </w:p>
    <w:p w14:paraId="22689F96" w14:textId="77777777" w:rsidR="00E53724" w:rsidRDefault="00000000" w:rsidP="00E53724">
      <w:pPr>
        <w:pStyle w:val="ListBullet"/>
      </w:pPr>
      <w:sdt>
        <w:sdtPr>
          <w:rPr>
            <w:rStyle w:val="Bold"/>
          </w:rPr>
          <w:id w:val="-1983072167"/>
          <w:placeholder>
            <w:docPart w:val="E69DC52F76B8478A86E95050EF160A42"/>
          </w:placeholder>
          <w:temporary/>
          <w:showingPlcHdr/>
          <w15:appearance w15:val="hidden"/>
        </w:sdtPr>
        <w:sdtContent>
          <w:r w:rsidR="00043FFE" w:rsidRPr="00043FFE">
            <w:rPr>
              <w:rStyle w:val="Bold"/>
            </w:rPr>
            <w:t>Key customers:</w:t>
          </w:r>
        </w:sdtContent>
      </w:sdt>
      <w:r w:rsidR="00E53724" w:rsidRPr="00043FFE">
        <w:rPr>
          <w:rStyle w:val="Bold"/>
        </w:rPr>
        <w:t xml:space="preserve"> </w:t>
      </w:r>
      <w:sdt>
        <w:sdtPr>
          <w:id w:val="-2022374780"/>
          <w:placeholder>
            <w:docPart w:val="F9FBBBF1B8B047A6BEE6E974A7EF54D0"/>
          </w:placeholder>
          <w:temporary/>
          <w:showingPlcHdr/>
          <w15:appearance w15:val="hidden"/>
        </w:sdtPr>
        <w:sdtContent>
          <w:r w:rsidR="00A41799" w:rsidRPr="00A41799">
            <w:t>Identify any customers that are important to the success of the business due to a partnership, volume, or pathway to a new market. Also identify any customers who bring in more than 10% of the company’s revenues.</w:t>
          </w:r>
        </w:sdtContent>
      </w:sdt>
    </w:p>
    <w:p w14:paraId="22BF1157" w14:textId="77777777" w:rsidR="00E53724" w:rsidRDefault="00000000" w:rsidP="00E53724">
      <w:pPr>
        <w:pStyle w:val="ListBullet"/>
      </w:pPr>
      <w:sdt>
        <w:sdtPr>
          <w:rPr>
            <w:rStyle w:val="Bold"/>
          </w:rPr>
          <w:id w:val="-1794358563"/>
          <w:placeholder>
            <w:docPart w:val="8FEF002ED0EE41E18D61BF0FA47594FA"/>
          </w:placeholder>
          <w:temporary/>
          <w:showingPlcHdr/>
          <w15:appearance w15:val="hidden"/>
        </w:sdtPr>
        <w:sdtContent>
          <w:r w:rsidR="00DE65A2" w:rsidRPr="00DE65A2">
            <w:rPr>
              <w:rStyle w:val="Bold"/>
            </w:rPr>
            <w:t>Key employees and organization:</w:t>
          </w:r>
        </w:sdtContent>
      </w:sdt>
      <w:r w:rsidR="00E53724" w:rsidRPr="00DE65A2">
        <w:rPr>
          <w:rStyle w:val="Bold"/>
        </w:rPr>
        <w:t xml:space="preserve"> </w:t>
      </w:r>
      <w:sdt>
        <w:sdtPr>
          <w:id w:val="1868019658"/>
          <w:placeholder>
            <w:docPart w:val="ABD4EEB39297471B96D2C2585021F298"/>
          </w:placeholder>
          <w:temporary/>
          <w:showingPlcHdr/>
          <w15:appearance w15:val="hidden"/>
        </w:sdtPr>
        <w:sdtContent>
          <w:r w:rsidR="00A41799" w:rsidRPr="00A41799">
            <w:t>Describe unique skills or experiences that are required of the current team. If necessary, describe any proprietary recruiting or training processes in place. List key employees that are necessary for success. Include an organization chart to support this section.</w:t>
          </w:r>
        </w:sdtContent>
      </w:sdt>
    </w:p>
    <w:p w14:paraId="1708F3E6" w14:textId="77777777" w:rsidR="00DE65A2" w:rsidRDefault="00000000" w:rsidP="00974DD3">
      <w:pPr>
        <w:pStyle w:val="ListBullet"/>
        <w:spacing w:after="0"/>
      </w:pPr>
      <w:sdt>
        <w:sdtPr>
          <w:rPr>
            <w:rStyle w:val="Bold"/>
          </w:rPr>
          <w:id w:val="972940777"/>
          <w:placeholder>
            <w:docPart w:val="20C5EC847A234F448E801293C4AF666F"/>
          </w:placeholder>
          <w:temporary/>
          <w:showingPlcHdr/>
          <w15:appearance w15:val="hidden"/>
        </w:sdtPr>
        <w:sdtContent>
          <w:r w:rsidR="00DE65A2" w:rsidRPr="00DE65A2">
            <w:rPr>
              <w:rStyle w:val="Bold"/>
            </w:rPr>
            <w:t>Facilities:</w:t>
          </w:r>
        </w:sdtContent>
      </w:sdt>
      <w:r w:rsidR="00E53724" w:rsidRPr="00DE65A2">
        <w:rPr>
          <w:rStyle w:val="Bold"/>
        </w:rPr>
        <w:t xml:space="preserve"> </w:t>
      </w:r>
      <w:sdt>
        <w:sdtPr>
          <w:id w:val="2074922854"/>
          <w:placeholder>
            <w:docPart w:val="DE8B1F010622471DB46C8E69401FDE8B"/>
          </w:placeholder>
          <w:temporary/>
          <w:showingPlcHdr/>
          <w15:appearance w15:val="hidden"/>
        </w:sdtPr>
        <w:sdtContent>
          <w:r w:rsidR="00A41799" w:rsidRPr="00A41799">
            <w:t>Describe the type of business facility, whether leased, owned, or a shared business premises. Provide a listing of business locations, their purpose, and future plans for these facilities. If there are no facilities, and the business plans to buy or lease them, include that in this plan.</w:t>
          </w:r>
        </w:sdtContent>
      </w:sdt>
    </w:p>
    <w:p w14:paraId="4D81885C" w14:textId="77777777" w:rsidR="00DE65A2" w:rsidRDefault="00DE65A2" w:rsidP="00974DD3">
      <w:pPr>
        <w:spacing w:before="0" w:after="0"/>
        <w:sectPr w:rsidR="00DE65A2"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5B964092" w14:textId="77777777" w:rsidTr="0017334F">
        <w:trPr>
          <w:trHeight w:val="1008"/>
        </w:trPr>
        <w:tc>
          <w:tcPr>
            <w:tcW w:w="10800" w:type="dxa"/>
          </w:tcPr>
          <w:bookmarkStart w:id="12" w:name="_Toc9437457"/>
          <w:bookmarkStart w:id="13" w:name="_Toc10679485"/>
          <w:p w14:paraId="7D590809" w14:textId="77777777" w:rsidR="00404E77" w:rsidRPr="00ED112D" w:rsidRDefault="00000000" w:rsidP="00404E77">
            <w:pPr>
              <w:pStyle w:val="Heading1"/>
              <w:numPr>
                <w:ilvl w:val="0"/>
                <w:numId w:val="39"/>
              </w:numPr>
              <w:spacing w:before="240"/>
              <w:ind w:hanging="833"/>
            </w:pPr>
            <w:sdt>
              <w:sdtPr>
                <w:id w:val="1710606770"/>
                <w:placeholder>
                  <w:docPart w:val="926517D2605843ECA7F833A59174FDC4"/>
                </w:placeholder>
                <w:temporary/>
                <w:showingPlcHdr/>
                <w15:appearance w15:val="hidden"/>
              </w:sdtPr>
              <w:sdtContent>
                <w:r w:rsidR="00404E77" w:rsidRPr="00404E77">
                  <w:t>Marketing and Sales Plan</w:t>
                </w:r>
              </w:sdtContent>
            </w:sdt>
            <w:bookmarkEnd w:id="12"/>
            <w:bookmarkEnd w:id="13"/>
          </w:p>
        </w:tc>
      </w:tr>
    </w:tbl>
    <w:sdt>
      <w:sdtPr>
        <w:id w:val="1503546988"/>
        <w:placeholder>
          <w:docPart w:val="91F31B6036FC4F10B23769E82BF77AFD"/>
        </w:placeholder>
        <w:temporary/>
        <w:showingPlcHdr/>
        <w15:appearance w15:val="hidden"/>
      </w:sdtPr>
      <w:sdtContent>
        <w:p w14:paraId="2E381242" w14:textId="77777777" w:rsidR="00026EAE" w:rsidRPr="00026EAE" w:rsidRDefault="00A41799" w:rsidP="00026EAE">
          <w:r w:rsidRPr="00A41799">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sdtContent>
    </w:sdt>
    <w:p w14:paraId="38213310" w14:textId="77777777" w:rsidR="00E53724" w:rsidRDefault="00000000" w:rsidP="00E53724">
      <w:pPr>
        <w:pStyle w:val="ListBullet"/>
      </w:pPr>
      <w:sdt>
        <w:sdtPr>
          <w:rPr>
            <w:rStyle w:val="Bold"/>
          </w:rPr>
          <w:id w:val="1170135634"/>
          <w:placeholder>
            <w:docPart w:val="339CA5964F7A42C5AD9A87FF06D9ECE5"/>
          </w:placeholder>
          <w:temporary/>
          <w:showingPlcHdr/>
          <w15:appearance w15:val="hidden"/>
        </w:sdtPr>
        <w:sdtContent>
          <w:r w:rsidR="00026EAE" w:rsidRPr="00026EAE">
            <w:rPr>
              <w:rStyle w:val="Bold"/>
            </w:rPr>
            <w:t>Key messages:</w:t>
          </w:r>
        </w:sdtContent>
      </w:sdt>
      <w:r w:rsidR="00E53724" w:rsidRPr="00DE65A2">
        <w:rPr>
          <w:rStyle w:val="Bold"/>
        </w:rPr>
        <w:t xml:space="preserve"> </w:t>
      </w:r>
      <w:sdt>
        <w:sdtPr>
          <w:id w:val="-392049129"/>
          <w:placeholder>
            <w:docPart w:val="3B67CEFADE0B4E9DA63A9E021C212D21"/>
          </w:placeholder>
          <w:temporary/>
          <w:showingPlcHdr/>
          <w15:appearance w15:val="hidden"/>
        </w:sdtPr>
        <w:sdtContent>
          <w:r w:rsidR="00A41799" w:rsidRPr="00A41799">
            <w:t>Describe the key messages that will elevate services in the target customers’ eyes. If there is sample collateral or graphical images of some messages, include them.</w:t>
          </w:r>
        </w:sdtContent>
      </w:sdt>
    </w:p>
    <w:p w14:paraId="6CB0B26B" w14:textId="77777777" w:rsidR="00E53724" w:rsidRDefault="00000000" w:rsidP="00E53724">
      <w:pPr>
        <w:pStyle w:val="ListBullet"/>
      </w:pPr>
      <w:sdt>
        <w:sdtPr>
          <w:rPr>
            <w:rStyle w:val="Bold"/>
          </w:rPr>
          <w:id w:val="-1158375581"/>
          <w:placeholder>
            <w:docPart w:val="23FD089253724F549BAA695F364E0595"/>
          </w:placeholder>
          <w:temporary/>
          <w:showingPlcHdr/>
          <w15:appearance w15:val="hidden"/>
        </w:sdtPr>
        <w:sdtContent>
          <w:r w:rsidR="00026EAE" w:rsidRPr="00026EAE">
            <w:rPr>
              <w:rStyle w:val="Bold"/>
            </w:rPr>
            <w:t>Marketing activities:</w:t>
          </w:r>
        </w:sdtContent>
      </w:sdt>
      <w:r w:rsidR="00E53724">
        <w:t xml:space="preserve"> </w:t>
      </w:r>
      <w:sdt>
        <w:sdtPr>
          <w:id w:val="593594514"/>
          <w:placeholder>
            <w:docPart w:val="A537B08CE4B74F1489A4EF305AEF4A8B"/>
          </w:placeholder>
          <w:temporary/>
          <w:showingPlcHdr/>
          <w15:appearance w15:val="hidden"/>
        </w:sdtPr>
        <w:sdtContent>
          <w:r w:rsidR="00A41799" w:rsidRPr="00A41799">
            <w:t>Which of the following promotion options provide the company the best chance of product recognition, qualified leads, store traffic, or appointments?</w:t>
          </w:r>
        </w:sdtContent>
      </w:sdt>
    </w:p>
    <w:sdt>
      <w:sdtPr>
        <w:id w:val="-381643151"/>
        <w:placeholder>
          <w:docPart w:val="FE4E360B35974B95B1CE736D87EF8361"/>
        </w:placeholder>
        <w:temporary/>
        <w:showingPlcHdr/>
        <w15:appearance w15:val="hidden"/>
      </w:sdtPr>
      <w:sdtContent>
        <w:p w14:paraId="51B9A942" w14:textId="77777777" w:rsidR="00A41799" w:rsidRPr="00A41799" w:rsidRDefault="00A41799" w:rsidP="00A41799">
          <w:pPr>
            <w:pStyle w:val="ListBullet2"/>
          </w:pPr>
          <w:r w:rsidRPr="00A41799">
            <w:t>Media advertising (newspaper, magazine, television, radio)</w:t>
          </w:r>
        </w:p>
        <w:p w14:paraId="5A9F2284" w14:textId="77777777" w:rsidR="00A41799" w:rsidRPr="00A41799" w:rsidRDefault="00A41799" w:rsidP="00A41799">
          <w:pPr>
            <w:pStyle w:val="ListBullet2"/>
          </w:pPr>
          <w:r w:rsidRPr="00A41799">
            <w:t>Direct mail</w:t>
          </w:r>
        </w:p>
        <w:p w14:paraId="25FBFE1E" w14:textId="77777777" w:rsidR="00A41799" w:rsidRPr="00A41799" w:rsidRDefault="00A41799" w:rsidP="00A41799">
          <w:pPr>
            <w:pStyle w:val="ListBullet2"/>
          </w:pPr>
          <w:r w:rsidRPr="00A41799">
            <w:t>Telephone solicitation</w:t>
          </w:r>
        </w:p>
        <w:p w14:paraId="4F508869" w14:textId="77777777" w:rsidR="00A41799" w:rsidRPr="00A41799" w:rsidRDefault="00A41799" w:rsidP="00A41799">
          <w:pPr>
            <w:pStyle w:val="ListBullet2"/>
          </w:pPr>
          <w:r w:rsidRPr="00A41799">
            <w:t>Seminars or business conferences</w:t>
          </w:r>
        </w:p>
        <w:p w14:paraId="5F8DF0DF" w14:textId="77777777" w:rsidR="00A41799" w:rsidRPr="00A41799" w:rsidRDefault="00A41799" w:rsidP="00A41799">
          <w:pPr>
            <w:pStyle w:val="ListBullet2"/>
          </w:pPr>
          <w:r w:rsidRPr="00A41799">
            <w:t>Joint advertising with other companies</w:t>
          </w:r>
        </w:p>
        <w:p w14:paraId="635E74D9" w14:textId="77777777" w:rsidR="00A41799" w:rsidRPr="00A41799" w:rsidRDefault="00A41799" w:rsidP="00A41799">
          <w:pPr>
            <w:pStyle w:val="ListBullet2"/>
          </w:pPr>
          <w:r w:rsidRPr="00A41799">
            <w:t>Word of mouth or fixed signage</w:t>
          </w:r>
        </w:p>
        <w:p w14:paraId="39B5A0DE" w14:textId="77777777" w:rsidR="00A41799" w:rsidRPr="00A41799" w:rsidRDefault="00A41799" w:rsidP="00A41799">
          <w:pPr>
            <w:pStyle w:val="ListBullet2"/>
          </w:pPr>
          <w:r w:rsidRPr="00A41799">
            <w:t>Digital marketing such as social media, email marketing, SEO, or blogging</w:t>
          </w:r>
        </w:p>
        <w:p w14:paraId="07E93E0B" w14:textId="77777777" w:rsidR="00A41799" w:rsidRPr="00A41799" w:rsidRDefault="00A41799" w:rsidP="00A41799">
          <w:pPr>
            <w:pStyle w:val="ListBullet2"/>
          </w:pPr>
          <w:r w:rsidRPr="00A41799">
            <w:t xml:space="preserve">Provide limited free consultations (such as free job pricing for </w:t>
          </w:r>
          <w:r w:rsidR="00E659FD">
            <w:t>c</w:t>
          </w:r>
          <w:r w:rsidRPr="00A41799">
            <w:t xml:space="preserve">ontractors, free landscaping consultation for landscapers, or free pricing opinions for real estate agents) </w:t>
          </w:r>
        </w:p>
        <w:p w14:paraId="19FDD3DC" w14:textId="77777777" w:rsidR="00A41799" w:rsidRPr="00A41799" w:rsidRDefault="00A41799" w:rsidP="00A41799">
          <w:pPr>
            <w:pStyle w:val="ListBullet2"/>
          </w:pPr>
          <w:r w:rsidRPr="00A41799">
            <w:t>Sponsor local sports teams or other community events</w:t>
          </w:r>
        </w:p>
        <w:p w14:paraId="39B56AAD" w14:textId="77777777" w:rsidR="00A41799" w:rsidRPr="00A41799" w:rsidRDefault="00A41799" w:rsidP="00A41799">
          <w:pPr>
            <w:pStyle w:val="ListBullet2"/>
          </w:pPr>
          <w:r w:rsidRPr="00A41799">
            <w:t>Give free informational talks either at the business offices or for local businesses offering complementary services (such as a real estate agent providing seminars about preparing a home to bring to market</w:t>
          </w:r>
          <w:r w:rsidR="00974DD3">
            <w:t>)</w:t>
          </w:r>
        </w:p>
        <w:p w14:paraId="7FCA3AD2" w14:textId="77777777" w:rsidR="00026EAE" w:rsidRPr="00A41799" w:rsidRDefault="00A41799" w:rsidP="00A41799">
          <w:pPr>
            <w:pStyle w:val="ListBullet2"/>
          </w:pPr>
          <w:r w:rsidRPr="00A41799">
            <w:t>Do free work for local non-profits (such as an ad agency designing a local farmer’s market’s website for free)</w:t>
          </w:r>
        </w:p>
      </w:sdtContent>
    </w:sdt>
    <w:p w14:paraId="0C3F918A" w14:textId="77777777" w:rsidR="00026EAE" w:rsidRPr="00404E77" w:rsidRDefault="00000000" w:rsidP="00404E77">
      <w:pPr>
        <w:pStyle w:val="ListBullet"/>
      </w:pPr>
      <w:sdt>
        <w:sdtPr>
          <w:rPr>
            <w:rStyle w:val="Bold"/>
            <w:b w:val="0"/>
            <w:bCs w:val="0"/>
          </w:rPr>
          <w:id w:val="1763564988"/>
          <w:placeholder>
            <w:docPart w:val="D69217DABFC84C9199A4DA86302056BC"/>
          </w:placeholder>
          <w:temporary/>
          <w:showingPlcHdr/>
          <w15:appearance w15:val="hidden"/>
        </w:sdtPr>
        <w:sdtContent>
          <w:r w:rsidR="00026EAE" w:rsidRPr="00404E77">
            <w:rPr>
              <w:rStyle w:val="Bold"/>
            </w:rPr>
            <w:t>Sales strategy:</w:t>
          </w:r>
        </w:sdtContent>
      </w:sdt>
      <w:r w:rsidR="00E53724" w:rsidRPr="00404E77">
        <w:t xml:space="preserve"> </w:t>
      </w:r>
      <w:sdt>
        <w:sdtPr>
          <w:id w:val="-242884069"/>
          <w:placeholder>
            <w:docPart w:val="5A42312C4E7847A1AB2920A6BB4605FD"/>
          </w:placeholder>
          <w:temporary/>
          <w:showingPlcHdr/>
          <w15:appearance w15:val="hidden"/>
        </w:sdtPr>
        <w:sdtContent>
          <w:r w:rsidR="00A41799" w:rsidRPr="00404E77">
            <w:t>If needed, what will be the sales approach? Will there be full-time commissioned sales people, contract sales, or another approach? Many one-on-one service businesses are heavily reliant on word of mouth. Take this into account when developing the sales strategy.</w:t>
          </w:r>
        </w:sdtContent>
      </w:sdt>
    </w:p>
    <w:p w14:paraId="7DBF095C" w14:textId="77777777" w:rsidR="00026EAE" w:rsidRPr="00404E77" w:rsidRDefault="00026EAE" w:rsidP="00404E77">
      <w:pPr>
        <w:pStyle w:val="ListBullet"/>
        <w:numPr>
          <w:ilvl w:val="0"/>
          <w:numId w:val="0"/>
        </w:numPr>
        <w:spacing w:after="0"/>
        <w:ind w:left="340" w:hanging="340"/>
        <w:rPr>
          <w:sz w:val="4"/>
          <w:szCs w:val="4"/>
        </w:rPr>
        <w:sectPr w:rsidR="00026EAE" w:rsidRPr="00404E77" w:rsidSect="00BC4C9E">
          <w:pgSz w:w="12240" w:h="15840" w:code="1"/>
          <w:pgMar w:top="2016" w:right="1080" w:bottom="720" w:left="1080" w:header="648" w:footer="432" w:gutter="0"/>
          <w:cols w:space="708"/>
          <w:docGrid w:linePitch="360"/>
        </w:sectPr>
      </w:pPr>
    </w:p>
    <w:tbl>
      <w:tblPr>
        <w:tblW w:w="5000" w:type="pct"/>
        <w:tblBorders>
          <w:bottom w:val="single" w:sz="24" w:space="0" w:color="F0CDA1" w:themeColor="accent1"/>
        </w:tblBorders>
        <w:tblLook w:val="0600" w:firstRow="0" w:lastRow="0" w:firstColumn="0" w:lastColumn="0" w:noHBand="1" w:noVBand="1"/>
      </w:tblPr>
      <w:tblGrid>
        <w:gridCol w:w="10080"/>
      </w:tblGrid>
      <w:tr w:rsidR="00404E77" w:rsidRPr="00ED112D" w14:paraId="69C33D02" w14:textId="77777777" w:rsidTr="0017334F">
        <w:trPr>
          <w:trHeight w:val="1008"/>
        </w:trPr>
        <w:tc>
          <w:tcPr>
            <w:tcW w:w="10800" w:type="dxa"/>
          </w:tcPr>
          <w:bookmarkStart w:id="14" w:name="_Toc9437458"/>
          <w:bookmarkStart w:id="15" w:name="_Toc10679486"/>
          <w:p w14:paraId="24D71166" w14:textId="77777777" w:rsidR="00404E77" w:rsidRPr="00ED112D" w:rsidRDefault="00000000" w:rsidP="00404E77">
            <w:pPr>
              <w:pStyle w:val="Heading1"/>
              <w:numPr>
                <w:ilvl w:val="0"/>
                <w:numId w:val="39"/>
              </w:numPr>
              <w:spacing w:before="240"/>
              <w:ind w:hanging="833"/>
            </w:pPr>
            <w:sdt>
              <w:sdtPr>
                <w:id w:val="1059754251"/>
                <w:placeholder>
                  <w:docPart w:val="372A9B1A9FBE4BE5A5BC5F51B16802C9"/>
                </w:placeholder>
                <w:temporary/>
                <w:showingPlcHdr/>
                <w15:appearance w15:val="hidden"/>
              </w:sdtPr>
              <w:sdtContent>
                <w:r w:rsidR="00404E77" w:rsidRPr="00404E77">
                  <w:t>Financial Plan</w:t>
                </w:r>
              </w:sdtContent>
            </w:sdt>
            <w:bookmarkEnd w:id="14"/>
            <w:bookmarkEnd w:id="15"/>
          </w:p>
        </w:tc>
      </w:tr>
    </w:tbl>
    <w:sdt>
      <w:sdtPr>
        <w:id w:val="-1015688984"/>
        <w:placeholder>
          <w:docPart w:val="A52A3F31B4F24A95A11BFCDAF97A012E"/>
        </w:placeholder>
        <w:temporary/>
        <w:showingPlcHdr/>
        <w15:appearance w15:val="hidden"/>
      </w:sdtPr>
      <w:sdtContent>
        <w:p w14:paraId="02087675" w14:textId="77777777" w:rsidR="00A41799" w:rsidRDefault="00A41799" w:rsidP="00A41799">
          <w:r>
            <w:t xml:space="preserve">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 </w:t>
          </w:r>
        </w:p>
        <w:p w14:paraId="19B51C3B" w14:textId="77777777" w:rsidR="00026EAE" w:rsidRDefault="00A41799" w:rsidP="00A41799">
          <w:r>
            <w:t>At a minimum, this section should include estimated start-up costs and projected profit and loss, along with a summary of the assumptions being made with these projections. Assumptions should include initial and ongoing sales, along with the timing of these inflows.</w:t>
          </w:r>
        </w:p>
      </w:sdtContent>
    </w:sdt>
    <w:p w14:paraId="5408BFFA" w14:textId="77777777" w:rsidR="00E53724" w:rsidRDefault="00000000" w:rsidP="00E53724">
      <w:pPr>
        <w:pStyle w:val="ListBullet"/>
      </w:pPr>
      <w:sdt>
        <w:sdtPr>
          <w:rPr>
            <w:rStyle w:val="Bold"/>
          </w:rPr>
          <w:id w:val="-1791820278"/>
          <w:placeholder>
            <w:docPart w:val="0C28DA289A1B468D992B2156B47F7BF0"/>
          </w:placeholder>
          <w:temporary/>
          <w:showingPlcHdr/>
          <w15:appearance w15:val="hidden"/>
        </w:sdtPr>
        <w:sdtContent>
          <w:r w:rsidR="00B37B3B" w:rsidRPr="00B37B3B">
            <w:rPr>
              <w:rStyle w:val="Bold"/>
            </w:rPr>
            <w:t>Projected start-up costs:</w:t>
          </w:r>
        </w:sdtContent>
      </w:sdt>
      <w:r w:rsidR="00E53724">
        <w:t xml:space="preserve"> </w:t>
      </w:r>
      <w:sdt>
        <w:sdtPr>
          <w:id w:val="757100641"/>
          <w:placeholder>
            <w:docPart w:val="6C23938CD3214FAEA122F6CF58C74653"/>
          </w:placeholder>
          <w:temporary/>
          <w:showingPlcHdr/>
          <w15:appearance w15:val="hidden"/>
        </w:sdtPr>
        <w:sdtContent>
          <w:r w:rsidR="00A41799" w:rsidRPr="00A41799">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sdtContent>
      </w:sdt>
    </w:p>
    <w:p w14:paraId="6EB9C1AB" w14:textId="77777777" w:rsidR="00B37B3B" w:rsidRDefault="00B37B3B" w:rsidP="00B37B3B">
      <w:pPr>
        <w:pStyle w:val="ListBullet"/>
        <w:numPr>
          <w:ilvl w:val="0"/>
          <w:numId w:val="0"/>
        </w:numPr>
        <w:ind w:left="340" w:hanging="340"/>
      </w:pPr>
    </w:p>
    <w:p w14:paraId="6747B3E1" w14:textId="77777777" w:rsidR="00B37B3B" w:rsidRDefault="00B37B3B" w:rsidP="00B37B3B">
      <w:pPr>
        <w:pStyle w:val="ListBullet"/>
        <w:numPr>
          <w:ilvl w:val="0"/>
          <w:numId w:val="0"/>
        </w:numPr>
        <w:ind w:left="340" w:hanging="340"/>
        <w:sectPr w:rsidR="00B37B3B" w:rsidSect="00BC4C9E">
          <w:pgSz w:w="12240" w:h="15840" w:code="1"/>
          <w:pgMar w:top="2016" w:right="1080" w:bottom="720" w:left="1080" w:header="648" w:footer="432" w:gutter="0"/>
          <w:cols w:space="708"/>
          <w:docGrid w:linePitch="360"/>
        </w:sectPr>
      </w:pPr>
    </w:p>
    <w:tbl>
      <w:tblPr>
        <w:tblpPr w:leftFromText="180" w:rightFromText="180" w:vertAnchor="text" w:horzAnchor="margin" w:tblpY="89"/>
        <w:tblW w:w="5000" w:type="pct"/>
        <w:tblCellMar>
          <w:left w:w="115" w:type="dxa"/>
          <w:right w:w="115" w:type="dxa"/>
        </w:tblCellMar>
        <w:tblLook w:val="04A0" w:firstRow="1" w:lastRow="0" w:firstColumn="1" w:lastColumn="0" w:noHBand="0" w:noVBand="1"/>
      </w:tblPr>
      <w:tblGrid>
        <w:gridCol w:w="4554"/>
        <w:gridCol w:w="2276"/>
        <w:gridCol w:w="2276"/>
        <w:gridCol w:w="2276"/>
        <w:gridCol w:w="2298"/>
      </w:tblGrid>
      <w:tr w:rsidR="008F704C" w:rsidRPr="003D59A7" w14:paraId="7D363BAF" w14:textId="77777777" w:rsidTr="008F704C">
        <w:trPr>
          <w:trHeight w:val="312"/>
        </w:trPr>
        <w:tc>
          <w:tcPr>
            <w:tcW w:w="5000" w:type="pct"/>
            <w:gridSpan w:val="5"/>
            <w:shd w:val="clear" w:color="auto" w:fill="107082" w:themeFill="accent2"/>
            <w:noWrap/>
            <w:vAlign w:val="center"/>
            <w:hideMark/>
          </w:tcPr>
          <w:p w14:paraId="44CCBB32" w14:textId="77777777" w:rsidR="008F704C" w:rsidRPr="003D59A7" w:rsidRDefault="008F704C" w:rsidP="00974DD3">
            <w:pPr>
              <w:pStyle w:val="TableHeadings"/>
            </w:pPr>
            <w:r w:rsidRPr="003D59A7">
              <w:lastRenderedPageBreak/>
              <w:t>START-UP COSTS</w:t>
            </w:r>
          </w:p>
        </w:tc>
      </w:tr>
      <w:tr w:rsidR="008F704C" w:rsidRPr="003D59A7" w14:paraId="4F87F7DF" w14:textId="77777777" w:rsidTr="00974DD3">
        <w:trPr>
          <w:trHeight w:val="312"/>
        </w:trPr>
        <w:tc>
          <w:tcPr>
            <w:tcW w:w="1664" w:type="pct"/>
            <w:shd w:val="clear" w:color="auto" w:fill="auto"/>
            <w:noWrap/>
            <w:vAlign w:val="center"/>
            <w:hideMark/>
          </w:tcPr>
          <w:p w14:paraId="249CB691" w14:textId="77777777" w:rsidR="008F704C" w:rsidRPr="003D59A7" w:rsidRDefault="008F704C" w:rsidP="00974DD3">
            <w:pPr>
              <w:pStyle w:val="TableTextLarge"/>
            </w:pPr>
            <w:r w:rsidRPr="003D59A7">
              <w:t xml:space="preserve">Your </w:t>
            </w:r>
            <w:r w:rsidR="00DE16D8" w:rsidRPr="00DE16D8">
              <w:t xml:space="preserve">Office-Based </w:t>
            </w:r>
            <w:r w:rsidRPr="003D59A7">
              <w:t xml:space="preserve">Agency </w:t>
            </w:r>
          </w:p>
        </w:tc>
        <w:tc>
          <w:tcPr>
            <w:tcW w:w="3336" w:type="pct"/>
            <w:gridSpan w:val="4"/>
            <w:shd w:val="clear" w:color="auto" w:fill="auto"/>
            <w:noWrap/>
            <w:vAlign w:val="center"/>
            <w:hideMark/>
          </w:tcPr>
          <w:p w14:paraId="2B14943F" w14:textId="77777777" w:rsidR="008F704C" w:rsidRPr="003D59A7" w:rsidRDefault="008F704C" w:rsidP="00974DD3">
            <w:pPr>
              <w:pStyle w:val="TableTextLarge"/>
              <w:jc w:val="right"/>
              <w:rPr>
                <w:lang w:val="ru-RU"/>
              </w:rPr>
            </w:pPr>
            <w:r w:rsidRPr="003D59A7">
              <w:t>January 1, 20</w:t>
            </w:r>
            <w:r w:rsidR="00E659FD">
              <w:t>XX</w:t>
            </w:r>
          </w:p>
        </w:tc>
      </w:tr>
      <w:tr w:rsidR="008F704C" w:rsidRPr="003D59A7" w14:paraId="25431331" w14:textId="77777777" w:rsidTr="008F704C">
        <w:trPr>
          <w:trHeight w:val="312"/>
        </w:trPr>
        <w:tc>
          <w:tcPr>
            <w:tcW w:w="1664" w:type="pct"/>
            <w:shd w:val="clear" w:color="auto" w:fill="107082" w:themeFill="accent2"/>
            <w:vAlign w:val="center"/>
            <w:hideMark/>
          </w:tcPr>
          <w:p w14:paraId="2E3D0EB0" w14:textId="77777777" w:rsidR="008F704C" w:rsidRPr="003D59A7" w:rsidRDefault="008F704C" w:rsidP="00974DD3">
            <w:pPr>
              <w:pStyle w:val="TableHeadings"/>
            </w:pPr>
            <w:r w:rsidRPr="003D59A7">
              <w:t>COST ITEMS</w:t>
            </w:r>
          </w:p>
        </w:tc>
        <w:tc>
          <w:tcPr>
            <w:tcW w:w="832" w:type="pct"/>
            <w:shd w:val="clear" w:color="auto" w:fill="107082" w:themeFill="accent2"/>
            <w:noWrap/>
            <w:vAlign w:val="center"/>
            <w:hideMark/>
          </w:tcPr>
          <w:p w14:paraId="77694642" w14:textId="77777777" w:rsidR="008F704C" w:rsidRPr="003D59A7" w:rsidRDefault="008F704C" w:rsidP="00974DD3">
            <w:pPr>
              <w:pStyle w:val="TableHeadings"/>
            </w:pPr>
            <w:r w:rsidRPr="003D59A7">
              <w:t>MONTHS</w:t>
            </w:r>
          </w:p>
        </w:tc>
        <w:tc>
          <w:tcPr>
            <w:tcW w:w="832" w:type="pct"/>
            <w:shd w:val="clear" w:color="auto" w:fill="107082" w:themeFill="accent2"/>
            <w:noWrap/>
            <w:vAlign w:val="center"/>
            <w:hideMark/>
          </w:tcPr>
          <w:p w14:paraId="1CB94764" w14:textId="77777777" w:rsidR="008F704C" w:rsidRPr="003D59A7" w:rsidRDefault="008F704C" w:rsidP="00974DD3">
            <w:pPr>
              <w:pStyle w:val="TableHeadings"/>
            </w:pPr>
            <w:r w:rsidRPr="003D59A7">
              <w:t>COST/ MONTH</w:t>
            </w:r>
          </w:p>
        </w:tc>
        <w:tc>
          <w:tcPr>
            <w:tcW w:w="832" w:type="pct"/>
            <w:shd w:val="clear" w:color="auto" w:fill="107082" w:themeFill="accent2"/>
            <w:noWrap/>
            <w:vAlign w:val="center"/>
            <w:hideMark/>
          </w:tcPr>
          <w:p w14:paraId="0AF49316" w14:textId="77777777" w:rsidR="008F704C" w:rsidRPr="003D59A7" w:rsidRDefault="008F704C" w:rsidP="00974DD3">
            <w:pPr>
              <w:pStyle w:val="TableHeadings"/>
            </w:pPr>
            <w:r w:rsidRPr="003D59A7">
              <w:t>ONE-TIME COST</w:t>
            </w:r>
          </w:p>
        </w:tc>
        <w:tc>
          <w:tcPr>
            <w:tcW w:w="842" w:type="pct"/>
            <w:shd w:val="clear" w:color="auto" w:fill="107082" w:themeFill="accent2"/>
            <w:noWrap/>
            <w:vAlign w:val="center"/>
            <w:hideMark/>
          </w:tcPr>
          <w:p w14:paraId="63BB589B" w14:textId="77777777" w:rsidR="008F704C" w:rsidRPr="003D59A7" w:rsidRDefault="008F704C" w:rsidP="00974DD3">
            <w:pPr>
              <w:pStyle w:val="TableHeadings"/>
            </w:pPr>
            <w:r w:rsidRPr="003D59A7">
              <w:t>TOTAL COST</w:t>
            </w:r>
          </w:p>
        </w:tc>
      </w:tr>
      <w:tr w:rsidR="008F704C" w:rsidRPr="003D59A7" w14:paraId="129D8659" w14:textId="77777777" w:rsidTr="008F704C">
        <w:trPr>
          <w:trHeight w:val="312"/>
        </w:trPr>
        <w:tc>
          <w:tcPr>
            <w:tcW w:w="1664" w:type="pct"/>
            <w:shd w:val="clear" w:color="auto" w:fill="F2F2F2" w:themeFill="background1" w:themeFillShade="F2"/>
            <w:vAlign w:val="center"/>
            <w:hideMark/>
          </w:tcPr>
          <w:p w14:paraId="19441353" w14:textId="77777777" w:rsidR="008F704C" w:rsidRPr="003D59A7" w:rsidRDefault="008F704C" w:rsidP="00974DD3">
            <w:pPr>
              <w:pStyle w:val="TableTextLarge"/>
            </w:pPr>
            <w:r w:rsidRPr="003D59A7">
              <w:t>Advertising/Marketing</w:t>
            </w:r>
          </w:p>
        </w:tc>
        <w:tc>
          <w:tcPr>
            <w:tcW w:w="832" w:type="pct"/>
            <w:shd w:val="clear" w:color="auto" w:fill="F2F2F2" w:themeFill="background1" w:themeFillShade="F2"/>
            <w:noWrap/>
            <w:vAlign w:val="center"/>
            <w:hideMark/>
          </w:tcPr>
          <w:p w14:paraId="63A6066E" w14:textId="77777777" w:rsidR="008F704C" w:rsidRPr="003D59A7" w:rsidRDefault="008F704C" w:rsidP="00974DD3">
            <w:pPr>
              <w:pStyle w:val="TableTextLarge"/>
            </w:pPr>
            <w:r w:rsidRPr="003D59A7">
              <w:t>3</w:t>
            </w:r>
          </w:p>
        </w:tc>
        <w:tc>
          <w:tcPr>
            <w:tcW w:w="832" w:type="pct"/>
            <w:shd w:val="clear" w:color="auto" w:fill="F2F2F2" w:themeFill="background1" w:themeFillShade="F2"/>
            <w:noWrap/>
            <w:vAlign w:val="center"/>
            <w:hideMark/>
          </w:tcPr>
          <w:p w14:paraId="73519B66" w14:textId="77777777" w:rsidR="008F704C" w:rsidRPr="003D59A7" w:rsidRDefault="008F704C" w:rsidP="00974DD3">
            <w:pPr>
              <w:pStyle w:val="TableTextLarge"/>
            </w:pPr>
            <w:r w:rsidRPr="003D59A7">
              <w:t>$300</w:t>
            </w:r>
          </w:p>
        </w:tc>
        <w:tc>
          <w:tcPr>
            <w:tcW w:w="832" w:type="pct"/>
            <w:shd w:val="clear" w:color="auto" w:fill="F2F2F2" w:themeFill="background1" w:themeFillShade="F2"/>
            <w:noWrap/>
            <w:vAlign w:val="center"/>
            <w:hideMark/>
          </w:tcPr>
          <w:p w14:paraId="1CC39869" w14:textId="77777777" w:rsidR="008F704C" w:rsidRPr="003D59A7" w:rsidRDefault="008F704C" w:rsidP="00974DD3">
            <w:pPr>
              <w:pStyle w:val="TableTextLarge"/>
            </w:pPr>
            <w:r w:rsidRPr="003D59A7">
              <w:t>$2,000</w:t>
            </w:r>
          </w:p>
        </w:tc>
        <w:tc>
          <w:tcPr>
            <w:tcW w:w="842" w:type="pct"/>
            <w:shd w:val="clear" w:color="auto" w:fill="F2F2F2" w:themeFill="background1" w:themeFillShade="F2"/>
            <w:noWrap/>
            <w:vAlign w:val="center"/>
            <w:hideMark/>
          </w:tcPr>
          <w:p w14:paraId="16BAAD78" w14:textId="77777777" w:rsidR="008F704C" w:rsidRPr="003D59A7" w:rsidRDefault="008F704C" w:rsidP="00974DD3">
            <w:pPr>
              <w:pStyle w:val="TableTextLarge"/>
            </w:pPr>
            <w:r w:rsidRPr="003D59A7">
              <w:t>$2,900</w:t>
            </w:r>
          </w:p>
        </w:tc>
      </w:tr>
      <w:tr w:rsidR="008F704C" w:rsidRPr="003D59A7" w14:paraId="7640AE73" w14:textId="77777777" w:rsidTr="008F704C">
        <w:trPr>
          <w:trHeight w:val="312"/>
        </w:trPr>
        <w:tc>
          <w:tcPr>
            <w:tcW w:w="1664" w:type="pct"/>
            <w:shd w:val="clear" w:color="auto" w:fill="auto"/>
            <w:vAlign w:val="center"/>
            <w:hideMark/>
          </w:tcPr>
          <w:p w14:paraId="4037CF30" w14:textId="77777777" w:rsidR="008F704C" w:rsidRPr="003D59A7" w:rsidRDefault="008F704C" w:rsidP="00974DD3">
            <w:pPr>
              <w:pStyle w:val="TableTextLarge"/>
            </w:pPr>
            <w:r w:rsidRPr="003D59A7">
              <w:t>Employee Salaries*</w:t>
            </w:r>
          </w:p>
        </w:tc>
        <w:tc>
          <w:tcPr>
            <w:tcW w:w="832" w:type="pct"/>
            <w:shd w:val="clear" w:color="auto" w:fill="auto"/>
            <w:noWrap/>
            <w:vAlign w:val="center"/>
            <w:hideMark/>
          </w:tcPr>
          <w:p w14:paraId="38142986" w14:textId="77777777" w:rsidR="008F704C" w:rsidRPr="003D59A7" w:rsidRDefault="008F704C" w:rsidP="00974DD3">
            <w:pPr>
              <w:pStyle w:val="TableTextLarge"/>
            </w:pPr>
            <w:r w:rsidRPr="003D59A7">
              <w:t>4</w:t>
            </w:r>
          </w:p>
        </w:tc>
        <w:tc>
          <w:tcPr>
            <w:tcW w:w="832" w:type="pct"/>
            <w:shd w:val="clear" w:color="auto" w:fill="auto"/>
            <w:noWrap/>
            <w:vAlign w:val="center"/>
            <w:hideMark/>
          </w:tcPr>
          <w:p w14:paraId="7889BF49" w14:textId="77777777" w:rsidR="008F704C" w:rsidRPr="003D59A7" w:rsidRDefault="008F704C" w:rsidP="00974DD3">
            <w:pPr>
              <w:pStyle w:val="TableTextLarge"/>
            </w:pPr>
            <w:r w:rsidRPr="003D59A7">
              <w:t>$500</w:t>
            </w:r>
          </w:p>
        </w:tc>
        <w:tc>
          <w:tcPr>
            <w:tcW w:w="832" w:type="pct"/>
            <w:shd w:val="clear" w:color="auto" w:fill="auto"/>
            <w:noWrap/>
            <w:vAlign w:val="center"/>
            <w:hideMark/>
          </w:tcPr>
          <w:p w14:paraId="577C49E8" w14:textId="77777777" w:rsidR="008F704C" w:rsidRPr="003D59A7" w:rsidRDefault="008F704C" w:rsidP="00974DD3">
            <w:pPr>
              <w:pStyle w:val="TableTextLarge"/>
            </w:pPr>
            <w:r w:rsidRPr="003D59A7">
              <w:t>$2</w:t>
            </w:r>
          </w:p>
        </w:tc>
        <w:tc>
          <w:tcPr>
            <w:tcW w:w="842" w:type="pct"/>
            <w:shd w:val="clear" w:color="auto" w:fill="auto"/>
            <w:noWrap/>
            <w:vAlign w:val="center"/>
            <w:hideMark/>
          </w:tcPr>
          <w:p w14:paraId="562C22D2" w14:textId="77777777" w:rsidR="008F704C" w:rsidRPr="003D59A7" w:rsidRDefault="008F704C" w:rsidP="00974DD3">
            <w:pPr>
              <w:pStyle w:val="TableTextLarge"/>
            </w:pPr>
            <w:r w:rsidRPr="003D59A7">
              <w:t>$2,002</w:t>
            </w:r>
          </w:p>
        </w:tc>
      </w:tr>
      <w:tr w:rsidR="008F704C" w:rsidRPr="003D59A7" w14:paraId="6B4AA37E" w14:textId="77777777" w:rsidTr="008F704C">
        <w:trPr>
          <w:trHeight w:val="312"/>
        </w:trPr>
        <w:tc>
          <w:tcPr>
            <w:tcW w:w="1664" w:type="pct"/>
            <w:shd w:val="clear" w:color="auto" w:fill="F2F2F2" w:themeFill="background1" w:themeFillShade="F2"/>
            <w:vAlign w:val="center"/>
            <w:hideMark/>
          </w:tcPr>
          <w:p w14:paraId="2A715BA7" w14:textId="77777777" w:rsidR="008F704C" w:rsidRPr="003D59A7" w:rsidRDefault="008F704C" w:rsidP="00974DD3">
            <w:pPr>
              <w:pStyle w:val="TableTextLarge"/>
            </w:pPr>
            <w:r w:rsidRPr="003D59A7">
              <w:t>Employee Payroll Taxes and Benefits</w:t>
            </w:r>
          </w:p>
        </w:tc>
        <w:tc>
          <w:tcPr>
            <w:tcW w:w="832" w:type="pct"/>
            <w:shd w:val="clear" w:color="auto" w:fill="F2F2F2" w:themeFill="background1" w:themeFillShade="F2"/>
            <w:noWrap/>
            <w:vAlign w:val="center"/>
            <w:hideMark/>
          </w:tcPr>
          <w:p w14:paraId="59D5E278" w14:textId="77777777" w:rsidR="008F704C" w:rsidRPr="003D59A7" w:rsidRDefault="008F704C" w:rsidP="00974DD3">
            <w:pPr>
              <w:pStyle w:val="TableTextLarge"/>
            </w:pPr>
            <w:r w:rsidRPr="003D59A7">
              <w:t>4</w:t>
            </w:r>
          </w:p>
        </w:tc>
        <w:tc>
          <w:tcPr>
            <w:tcW w:w="832" w:type="pct"/>
            <w:shd w:val="clear" w:color="auto" w:fill="F2F2F2" w:themeFill="background1" w:themeFillShade="F2"/>
            <w:noWrap/>
            <w:vAlign w:val="center"/>
            <w:hideMark/>
          </w:tcPr>
          <w:p w14:paraId="7D5DF666" w14:textId="77777777" w:rsidR="008F704C" w:rsidRPr="003D59A7" w:rsidRDefault="008F704C" w:rsidP="00974DD3">
            <w:pPr>
              <w:pStyle w:val="TableTextLarge"/>
            </w:pPr>
            <w:r w:rsidRPr="003D59A7">
              <w:t>$100</w:t>
            </w:r>
          </w:p>
        </w:tc>
        <w:tc>
          <w:tcPr>
            <w:tcW w:w="832" w:type="pct"/>
            <w:shd w:val="clear" w:color="auto" w:fill="F2F2F2" w:themeFill="background1" w:themeFillShade="F2"/>
            <w:noWrap/>
            <w:vAlign w:val="center"/>
            <w:hideMark/>
          </w:tcPr>
          <w:p w14:paraId="18C29AF9" w14:textId="77777777"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14:paraId="7CBFF5EE" w14:textId="77777777" w:rsidR="008F704C" w:rsidRPr="003D59A7" w:rsidRDefault="008F704C" w:rsidP="00974DD3">
            <w:pPr>
              <w:pStyle w:val="TableTextLarge"/>
            </w:pPr>
            <w:r w:rsidRPr="003D59A7">
              <w:t>$1,600</w:t>
            </w:r>
          </w:p>
        </w:tc>
      </w:tr>
      <w:tr w:rsidR="008F704C" w:rsidRPr="003D59A7" w14:paraId="28817832" w14:textId="77777777" w:rsidTr="008F704C">
        <w:trPr>
          <w:trHeight w:val="312"/>
        </w:trPr>
        <w:tc>
          <w:tcPr>
            <w:tcW w:w="1664" w:type="pct"/>
            <w:shd w:val="clear" w:color="auto" w:fill="auto"/>
            <w:vAlign w:val="center"/>
            <w:hideMark/>
          </w:tcPr>
          <w:p w14:paraId="296F18AE" w14:textId="77777777" w:rsidR="008F704C" w:rsidRPr="003D59A7" w:rsidRDefault="008F704C" w:rsidP="00974DD3">
            <w:pPr>
              <w:pStyle w:val="TableTextLarge"/>
            </w:pPr>
            <w:r w:rsidRPr="003D59A7">
              <w:t>Rent/Lease Payments/Utilities</w:t>
            </w:r>
          </w:p>
        </w:tc>
        <w:tc>
          <w:tcPr>
            <w:tcW w:w="832" w:type="pct"/>
            <w:shd w:val="clear" w:color="auto" w:fill="auto"/>
            <w:noWrap/>
            <w:vAlign w:val="center"/>
            <w:hideMark/>
          </w:tcPr>
          <w:p w14:paraId="26128116" w14:textId="77777777" w:rsidR="008F704C" w:rsidRPr="003D59A7" w:rsidRDefault="008F704C" w:rsidP="00974DD3">
            <w:pPr>
              <w:pStyle w:val="TableTextLarge"/>
            </w:pPr>
            <w:r w:rsidRPr="003D59A7">
              <w:t>4</w:t>
            </w:r>
          </w:p>
        </w:tc>
        <w:tc>
          <w:tcPr>
            <w:tcW w:w="832" w:type="pct"/>
            <w:shd w:val="clear" w:color="auto" w:fill="auto"/>
            <w:noWrap/>
            <w:vAlign w:val="center"/>
            <w:hideMark/>
          </w:tcPr>
          <w:p w14:paraId="2EEEF379" w14:textId="77777777" w:rsidR="008F704C" w:rsidRPr="003D59A7" w:rsidRDefault="008F704C" w:rsidP="00974DD3">
            <w:pPr>
              <w:pStyle w:val="TableTextLarge"/>
            </w:pPr>
            <w:r w:rsidRPr="003D59A7">
              <w:t>$750</w:t>
            </w:r>
          </w:p>
        </w:tc>
        <w:tc>
          <w:tcPr>
            <w:tcW w:w="832" w:type="pct"/>
            <w:shd w:val="clear" w:color="auto" w:fill="auto"/>
            <w:noWrap/>
            <w:vAlign w:val="center"/>
            <w:hideMark/>
          </w:tcPr>
          <w:p w14:paraId="1FFF3191" w14:textId="77777777" w:rsidR="008F704C" w:rsidRPr="003D59A7" w:rsidRDefault="008F704C" w:rsidP="00974DD3">
            <w:pPr>
              <w:pStyle w:val="TableTextLarge"/>
            </w:pPr>
            <w:r w:rsidRPr="003D59A7">
              <w:t>$2,500</w:t>
            </w:r>
          </w:p>
        </w:tc>
        <w:tc>
          <w:tcPr>
            <w:tcW w:w="842" w:type="pct"/>
            <w:shd w:val="clear" w:color="auto" w:fill="auto"/>
            <w:noWrap/>
            <w:vAlign w:val="center"/>
            <w:hideMark/>
          </w:tcPr>
          <w:p w14:paraId="1C1D3B87" w14:textId="77777777" w:rsidR="008F704C" w:rsidRPr="003D59A7" w:rsidRDefault="008F704C" w:rsidP="00974DD3">
            <w:pPr>
              <w:pStyle w:val="TableTextLarge"/>
            </w:pPr>
            <w:r w:rsidRPr="003D59A7">
              <w:t>$5,500</w:t>
            </w:r>
          </w:p>
        </w:tc>
      </w:tr>
      <w:tr w:rsidR="008F704C" w:rsidRPr="003D59A7" w14:paraId="77657138" w14:textId="77777777" w:rsidTr="008F704C">
        <w:trPr>
          <w:trHeight w:val="312"/>
        </w:trPr>
        <w:tc>
          <w:tcPr>
            <w:tcW w:w="1664" w:type="pct"/>
            <w:shd w:val="clear" w:color="auto" w:fill="F2F2F2" w:themeFill="background1" w:themeFillShade="F2"/>
            <w:vAlign w:val="center"/>
            <w:hideMark/>
          </w:tcPr>
          <w:p w14:paraId="09ECDAF4" w14:textId="77777777" w:rsidR="008F704C" w:rsidRPr="003D59A7" w:rsidRDefault="008F704C" w:rsidP="00974DD3">
            <w:pPr>
              <w:pStyle w:val="TableTextLarge"/>
            </w:pPr>
            <w:r w:rsidRPr="003D59A7">
              <w:t>Postage/Shipping</w:t>
            </w:r>
          </w:p>
        </w:tc>
        <w:tc>
          <w:tcPr>
            <w:tcW w:w="832" w:type="pct"/>
            <w:shd w:val="clear" w:color="auto" w:fill="F2F2F2" w:themeFill="background1" w:themeFillShade="F2"/>
            <w:noWrap/>
            <w:vAlign w:val="center"/>
            <w:hideMark/>
          </w:tcPr>
          <w:p w14:paraId="5E986C60" w14:textId="77777777" w:rsidR="008F704C" w:rsidRPr="003D59A7" w:rsidRDefault="008F704C" w:rsidP="00974DD3">
            <w:pPr>
              <w:pStyle w:val="TableTextLarge"/>
            </w:pPr>
            <w:r w:rsidRPr="003D59A7">
              <w:t>1</w:t>
            </w:r>
          </w:p>
        </w:tc>
        <w:tc>
          <w:tcPr>
            <w:tcW w:w="832" w:type="pct"/>
            <w:shd w:val="clear" w:color="auto" w:fill="F2F2F2" w:themeFill="background1" w:themeFillShade="F2"/>
            <w:noWrap/>
            <w:vAlign w:val="center"/>
            <w:hideMark/>
          </w:tcPr>
          <w:p w14:paraId="18827F63" w14:textId="77777777" w:rsidR="008F704C" w:rsidRPr="003D59A7" w:rsidRDefault="008F704C" w:rsidP="00974DD3">
            <w:pPr>
              <w:pStyle w:val="TableTextLarge"/>
            </w:pPr>
            <w:r w:rsidRPr="003D59A7">
              <w:t>$25</w:t>
            </w:r>
          </w:p>
        </w:tc>
        <w:tc>
          <w:tcPr>
            <w:tcW w:w="832" w:type="pct"/>
            <w:shd w:val="clear" w:color="auto" w:fill="F2F2F2" w:themeFill="background1" w:themeFillShade="F2"/>
            <w:noWrap/>
            <w:vAlign w:val="center"/>
            <w:hideMark/>
          </w:tcPr>
          <w:p w14:paraId="615DAAA4" w14:textId="77777777" w:rsidR="008F704C" w:rsidRPr="003D59A7" w:rsidRDefault="008F704C" w:rsidP="00974DD3">
            <w:pPr>
              <w:pStyle w:val="TableTextLarge"/>
            </w:pPr>
            <w:r w:rsidRPr="003D59A7">
              <w:t>$25</w:t>
            </w:r>
          </w:p>
        </w:tc>
        <w:tc>
          <w:tcPr>
            <w:tcW w:w="842" w:type="pct"/>
            <w:shd w:val="clear" w:color="auto" w:fill="F2F2F2" w:themeFill="background1" w:themeFillShade="F2"/>
            <w:noWrap/>
            <w:vAlign w:val="center"/>
            <w:hideMark/>
          </w:tcPr>
          <w:p w14:paraId="61683FD3" w14:textId="77777777" w:rsidR="008F704C" w:rsidRPr="003D59A7" w:rsidRDefault="008F704C" w:rsidP="00974DD3">
            <w:pPr>
              <w:pStyle w:val="TableTextLarge"/>
            </w:pPr>
            <w:r w:rsidRPr="003D59A7">
              <w:t>$50</w:t>
            </w:r>
          </w:p>
        </w:tc>
      </w:tr>
      <w:tr w:rsidR="008F704C" w:rsidRPr="003D59A7" w14:paraId="0D070459" w14:textId="77777777" w:rsidTr="008F704C">
        <w:trPr>
          <w:trHeight w:val="312"/>
        </w:trPr>
        <w:tc>
          <w:tcPr>
            <w:tcW w:w="1664" w:type="pct"/>
            <w:shd w:val="clear" w:color="auto" w:fill="auto"/>
            <w:vAlign w:val="center"/>
            <w:hideMark/>
          </w:tcPr>
          <w:p w14:paraId="09B55CF2" w14:textId="77777777" w:rsidR="008F704C" w:rsidRPr="003D59A7" w:rsidRDefault="008F704C" w:rsidP="00974DD3">
            <w:pPr>
              <w:pStyle w:val="TableTextLarge"/>
            </w:pPr>
            <w:r w:rsidRPr="003D59A7">
              <w:t>Communication/Telephone</w:t>
            </w:r>
          </w:p>
        </w:tc>
        <w:tc>
          <w:tcPr>
            <w:tcW w:w="832" w:type="pct"/>
            <w:shd w:val="clear" w:color="auto" w:fill="auto"/>
            <w:noWrap/>
            <w:vAlign w:val="center"/>
            <w:hideMark/>
          </w:tcPr>
          <w:p w14:paraId="0DBB5D19" w14:textId="77777777" w:rsidR="008F704C" w:rsidRPr="003D59A7" w:rsidRDefault="008F704C" w:rsidP="00974DD3">
            <w:pPr>
              <w:pStyle w:val="TableTextLarge"/>
            </w:pPr>
            <w:r w:rsidRPr="003D59A7">
              <w:t>4</w:t>
            </w:r>
          </w:p>
        </w:tc>
        <w:tc>
          <w:tcPr>
            <w:tcW w:w="832" w:type="pct"/>
            <w:shd w:val="clear" w:color="auto" w:fill="auto"/>
            <w:noWrap/>
            <w:vAlign w:val="center"/>
            <w:hideMark/>
          </w:tcPr>
          <w:p w14:paraId="67EF4FDC" w14:textId="77777777" w:rsidR="008F704C" w:rsidRPr="003D59A7" w:rsidRDefault="008F704C" w:rsidP="00974DD3">
            <w:pPr>
              <w:pStyle w:val="TableTextLarge"/>
            </w:pPr>
            <w:r w:rsidRPr="003D59A7">
              <w:t>$70</w:t>
            </w:r>
          </w:p>
        </w:tc>
        <w:tc>
          <w:tcPr>
            <w:tcW w:w="832" w:type="pct"/>
            <w:shd w:val="clear" w:color="auto" w:fill="auto"/>
            <w:noWrap/>
            <w:vAlign w:val="center"/>
            <w:hideMark/>
          </w:tcPr>
          <w:p w14:paraId="62D7AB92" w14:textId="77777777" w:rsidR="008F704C" w:rsidRPr="003D59A7" w:rsidRDefault="008F704C" w:rsidP="00974DD3">
            <w:pPr>
              <w:pStyle w:val="TableTextLarge"/>
            </w:pPr>
            <w:r w:rsidRPr="003D59A7">
              <w:t>$280</w:t>
            </w:r>
          </w:p>
        </w:tc>
        <w:tc>
          <w:tcPr>
            <w:tcW w:w="842" w:type="pct"/>
            <w:shd w:val="clear" w:color="auto" w:fill="auto"/>
            <w:noWrap/>
            <w:vAlign w:val="center"/>
            <w:hideMark/>
          </w:tcPr>
          <w:p w14:paraId="06DDFB86" w14:textId="77777777" w:rsidR="008F704C" w:rsidRPr="003D59A7" w:rsidRDefault="008F704C" w:rsidP="00974DD3">
            <w:pPr>
              <w:pStyle w:val="TableTextLarge"/>
            </w:pPr>
            <w:r w:rsidRPr="003D59A7">
              <w:t>$560</w:t>
            </w:r>
          </w:p>
        </w:tc>
      </w:tr>
      <w:tr w:rsidR="008F704C" w:rsidRPr="003D59A7" w14:paraId="005DC657" w14:textId="77777777" w:rsidTr="008F704C">
        <w:trPr>
          <w:trHeight w:val="312"/>
        </w:trPr>
        <w:tc>
          <w:tcPr>
            <w:tcW w:w="1664" w:type="pct"/>
            <w:shd w:val="clear" w:color="auto" w:fill="F2F2F2" w:themeFill="background1" w:themeFillShade="F2"/>
            <w:vAlign w:val="center"/>
            <w:hideMark/>
          </w:tcPr>
          <w:p w14:paraId="613E7471" w14:textId="77777777" w:rsidR="008F704C" w:rsidRPr="003D59A7" w:rsidRDefault="008F704C" w:rsidP="00974DD3">
            <w:pPr>
              <w:pStyle w:val="TableTextLarge"/>
            </w:pPr>
            <w:r w:rsidRPr="003D59A7">
              <w:t>Computer Equipment</w:t>
            </w:r>
          </w:p>
        </w:tc>
        <w:tc>
          <w:tcPr>
            <w:tcW w:w="832" w:type="pct"/>
            <w:shd w:val="clear" w:color="auto" w:fill="F2F2F2" w:themeFill="background1" w:themeFillShade="F2"/>
            <w:noWrap/>
            <w:vAlign w:val="center"/>
            <w:hideMark/>
          </w:tcPr>
          <w:p w14:paraId="3405F00A"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62D67311"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58093F4C" w14:textId="77777777"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14:paraId="75CE2491" w14:textId="77777777" w:rsidR="008F704C" w:rsidRPr="003D59A7" w:rsidRDefault="008F704C" w:rsidP="00974DD3">
            <w:pPr>
              <w:pStyle w:val="TableTextLarge"/>
            </w:pPr>
            <w:r w:rsidRPr="003D59A7">
              <w:t>$1,500</w:t>
            </w:r>
          </w:p>
        </w:tc>
      </w:tr>
      <w:tr w:rsidR="008F704C" w:rsidRPr="003D59A7" w14:paraId="265CE473" w14:textId="77777777" w:rsidTr="008F704C">
        <w:trPr>
          <w:trHeight w:val="312"/>
        </w:trPr>
        <w:tc>
          <w:tcPr>
            <w:tcW w:w="1664" w:type="pct"/>
            <w:shd w:val="clear" w:color="auto" w:fill="auto"/>
            <w:vAlign w:val="center"/>
            <w:hideMark/>
          </w:tcPr>
          <w:p w14:paraId="288EAE3B" w14:textId="77777777" w:rsidR="008F704C" w:rsidRPr="003D59A7" w:rsidRDefault="008F704C" w:rsidP="00974DD3">
            <w:pPr>
              <w:pStyle w:val="TableTextLarge"/>
            </w:pPr>
            <w:r w:rsidRPr="003D59A7">
              <w:t>Computer Software</w:t>
            </w:r>
          </w:p>
        </w:tc>
        <w:tc>
          <w:tcPr>
            <w:tcW w:w="832" w:type="pct"/>
            <w:shd w:val="clear" w:color="auto" w:fill="auto"/>
            <w:noWrap/>
            <w:vAlign w:val="center"/>
            <w:hideMark/>
          </w:tcPr>
          <w:p w14:paraId="04BED0E0" w14:textId="77777777" w:rsidR="008F704C" w:rsidRPr="003D59A7" w:rsidRDefault="008F704C" w:rsidP="00974DD3">
            <w:pPr>
              <w:pStyle w:val="TableTextLarge"/>
            </w:pPr>
          </w:p>
        </w:tc>
        <w:tc>
          <w:tcPr>
            <w:tcW w:w="832" w:type="pct"/>
            <w:shd w:val="clear" w:color="auto" w:fill="auto"/>
            <w:noWrap/>
            <w:vAlign w:val="center"/>
            <w:hideMark/>
          </w:tcPr>
          <w:p w14:paraId="275FCF28"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219B0AB3" w14:textId="77777777" w:rsidR="008F704C" w:rsidRPr="003D59A7" w:rsidRDefault="008F704C" w:rsidP="00974DD3">
            <w:pPr>
              <w:pStyle w:val="TableTextLarge"/>
            </w:pPr>
            <w:r w:rsidRPr="003D59A7">
              <w:t>$300</w:t>
            </w:r>
          </w:p>
        </w:tc>
        <w:tc>
          <w:tcPr>
            <w:tcW w:w="842" w:type="pct"/>
            <w:shd w:val="clear" w:color="auto" w:fill="auto"/>
            <w:noWrap/>
            <w:vAlign w:val="center"/>
            <w:hideMark/>
          </w:tcPr>
          <w:p w14:paraId="53F62E59" w14:textId="77777777" w:rsidR="008F704C" w:rsidRPr="003D59A7" w:rsidRDefault="008F704C" w:rsidP="00974DD3">
            <w:pPr>
              <w:pStyle w:val="TableTextLarge"/>
            </w:pPr>
            <w:r w:rsidRPr="003D59A7">
              <w:t>$300</w:t>
            </w:r>
          </w:p>
        </w:tc>
      </w:tr>
      <w:tr w:rsidR="008F704C" w:rsidRPr="003D59A7" w14:paraId="7BE7FEFD" w14:textId="77777777" w:rsidTr="008F704C">
        <w:trPr>
          <w:trHeight w:val="312"/>
        </w:trPr>
        <w:tc>
          <w:tcPr>
            <w:tcW w:w="1664" w:type="pct"/>
            <w:shd w:val="clear" w:color="auto" w:fill="F2F2F2" w:themeFill="background1" w:themeFillShade="F2"/>
            <w:vAlign w:val="center"/>
            <w:hideMark/>
          </w:tcPr>
          <w:p w14:paraId="54B4DAA1" w14:textId="77777777" w:rsidR="008F704C" w:rsidRPr="003D59A7" w:rsidRDefault="008F704C" w:rsidP="00974DD3">
            <w:pPr>
              <w:pStyle w:val="TableTextLarge"/>
            </w:pPr>
            <w:r w:rsidRPr="003D59A7">
              <w:t>Insurance</w:t>
            </w:r>
          </w:p>
        </w:tc>
        <w:tc>
          <w:tcPr>
            <w:tcW w:w="832" w:type="pct"/>
            <w:shd w:val="clear" w:color="auto" w:fill="F2F2F2" w:themeFill="background1" w:themeFillShade="F2"/>
            <w:noWrap/>
            <w:vAlign w:val="center"/>
            <w:hideMark/>
          </w:tcPr>
          <w:p w14:paraId="39343DF0"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2438E5CC"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35D49322" w14:textId="77777777" w:rsidR="008F704C" w:rsidRPr="003D59A7" w:rsidRDefault="008F704C" w:rsidP="00974DD3">
            <w:pPr>
              <w:pStyle w:val="TableTextLarge"/>
            </w:pPr>
            <w:r w:rsidRPr="003D59A7">
              <w:t>$60</w:t>
            </w:r>
          </w:p>
        </w:tc>
        <w:tc>
          <w:tcPr>
            <w:tcW w:w="842" w:type="pct"/>
            <w:shd w:val="clear" w:color="auto" w:fill="F2F2F2" w:themeFill="background1" w:themeFillShade="F2"/>
            <w:noWrap/>
            <w:vAlign w:val="center"/>
            <w:hideMark/>
          </w:tcPr>
          <w:p w14:paraId="371D58E4" w14:textId="77777777" w:rsidR="008F704C" w:rsidRPr="003D59A7" w:rsidRDefault="008F704C" w:rsidP="00974DD3">
            <w:pPr>
              <w:pStyle w:val="TableTextLarge"/>
            </w:pPr>
            <w:r w:rsidRPr="003D59A7">
              <w:t>$60</w:t>
            </w:r>
          </w:p>
        </w:tc>
      </w:tr>
      <w:tr w:rsidR="008F704C" w:rsidRPr="003D59A7" w14:paraId="39C0C11A" w14:textId="77777777" w:rsidTr="008F704C">
        <w:trPr>
          <w:trHeight w:val="312"/>
        </w:trPr>
        <w:tc>
          <w:tcPr>
            <w:tcW w:w="1664" w:type="pct"/>
            <w:shd w:val="clear" w:color="auto" w:fill="auto"/>
            <w:vAlign w:val="center"/>
            <w:hideMark/>
          </w:tcPr>
          <w:p w14:paraId="0E2E19CA" w14:textId="77777777" w:rsidR="008F704C" w:rsidRPr="003D59A7" w:rsidRDefault="008F704C" w:rsidP="00974DD3">
            <w:pPr>
              <w:pStyle w:val="TableTextLarge"/>
            </w:pPr>
            <w:r w:rsidRPr="003D59A7">
              <w:t>Interest Expense</w:t>
            </w:r>
          </w:p>
        </w:tc>
        <w:tc>
          <w:tcPr>
            <w:tcW w:w="832" w:type="pct"/>
            <w:shd w:val="clear" w:color="auto" w:fill="auto"/>
            <w:noWrap/>
            <w:vAlign w:val="center"/>
            <w:hideMark/>
          </w:tcPr>
          <w:p w14:paraId="19A000D3" w14:textId="77777777" w:rsidR="008F704C" w:rsidRPr="003D59A7" w:rsidRDefault="008F704C" w:rsidP="00974DD3">
            <w:pPr>
              <w:pStyle w:val="TableTextLarge"/>
            </w:pPr>
          </w:p>
        </w:tc>
        <w:tc>
          <w:tcPr>
            <w:tcW w:w="832" w:type="pct"/>
            <w:shd w:val="clear" w:color="auto" w:fill="auto"/>
            <w:noWrap/>
            <w:vAlign w:val="center"/>
            <w:hideMark/>
          </w:tcPr>
          <w:p w14:paraId="2A4C5919"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4E02E1A2" w14:textId="77777777" w:rsidR="008F704C" w:rsidRPr="003D59A7" w:rsidRDefault="008F704C" w:rsidP="00974DD3">
            <w:pPr>
              <w:pStyle w:val="TableTextLarge"/>
            </w:pPr>
            <w:r w:rsidRPr="003D59A7">
              <w:t>$0</w:t>
            </w:r>
          </w:p>
        </w:tc>
        <w:tc>
          <w:tcPr>
            <w:tcW w:w="842" w:type="pct"/>
            <w:shd w:val="clear" w:color="auto" w:fill="auto"/>
            <w:noWrap/>
            <w:vAlign w:val="center"/>
            <w:hideMark/>
          </w:tcPr>
          <w:p w14:paraId="5F96DD9D" w14:textId="77777777" w:rsidR="008F704C" w:rsidRPr="003D59A7" w:rsidRDefault="008F704C" w:rsidP="00974DD3">
            <w:pPr>
              <w:pStyle w:val="TableTextLarge"/>
            </w:pPr>
            <w:r w:rsidRPr="003D59A7">
              <w:t>$0</w:t>
            </w:r>
          </w:p>
        </w:tc>
      </w:tr>
      <w:tr w:rsidR="008F704C" w:rsidRPr="003D59A7" w14:paraId="262D2EF3" w14:textId="77777777" w:rsidTr="008F704C">
        <w:trPr>
          <w:trHeight w:val="312"/>
        </w:trPr>
        <w:tc>
          <w:tcPr>
            <w:tcW w:w="1664" w:type="pct"/>
            <w:shd w:val="clear" w:color="auto" w:fill="F2F2F2" w:themeFill="background1" w:themeFillShade="F2"/>
            <w:vAlign w:val="center"/>
            <w:hideMark/>
          </w:tcPr>
          <w:p w14:paraId="32BCDFF5" w14:textId="77777777" w:rsidR="008F704C" w:rsidRPr="003D59A7" w:rsidRDefault="008F704C" w:rsidP="00974DD3">
            <w:pPr>
              <w:pStyle w:val="TableTextLarge"/>
            </w:pPr>
            <w:r w:rsidRPr="003D59A7">
              <w:t>Bank Service Charges</w:t>
            </w:r>
          </w:p>
        </w:tc>
        <w:tc>
          <w:tcPr>
            <w:tcW w:w="832" w:type="pct"/>
            <w:shd w:val="clear" w:color="auto" w:fill="F2F2F2" w:themeFill="background1" w:themeFillShade="F2"/>
            <w:noWrap/>
            <w:vAlign w:val="center"/>
            <w:hideMark/>
          </w:tcPr>
          <w:p w14:paraId="12E887DC"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7DB0ABD4"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7DBCEAF5"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538EBE73" w14:textId="77777777" w:rsidR="008F704C" w:rsidRPr="003D59A7" w:rsidRDefault="008F704C" w:rsidP="00974DD3">
            <w:pPr>
              <w:pStyle w:val="TableTextLarge"/>
            </w:pPr>
            <w:r w:rsidRPr="003D59A7">
              <w:t>$0</w:t>
            </w:r>
          </w:p>
        </w:tc>
      </w:tr>
      <w:tr w:rsidR="008F704C" w:rsidRPr="003D59A7" w14:paraId="3537964F" w14:textId="77777777" w:rsidTr="008F704C">
        <w:trPr>
          <w:trHeight w:val="312"/>
        </w:trPr>
        <w:tc>
          <w:tcPr>
            <w:tcW w:w="1664" w:type="pct"/>
            <w:shd w:val="clear" w:color="auto" w:fill="auto"/>
            <w:vAlign w:val="center"/>
            <w:hideMark/>
          </w:tcPr>
          <w:p w14:paraId="2E6EECB5" w14:textId="77777777" w:rsidR="008F704C" w:rsidRPr="003D59A7" w:rsidRDefault="008F704C" w:rsidP="00974DD3">
            <w:pPr>
              <w:pStyle w:val="TableTextLarge"/>
            </w:pPr>
            <w:r w:rsidRPr="003D59A7">
              <w:t>Supplies</w:t>
            </w:r>
          </w:p>
        </w:tc>
        <w:tc>
          <w:tcPr>
            <w:tcW w:w="832" w:type="pct"/>
            <w:shd w:val="clear" w:color="auto" w:fill="auto"/>
            <w:noWrap/>
            <w:vAlign w:val="center"/>
            <w:hideMark/>
          </w:tcPr>
          <w:p w14:paraId="707B99B8" w14:textId="77777777" w:rsidR="008F704C" w:rsidRPr="003D59A7" w:rsidRDefault="008F704C" w:rsidP="00974DD3">
            <w:pPr>
              <w:pStyle w:val="TableTextLarge"/>
            </w:pPr>
          </w:p>
        </w:tc>
        <w:tc>
          <w:tcPr>
            <w:tcW w:w="832" w:type="pct"/>
            <w:shd w:val="clear" w:color="auto" w:fill="auto"/>
            <w:noWrap/>
            <w:vAlign w:val="center"/>
            <w:hideMark/>
          </w:tcPr>
          <w:p w14:paraId="50C50A00"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321D7A0B" w14:textId="77777777" w:rsidR="008F704C" w:rsidRPr="003D59A7" w:rsidRDefault="008F704C" w:rsidP="00974DD3">
            <w:pPr>
              <w:pStyle w:val="TableTextLarge"/>
            </w:pPr>
            <w:r w:rsidRPr="003D59A7">
              <w:t>$0</w:t>
            </w:r>
          </w:p>
        </w:tc>
        <w:tc>
          <w:tcPr>
            <w:tcW w:w="842" w:type="pct"/>
            <w:shd w:val="clear" w:color="auto" w:fill="auto"/>
            <w:noWrap/>
            <w:vAlign w:val="center"/>
            <w:hideMark/>
          </w:tcPr>
          <w:p w14:paraId="2FDFBBE2" w14:textId="77777777" w:rsidR="008F704C" w:rsidRPr="003D59A7" w:rsidRDefault="008F704C" w:rsidP="00974DD3">
            <w:pPr>
              <w:pStyle w:val="TableTextLarge"/>
            </w:pPr>
            <w:r w:rsidRPr="003D59A7">
              <w:t>$0</w:t>
            </w:r>
          </w:p>
        </w:tc>
      </w:tr>
      <w:tr w:rsidR="008F704C" w:rsidRPr="003D59A7" w14:paraId="211C837E" w14:textId="77777777" w:rsidTr="008F704C">
        <w:trPr>
          <w:trHeight w:val="312"/>
        </w:trPr>
        <w:tc>
          <w:tcPr>
            <w:tcW w:w="1664" w:type="pct"/>
            <w:shd w:val="clear" w:color="auto" w:fill="F2F2F2" w:themeFill="background1" w:themeFillShade="F2"/>
            <w:vAlign w:val="center"/>
            <w:hideMark/>
          </w:tcPr>
          <w:p w14:paraId="308E19EF" w14:textId="77777777" w:rsidR="008F704C" w:rsidRPr="003D59A7" w:rsidRDefault="008F704C" w:rsidP="00974DD3">
            <w:pPr>
              <w:pStyle w:val="TableTextLarge"/>
            </w:pPr>
            <w:r w:rsidRPr="003D59A7">
              <w:t>Travel &amp; Entertainment</w:t>
            </w:r>
          </w:p>
        </w:tc>
        <w:tc>
          <w:tcPr>
            <w:tcW w:w="832" w:type="pct"/>
            <w:shd w:val="clear" w:color="auto" w:fill="F2F2F2" w:themeFill="background1" w:themeFillShade="F2"/>
            <w:noWrap/>
            <w:vAlign w:val="center"/>
            <w:hideMark/>
          </w:tcPr>
          <w:p w14:paraId="5685B95E"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6325394B"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2613CC89"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609A78E3" w14:textId="77777777" w:rsidR="008F704C" w:rsidRPr="003D59A7" w:rsidRDefault="008F704C" w:rsidP="00974DD3">
            <w:pPr>
              <w:pStyle w:val="TableTextLarge"/>
            </w:pPr>
            <w:r w:rsidRPr="003D59A7">
              <w:t>$0</w:t>
            </w:r>
          </w:p>
        </w:tc>
      </w:tr>
      <w:tr w:rsidR="008F704C" w:rsidRPr="003D59A7" w14:paraId="44841132" w14:textId="77777777" w:rsidTr="008F704C">
        <w:trPr>
          <w:trHeight w:val="312"/>
        </w:trPr>
        <w:tc>
          <w:tcPr>
            <w:tcW w:w="1664" w:type="pct"/>
            <w:shd w:val="clear" w:color="auto" w:fill="auto"/>
            <w:vAlign w:val="center"/>
            <w:hideMark/>
          </w:tcPr>
          <w:p w14:paraId="5DED493F" w14:textId="77777777" w:rsidR="008F704C" w:rsidRPr="003D59A7" w:rsidRDefault="008F704C" w:rsidP="00974DD3">
            <w:pPr>
              <w:pStyle w:val="TableTextLarge"/>
            </w:pPr>
            <w:r w:rsidRPr="003D59A7">
              <w:t>Equipment</w:t>
            </w:r>
          </w:p>
        </w:tc>
        <w:tc>
          <w:tcPr>
            <w:tcW w:w="832" w:type="pct"/>
            <w:shd w:val="clear" w:color="auto" w:fill="auto"/>
            <w:noWrap/>
            <w:vAlign w:val="center"/>
            <w:hideMark/>
          </w:tcPr>
          <w:p w14:paraId="731FD2DF" w14:textId="77777777" w:rsidR="008F704C" w:rsidRPr="003D59A7" w:rsidRDefault="008F704C" w:rsidP="00974DD3">
            <w:pPr>
              <w:pStyle w:val="TableTextLarge"/>
            </w:pPr>
          </w:p>
        </w:tc>
        <w:tc>
          <w:tcPr>
            <w:tcW w:w="832" w:type="pct"/>
            <w:shd w:val="clear" w:color="auto" w:fill="auto"/>
            <w:noWrap/>
            <w:vAlign w:val="center"/>
            <w:hideMark/>
          </w:tcPr>
          <w:p w14:paraId="26E99ED0"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6B7E5752" w14:textId="77777777" w:rsidR="008F704C" w:rsidRPr="003D59A7" w:rsidRDefault="008F704C" w:rsidP="00974DD3">
            <w:pPr>
              <w:pStyle w:val="TableTextLarge"/>
            </w:pPr>
            <w:r w:rsidRPr="003D59A7">
              <w:t>$2,500</w:t>
            </w:r>
          </w:p>
        </w:tc>
        <w:tc>
          <w:tcPr>
            <w:tcW w:w="842" w:type="pct"/>
            <w:shd w:val="clear" w:color="auto" w:fill="auto"/>
            <w:noWrap/>
            <w:vAlign w:val="center"/>
            <w:hideMark/>
          </w:tcPr>
          <w:p w14:paraId="68E8C2BF" w14:textId="77777777" w:rsidR="008F704C" w:rsidRPr="003D59A7" w:rsidRDefault="008F704C" w:rsidP="00974DD3">
            <w:pPr>
              <w:pStyle w:val="TableTextLarge"/>
            </w:pPr>
            <w:r w:rsidRPr="003D59A7">
              <w:t>$2,500</w:t>
            </w:r>
          </w:p>
        </w:tc>
      </w:tr>
      <w:tr w:rsidR="008F704C" w:rsidRPr="003D59A7" w14:paraId="77E326D7" w14:textId="77777777" w:rsidTr="008F704C">
        <w:trPr>
          <w:trHeight w:val="312"/>
        </w:trPr>
        <w:tc>
          <w:tcPr>
            <w:tcW w:w="1664" w:type="pct"/>
            <w:shd w:val="clear" w:color="auto" w:fill="F2F2F2" w:themeFill="background1" w:themeFillShade="F2"/>
            <w:vAlign w:val="center"/>
            <w:hideMark/>
          </w:tcPr>
          <w:p w14:paraId="19949604" w14:textId="77777777" w:rsidR="008F704C" w:rsidRPr="003D59A7" w:rsidRDefault="008F704C" w:rsidP="00974DD3">
            <w:pPr>
              <w:pStyle w:val="TableTextLarge"/>
            </w:pPr>
            <w:r w:rsidRPr="003D59A7">
              <w:t>Furniture &amp; Fixtures</w:t>
            </w:r>
          </w:p>
        </w:tc>
        <w:tc>
          <w:tcPr>
            <w:tcW w:w="832" w:type="pct"/>
            <w:shd w:val="clear" w:color="auto" w:fill="F2F2F2" w:themeFill="background1" w:themeFillShade="F2"/>
            <w:noWrap/>
            <w:vAlign w:val="center"/>
            <w:hideMark/>
          </w:tcPr>
          <w:p w14:paraId="744BCBAD"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1AD19CD8"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767ABAA5"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5D574446" w14:textId="77777777" w:rsidR="008F704C" w:rsidRPr="003D59A7" w:rsidRDefault="008F704C" w:rsidP="00974DD3">
            <w:pPr>
              <w:pStyle w:val="TableTextLarge"/>
            </w:pPr>
            <w:r w:rsidRPr="003D59A7">
              <w:t>$0</w:t>
            </w:r>
          </w:p>
        </w:tc>
      </w:tr>
      <w:tr w:rsidR="008F704C" w:rsidRPr="003D59A7" w14:paraId="2C161990" w14:textId="77777777" w:rsidTr="008F704C">
        <w:trPr>
          <w:trHeight w:val="312"/>
        </w:trPr>
        <w:tc>
          <w:tcPr>
            <w:tcW w:w="1664" w:type="pct"/>
            <w:shd w:val="clear" w:color="auto" w:fill="auto"/>
            <w:vAlign w:val="center"/>
            <w:hideMark/>
          </w:tcPr>
          <w:p w14:paraId="6055F825" w14:textId="77777777" w:rsidR="008F704C" w:rsidRPr="003D59A7" w:rsidRDefault="008F704C" w:rsidP="00974DD3">
            <w:pPr>
              <w:pStyle w:val="TableTextLarge"/>
            </w:pPr>
            <w:r w:rsidRPr="003D59A7">
              <w:t>Leasehold Improvements</w:t>
            </w:r>
          </w:p>
        </w:tc>
        <w:tc>
          <w:tcPr>
            <w:tcW w:w="832" w:type="pct"/>
            <w:shd w:val="clear" w:color="auto" w:fill="auto"/>
            <w:noWrap/>
            <w:vAlign w:val="center"/>
            <w:hideMark/>
          </w:tcPr>
          <w:p w14:paraId="5D1D8EF6" w14:textId="77777777" w:rsidR="008F704C" w:rsidRPr="003D59A7" w:rsidRDefault="008F704C" w:rsidP="00974DD3">
            <w:pPr>
              <w:pStyle w:val="TableTextLarge"/>
            </w:pPr>
          </w:p>
        </w:tc>
        <w:tc>
          <w:tcPr>
            <w:tcW w:w="832" w:type="pct"/>
            <w:shd w:val="clear" w:color="auto" w:fill="auto"/>
            <w:noWrap/>
            <w:vAlign w:val="center"/>
            <w:hideMark/>
          </w:tcPr>
          <w:p w14:paraId="5202664E"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411BB09A" w14:textId="77777777" w:rsidR="008F704C" w:rsidRPr="003D59A7" w:rsidRDefault="008F704C" w:rsidP="00974DD3">
            <w:pPr>
              <w:pStyle w:val="TableTextLarge"/>
            </w:pPr>
            <w:r w:rsidRPr="003D59A7">
              <w:t>$0</w:t>
            </w:r>
          </w:p>
        </w:tc>
        <w:tc>
          <w:tcPr>
            <w:tcW w:w="842" w:type="pct"/>
            <w:shd w:val="clear" w:color="auto" w:fill="auto"/>
            <w:noWrap/>
            <w:vAlign w:val="center"/>
            <w:hideMark/>
          </w:tcPr>
          <w:p w14:paraId="5E52DDDC" w14:textId="77777777" w:rsidR="008F704C" w:rsidRPr="003D59A7" w:rsidRDefault="008F704C" w:rsidP="00974DD3">
            <w:pPr>
              <w:pStyle w:val="TableTextLarge"/>
            </w:pPr>
            <w:r w:rsidRPr="003D59A7">
              <w:t>$0</w:t>
            </w:r>
          </w:p>
        </w:tc>
      </w:tr>
      <w:tr w:rsidR="008F704C" w:rsidRPr="003D59A7" w14:paraId="09BFF2B1" w14:textId="77777777" w:rsidTr="008F704C">
        <w:trPr>
          <w:trHeight w:val="312"/>
        </w:trPr>
        <w:tc>
          <w:tcPr>
            <w:tcW w:w="1664" w:type="pct"/>
            <w:shd w:val="clear" w:color="auto" w:fill="F2F2F2" w:themeFill="background1" w:themeFillShade="F2"/>
            <w:vAlign w:val="center"/>
            <w:hideMark/>
          </w:tcPr>
          <w:p w14:paraId="66DF7E94" w14:textId="77777777" w:rsidR="008F704C" w:rsidRPr="003D59A7" w:rsidRDefault="008F704C" w:rsidP="00974DD3">
            <w:pPr>
              <w:pStyle w:val="TableTextLarge"/>
            </w:pPr>
            <w:r w:rsidRPr="003D59A7">
              <w:t>Security Deposit(s)</w:t>
            </w:r>
          </w:p>
        </w:tc>
        <w:tc>
          <w:tcPr>
            <w:tcW w:w="832" w:type="pct"/>
            <w:shd w:val="clear" w:color="auto" w:fill="F2F2F2" w:themeFill="background1" w:themeFillShade="F2"/>
            <w:noWrap/>
            <w:vAlign w:val="center"/>
            <w:hideMark/>
          </w:tcPr>
          <w:p w14:paraId="2707E8BB"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75781629"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1AF726FF"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169FC11B" w14:textId="77777777" w:rsidR="008F704C" w:rsidRPr="003D59A7" w:rsidRDefault="008F704C" w:rsidP="00974DD3">
            <w:pPr>
              <w:pStyle w:val="TableTextLarge"/>
            </w:pPr>
            <w:r w:rsidRPr="003D59A7">
              <w:t>$0</w:t>
            </w:r>
          </w:p>
        </w:tc>
      </w:tr>
      <w:tr w:rsidR="008F704C" w:rsidRPr="003D59A7" w14:paraId="61B4498E" w14:textId="77777777" w:rsidTr="008F704C">
        <w:trPr>
          <w:trHeight w:val="312"/>
        </w:trPr>
        <w:tc>
          <w:tcPr>
            <w:tcW w:w="1664" w:type="pct"/>
            <w:shd w:val="clear" w:color="auto" w:fill="auto"/>
            <w:vAlign w:val="center"/>
            <w:hideMark/>
          </w:tcPr>
          <w:p w14:paraId="23CE2786" w14:textId="77777777" w:rsidR="008F704C" w:rsidRPr="003D59A7" w:rsidRDefault="008F704C" w:rsidP="00974DD3">
            <w:pPr>
              <w:pStyle w:val="TableTextLarge"/>
            </w:pPr>
            <w:r w:rsidRPr="003D59A7">
              <w:t>Business Licenses/Permits/Fees</w:t>
            </w:r>
          </w:p>
        </w:tc>
        <w:tc>
          <w:tcPr>
            <w:tcW w:w="832" w:type="pct"/>
            <w:shd w:val="clear" w:color="auto" w:fill="auto"/>
            <w:noWrap/>
            <w:vAlign w:val="center"/>
            <w:hideMark/>
          </w:tcPr>
          <w:p w14:paraId="36CF1480" w14:textId="77777777" w:rsidR="008F704C" w:rsidRPr="003D59A7" w:rsidRDefault="008F704C" w:rsidP="00974DD3">
            <w:pPr>
              <w:pStyle w:val="TableTextLarge"/>
            </w:pPr>
          </w:p>
        </w:tc>
        <w:tc>
          <w:tcPr>
            <w:tcW w:w="832" w:type="pct"/>
            <w:shd w:val="clear" w:color="auto" w:fill="auto"/>
            <w:noWrap/>
            <w:vAlign w:val="center"/>
            <w:hideMark/>
          </w:tcPr>
          <w:p w14:paraId="41523DA7"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0B1410A1" w14:textId="77777777" w:rsidR="008F704C" w:rsidRPr="003D59A7" w:rsidRDefault="008F704C" w:rsidP="00974DD3">
            <w:pPr>
              <w:pStyle w:val="TableTextLarge"/>
            </w:pPr>
            <w:r w:rsidRPr="003D59A7">
              <w:t>$5,000</w:t>
            </w:r>
          </w:p>
        </w:tc>
        <w:tc>
          <w:tcPr>
            <w:tcW w:w="842" w:type="pct"/>
            <w:shd w:val="clear" w:color="auto" w:fill="auto"/>
            <w:noWrap/>
            <w:vAlign w:val="center"/>
            <w:hideMark/>
          </w:tcPr>
          <w:p w14:paraId="1BCEA59D" w14:textId="77777777" w:rsidR="008F704C" w:rsidRPr="003D59A7" w:rsidRDefault="008F704C" w:rsidP="00974DD3">
            <w:pPr>
              <w:pStyle w:val="TableTextLarge"/>
            </w:pPr>
            <w:r w:rsidRPr="003D59A7">
              <w:t>$5,000</w:t>
            </w:r>
          </w:p>
        </w:tc>
      </w:tr>
      <w:tr w:rsidR="008F704C" w:rsidRPr="003D59A7" w14:paraId="6455B5F9" w14:textId="77777777" w:rsidTr="008F704C">
        <w:trPr>
          <w:trHeight w:val="312"/>
        </w:trPr>
        <w:tc>
          <w:tcPr>
            <w:tcW w:w="1664" w:type="pct"/>
            <w:shd w:val="clear" w:color="auto" w:fill="F2F2F2" w:themeFill="background1" w:themeFillShade="F2"/>
            <w:vAlign w:val="center"/>
            <w:hideMark/>
          </w:tcPr>
          <w:p w14:paraId="5C76BE67" w14:textId="77777777" w:rsidR="008F704C" w:rsidRPr="003D59A7" w:rsidRDefault="008F704C" w:rsidP="00974DD3">
            <w:pPr>
              <w:pStyle w:val="TableTextLarge"/>
            </w:pPr>
            <w:r w:rsidRPr="003D59A7">
              <w:t>Professional Services - Legal, Accounting</w:t>
            </w:r>
          </w:p>
        </w:tc>
        <w:tc>
          <w:tcPr>
            <w:tcW w:w="832" w:type="pct"/>
            <w:shd w:val="clear" w:color="auto" w:fill="F2F2F2" w:themeFill="background1" w:themeFillShade="F2"/>
            <w:noWrap/>
            <w:vAlign w:val="center"/>
            <w:hideMark/>
          </w:tcPr>
          <w:p w14:paraId="52734BE2"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2C330E78"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3DBEE49D" w14:textId="77777777" w:rsidR="008F704C" w:rsidRPr="003D59A7" w:rsidRDefault="008F704C" w:rsidP="00974DD3">
            <w:pPr>
              <w:pStyle w:val="TableTextLarge"/>
            </w:pPr>
            <w:r w:rsidRPr="003D59A7">
              <w:t>$1,500</w:t>
            </w:r>
          </w:p>
        </w:tc>
        <w:tc>
          <w:tcPr>
            <w:tcW w:w="842" w:type="pct"/>
            <w:shd w:val="clear" w:color="auto" w:fill="F2F2F2" w:themeFill="background1" w:themeFillShade="F2"/>
            <w:noWrap/>
            <w:vAlign w:val="center"/>
            <w:hideMark/>
          </w:tcPr>
          <w:p w14:paraId="5F553EC3" w14:textId="77777777" w:rsidR="008F704C" w:rsidRPr="003D59A7" w:rsidRDefault="008F704C" w:rsidP="00974DD3">
            <w:pPr>
              <w:pStyle w:val="TableTextLarge"/>
            </w:pPr>
            <w:r w:rsidRPr="003D59A7">
              <w:t>$1,500</w:t>
            </w:r>
          </w:p>
        </w:tc>
      </w:tr>
      <w:tr w:rsidR="008F704C" w:rsidRPr="003D59A7" w14:paraId="7B53CDA1" w14:textId="77777777" w:rsidTr="008F704C">
        <w:trPr>
          <w:trHeight w:val="312"/>
        </w:trPr>
        <w:tc>
          <w:tcPr>
            <w:tcW w:w="1664" w:type="pct"/>
            <w:shd w:val="clear" w:color="auto" w:fill="auto"/>
            <w:vAlign w:val="center"/>
            <w:hideMark/>
          </w:tcPr>
          <w:p w14:paraId="47330A51" w14:textId="77777777" w:rsidR="008F704C" w:rsidRPr="003D59A7" w:rsidRDefault="008F704C" w:rsidP="00974DD3">
            <w:pPr>
              <w:pStyle w:val="TableTextLarge"/>
            </w:pPr>
            <w:r w:rsidRPr="003D59A7">
              <w:t>Consultant(s)</w:t>
            </w:r>
          </w:p>
        </w:tc>
        <w:tc>
          <w:tcPr>
            <w:tcW w:w="832" w:type="pct"/>
            <w:shd w:val="clear" w:color="auto" w:fill="auto"/>
            <w:noWrap/>
            <w:vAlign w:val="center"/>
            <w:hideMark/>
          </w:tcPr>
          <w:p w14:paraId="0C1F9EBE" w14:textId="77777777" w:rsidR="008F704C" w:rsidRPr="003D59A7" w:rsidRDefault="008F704C" w:rsidP="00974DD3">
            <w:pPr>
              <w:pStyle w:val="TableTextLarge"/>
            </w:pPr>
          </w:p>
        </w:tc>
        <w:tc>
          <w:tcPr>
            <w:tcW w:w="832" w:type="pct"/>
            <w:shd w:val="clear" w:color="auto" w:fill="auto"/>
            <w:noWrap/>
            <w:vAlign w:val="center"/>
            <w:hideMark/>
          </w:tcPr>
          <w:p w14:paraId="3419A648"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570CE807" w14:textId="77777777" w:rsidR="008F704C" w:rsidRPr="003D59A7" w:rsidRDefault="008F704C" w:rsidP="00974DD3">
            <w:pPr>
              <w:pStyle w:val="TableTextLarge"/>
            </w:pPr>
            <w:r w:rsidRPr="003D59A7">
              <w:t>$0</w:t>
            </w:r>
          </w:p>
        </w:tc>
        <w:tc>
          <w:tcPr>
            <w:tcW w:w="842" w:type="pct"/>
            <w:shd w:val="clear" w:color="auto" w:fill="auto"/>
            <w:noWrap/>
            <w:vAlign w:val="center"/>
            <w:hideMark/>
          </w:tcPr>
          <w:p w14:paraId="252E4683" w14:textId="77777777" w:rsidR="008F704C" w:rsidRPr="003D59A7" w:rsidRDefault="008F704C" w:rsidP="00974DD3">
            <w:pPr>
              <w:pStyle w:val="TableTextLarge"/>
            </w:pPr>
            <w:r w:rsidRPr="003D59A7">
              <w:t>$0</w:t>
            </w:r>
          </w:p>
        </w:tc>
      </w:tr>
      <w:tr w:rsidR="008F704C" w:rsidRPr="003D59A7" w14:paraId="7A62920D" w14:textId="77777777" w:rsidTr="008F704C">
        <w:trPr>
          <w:trHeight w:val="312"/>
        </w:trPr>
        <w:tc>
          <w:tcPr>
            <w:tcW w:w="1664" w:type="pct"/>
            <w:shd w:val="clear" w:color="auto" w:fill="F2F2F2" w:themeFill="background1" w:themeFillShade="F2"/>
            <w:vAlign w:val="center"/>
            <w:hideMark/>
          </w:tcPr>
          <w:p w14:paraId="5904829D" w14:textId="77777777" w:rsidR="008F704C" w:rsidRPr="003D59A7" w:rsidRDefault="008F704C" w:rsidP="00974DD3">
            <w:pPr>
              <w:pStyle w:val="TableTextLarge"/>
            </w:pPr>
            <w:r w:rsidRPr="003D59A7">
              <w:t>Inventory</w:t>
            </w:r>
          </w:p>
        </w:tc>
        <w:tc>
          <w:tcPr>
            <w:tcW w:w="832" w:type="pct"/>
            <w:shd w:val="clear" w:color="auto" w:fill="F2F2F2" w:themeFill="background1" w:themeFillShade="F2"/>
            <w:noWrap/>
            <w:vAlign w:val="center"/>
            <w:hideMark/>
          </w:tcPr>
          <w:p w14:paraId="1D1394E2"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13435F65"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1AAF6F80" w14:textId="77777777" w:rsidR="008F704C" w:rsidRPr="003D59A7" w:rsidRDefault="008F704C" w:rsidP="00974DD3">
            <w:pPr>
              <w:pStyle w:val="TableTextLarge"/>
            </w:pPr>
            <w:r w:rsidRPr="003D59A7">
              <w:t>$0</w:t>
            </w:r>
          </w:p>
        </w:tc>
        <w:tc>
          <w:tcPr>
            <w:tcW w:w="842" w:type="pct"/>
            <w:shd w:val="clear" w:color="auto" w:fill="F2F2F2" w:themeFill="background1" w:themeFillShade="F2"/>
            <w:noWrap/>
            <w:vAlign w:val="center"/>
            <w:hideMark/>
          </w:tcPr>
          <w:p w14:paraId="575531C1" w14:textId="77777777" w:rsidR="008F704C" w:rsidRPr="003D59A7" w:rsidRDefault="008F704C" w:rsidP="00974DD3">
            <w:pPr>
              <w:pStyle w:val="TableTextLarge"/>
            </w:pPr>
            <w:r w:rsidRPr="003D59A7">
              <w:t>$0</w:t>
            </w:r>
          </w:p>
        </w:tc>
      </w:tr>
      <w:tr w:rsidR="008F704C" w:rsidRPr="003D59A7" w14:paraId="247322E4" w14:textId="77777777" w:rsidTr="008F704C">
        <w:trPr>
          <w:trHeight w:val="312"/>
        </w:trPr>
        <w:tc>
          <w:tcPr>
            <w:tcW w:w="1664" w:type="pct"/>
            <w:shd w:val="clear" w:color="auto" w:fill="auto"/>
            <w:vAlign w:val="center"/>
            <w:hideMark/>
          </w:tcPr>
          <w:p w14:paraId="3289EDDE" w14:textId="77777777" w:rsidR="008F704C" w:rsidRPr="003D59A7" w:rsidRDefault="008F704C" w:rsidP="00974DD3">
            <w:pPr>
              <w:pStyle w:val="TableTextLarge"/>
            </w:pPr>
            <w:r w:rsidRPr="003D59A7">
              <w:t>Cash-On-Hand (Working Capital)</w:t>
            </w:r>
          </w:p>
        </w:tc>
        <w:tc>
          <w:tcPr>
            <w:tcW w:w="832" w:type="pct"/>
            <w:shd w:val="clear" w:color="auto" w:fill="auto"/>
            <w:noWrap/>
            <w:vAlign w:val="center"/>
            <w:hideMark/>
          </w:tcPr>
          <w:p w14:paraId="70771BE9" w14:textId="77777777" w:rsidR="008F704C" w:rsidRPr="003D59A7" w:rsidRDefault="008F704C" w:rsidP="00974DD3">
            <w:pPr>
              <w:pStyle w:val="TableTextLarge"/>
            </w:pPr>
          </w:p>
        </w:tc>
        <w:tc>
          <w:tcPr>
            <w:tcW w:w="832" w:type="pct"/>
            <w:shd w:val="clear" w:color="auto" w:fill="auto"/>
            <w:noWrap/>
            <w:vAlign w:val="center"/>
            <w:hideMark/>
          </w:tcPr>
          <w:p w14:paraId="2476B7AD" w14:textId="77777777" w:rsidR="008F704C" w:rsidRPr="003D59A7" w:rsidRDefault="008F704C" w:rsidP="00974DD3">
            <w:pPr>
              <w:pStyle w:val="TableTextLarge"/>
            </w:pPr>
            <w:r w:rsidRPr="003D59A7">
              <w:t>$0</w:t>
            </w:r>
          </w:p>
        </w:tc>
        <w:tc>
          <w:tcPr>
            <w:tcW w:w="832" w:type="pct"/>
            <w:shd w:val="clear" w:color="auto" w:fill="auto"/>
            <w:noWrap/>
            <w:vAlign w:val="center"/>
            <w:hideMark/>
          </w:tcPr>
          <w:p w14:paraId="79712F67" w14:textId="77777777" w:rsidR="008F704C" w:rsidRPr="003D59A7" w:rsidRDefault="008F704C" w:rsidP="00974DD3">
            <w:pPr>
              <w:pStyle w:val="TableTextLarge"/>
            </w:pPr>
            <w:r w:rsidRPr="003D59A7">
              <w:t>$1,000</w:t>
            </w:r>
          </w:p>
        </w:tc>
        <w:tc>
          <w:tcPr>
            <w:tcW w:w="842" w:type="pct"/>
            <w:shd w:val="clear" w:color="auto" w:fill="auto"/>
            <w:noWrap/>
            <w:vAlign w:val="center"/>
            <w:hideMark/>
          </w:tcPr>
          <w:p w14:paraId="06346E2B" w14:textId="77777777" w:rsidR="008F704C" w:rsidRPr="003D59A7" w:rsidRDefault="008F704C" w:rsidP="00974DD3">
            <w:pPr>
              <w:pStyle w:val="TableTextLarge"/>
            </w:pPr>
            <w:r w:rsidRPr="003D59A7">
              <w:t>$1,000</w:t>
            </w:r>
          </w:p>
        </w:tc>
      </w:tr>
      <w:tr w:rsidR="008F704C" w:rsidRPr="003D59A7" w14:paraId="3312C7D8" w14:textId="77777777" w:rsidTr="008F704C">
        <w:trPr>
          <w:trHeight w:val="312"/>
        </w:trPr>
        <w:tc>
          <w:tcPr>
            <w:tcW w:w="1664" w:type="pct"/>
            <w:shd w:val="clear" w:color="auto" w:fill="F2F2F2" w:themeFill="background1" w:themeFillShade="F2"/>
            <w:vAlign w:val="center"/>
            <w:hideMark/>
          </w:tcPr>
          <w:p w14:paraId="700E524D" w14:textId="77777777" w:rsidR="008F704C" w:rsidRPr="003D59A7" w:rsidRDefault="008F704C" w:rsidP="00974DD3">
            <w:pPr>
              <w:pStyle w:val="TableTextLarge"/>
            </w:pPr>
            <w:r w:rsidRPr="003D59A7">
              <w:t>Miscellaneous</w:t>
            </w:r>
          </w:p>
        </w:tc>
        <w:tc>
          <w:tcPr>
            <w:tcW w:w="832" w:type="pct"/>
            <w:shd w:val="clear" w:color="auto" w:fill="F2F2F2" w:themeFill="background1" w:themeFillShade="F2"/>
            <w:noWrap/>
            <w:vAlign w:val="center"/>
            <w:hideMark/>
          </w:tcPr>
          <w:p w14:paraId="70784D21" w14:textId="77777777" w:rsidR="008F704C" w:rsidRPr="003D59A7" w:rsidRDefault="008F704C" w:rsidP="00974DD3">
            <w:pPr>
              <w:pStyle w:val="TableTextLarge"/>
            </w:pPr>
          </w:p>
        </w:tc>
        <w:tc>
          <w:tcPr>
            <w:tcW w:w="832" w:type="pct"/>
            <w:shd w:val="clear" w:color="auto" w:fill="F2F2F2" w:themeFill="background1" w:themeFillShade="F2"/>
            <w:noWrap/>
            <w:vAlign w:val="center"/>
            <w:hideMark/>
          </w:tcPr>
          <w:p w14:paraId="5233E040" w14:textId="77777777" w:rsidR="008F704C" w:rsidRPr="003D59A7" w:rsidRDefault="008F704C" w:rsidP="00974DD3">
            <w:pPr>
              <w:pStyle w:val="TableTextLarge"/>
            </w:pPr>
            <w:r w:rsidRPr="003D59A7">
              <w:t>$0</w:t>
            </w:r>
          </w:p>
        </w:tc>
        <w:tc>
          <w:tcPr>
            <w:tcW w:w="832" w:type="pct"/>
            <w:shd w:val="clear" w:color="auto" w:fill="F2F2F2" w:themeFill="background1" w:themeFillShade="F2"/>
            <w:noWrap/>
            <w:vAlign w:val="center"/>
            <w:hideMark/>
          </w:tcPr>
          <w:p w14:paraId="2B2EDB6E" w14:textId="77777777" w:rsidR="008F704C" w:rsidRPr="003D59A7" w:rsidRDefault="008F704C" w:rsidP="00974DD3">
            <w:pPr>
              <w:pStyle w:val="TableTextLarge"/>
            </w:pPr>
            <w:r w:rsidRPr="003D59A7">
              <w:t>$2,000</w:t>
            </w:r>
          </w:p>
        </w:tc>
        <w:tc>
          <w:tcPr>
            <w:tcW w:w="842" w:type="pct"/>
            <w:shd w:val="clear" w:color="auto" w:fill="F2F2F2" w:themeFill="background1" w:themeFillShade="F2"/>
            <w:noWrap/>
            <w:vAlign w:val="center"/>
            <w:hideMark/>
          </w:tcPr>
          <w:p w14:paraId="3FA4DF2E" w14:textId="77777777" w:rsidR="008F704C" w:rsidRPr="003D59A7" w:rsidRDefault="008F704C" w:rsidP="00974DD3">
            <w:pPr>
              <w:pStyle w:val="TableTextLarge"/>
            </w:pPr>
            <w:r w:rsidRPr="003D59A7">
              <w:t>$2,000</w:t>
            </w:r>
          </w:p>
        </w:tc>
      </w:tr>
      <w:tr w:rsidR="008F704C" w:rsidRPr="00974DD3" w14:paraId="3646DC31" w14:textId="77777777" w:rsidTr="008F704C">
        <w:trPr>
          <w:trHeight w:val="312"/>
        </w:trPr>
        <w:tc>
          <w:tcPr>
            <w:tcW w:w="1664" w:type="pct"/>
            <w:shd w:val="clear" w:color="auto" w:fill="F0CDA1" w:themeFill="accent1"/>
            <w:vAlign w:val="center"/>
            <w:hideMark/>
          </w:tcPr>
          <w:p w14:paraId="72898507" w14:textId="77777777" w:rsidR="008F704C" w:rsidRPr="00974DD3" w:rsidRDefault="008F704C" w:rsidP="00974DD3">
            <w:pPr>
              <w:pStyle w:val="TableTextLarge"/>
              <w:rPr>
                <w:rStyle w:val="Bold"/>
              </w:rPr>
            </w:pPr>
            <w:r w:rsidRPr="00974DD3">
              <w:rPr>
                <w:rStyle w:val="Bold"/>
              </w:rPr>
              <w:t>ESTIMATED START-UP BUDGET</w:t>
            </w:r>
          </w:p>
        </w:tc>
        <w:tc>
          <w:tcPr>
            <w:tcW w:w="832" w:type="pct"/>
            <w:shd w:val="clear" w:color="auto" w:fill="F0CDA1" w:themeFill="accent1"/>
            <w:noWrap/>
            <w:vAlign w:val="center"/>
            <w:hideMark/>
          </w:tcPr>
          <w:p w14:paraId="20C15C66" w14:textId="77777777" w:rsidR="008F704C" w:rsidRPr="00974DD3" w:rsidRDefault="008F704C" w:rsidP="00974DD3">
            <w:pPr>
              <w:pStyle w:val="TableTextLarge"/>
              <w:rPr>
                <w:rStyle w:val="Bold"/>
              </w:rPr>
            </w:pPr>
          </w:p>
        </w:tc>
        <w:tc>
          <w:tcPr>
            <w:tcW w:w="832" w:type="pct"/>
            <w:shd w:val="clear" w:color="auto" w:fill="F0CDA1" w:themeFill="accent1"/>
            <w:noWrap/>
            <w:vAlign w:val="center"/>
            <w:hideMark/>
          </w:tcPr>
          <w:p w14:paraId="35027C76" w14:textId="77777777" w:rsidR="008F704C" w:rsidRPr="00974DD3" w:rsidRDefault="008F704C" w:rsidP="00974DD3">
            <w:pPr>
              <w:pStyle w:val="TableTextLarge"/>
              <w:rPr>
                <w:rStyle w:val="Bold"/>
              </w:rPr>
            </w:pPr>
          </w:p>
        </w:tc>
        <w:tc>
          <w:tcPr>
            <w:tcW w:w="832" w:type="pct"/>
            <w:shd w:val="clear" w:color="auto" w:fill="F0CDA1" w:themeFill="accent1"/>
            <w:noWrap/>
            <w:vAlign w:val="center"/>
            <w:hideMark/>
          </w:tcPr>
          <w:p w14:paraId="3B6D98AE" w14:textId="77777777" w:rsidR="008F704C" w:rsidRPr="00974DD3" w:rsidRDefault="008F704C" w:rsidP="00974DD3">
            <w:pPr>
              <w:pStyle w:val="TableTextLarge"/>
              <w:rPr>
                <w:rStyle w:val="Bold"/>
              </w:rPr>
            </w:pPr>
          </w:p>
        </w:tc>
        <w:tc>
          <w:tcPr>
            <w:tcW w:w="842" w:type="pct"/>
            <w:shd w:val="clear" w:color="auto" w:fill="F0CDA1" w:themeFill="accent1"/>
            <w:noWrap/>
            <w:vAlign w:val="center"/>
            <w:hideMark/>
          </w:tcPr>
          <w:p w14:paraId="76870E92" w14:textId="77777777" w:rsidR="008F704C" w:rsidRPr="00974DD3" w:rsidRDefault="008F704C" w:rsidP="00974DD3">
            <w:pPr>
              <w:pStyle w:val="TableTextLarge"/>
              <w:rPr>
                <w:rStyle w:val="Bold"/>
              </w:rPr>
            </w:pPr>
            <w:r w:rsidRPr="00974DD3">
              <w:rPr>
                <w:rStyle w:val="Bold"/>
              </w:rPr>
              <w:t>$26,472</w:t>
            </w:r>
          </w:p>
        </w:tc>
      </w:tr>
      <w:tr w:rsidR="008F704C" w:rsidRPr="003D59A7" w14:paraId="0411DFC5" w14:textId="77777777" w:rsidTr="008F704C">
        <w:trPr>
          <w:trHeight w:val="312"/>
        </w:trPr>
        <w:tc>
          <w:tcPr>
            <w:tcW w:w="5000" w:type="pct"/>
            <w:gridSpan w:val="5"/>
            <w:shd w:val="clear" w:color="auto" w:fill="auto"/>
            <w:vAlign w:val="center"/>
          </w:tcPr>
          <w:p w14:paraId="577A2608" w14:textId="77777777" w:rsidR="008F704C" w:rsidRPr="003D59A7" w:rsidRDefault="008F704C" w:rsidP="006B2383">
            <w:pPr>
              <w:spacing w:before="0" w:after="0" w:line="240" w:lineRule="auto"/>
              <w:ind w:left="85"/>
              <w:rPr>
                <w:b/>
                <w:color w:val="FFFFFF" w:themeColor="background1"/>
                <w:sz w:val="18"/>
                <w:szCs w:val="18"/>
              </w:rPr>
            </w:pPr>
            <w:r w:rsidRPr="003D59A7">
              <w:rPr>
                <w:sz w:val="18"/>
              </w:rPr>
              <w:t>*Based on part-time employees. This may change once you hit your growth benchmark.</w:t>
            </w:r>
          </w:p>
        </w:tc>
      </w:tr>
    </w:tbl>
    <w:p w14:paraId="3CC23A65" w14:textId="77777777" w:rsidR="008F704C" w:rsidRDefault="008F704C">
      <w:pPr>
        <w:spacing w:before="0" w:after="160" w:line="259" w:lineRule="auto"/>
      </w:pPr>
      <w:r>
        <w:br w:type="page"/>
      </w:r>
    </w:p>
    <w:p w14:paraId="02470684" w14:textId="77777777" w:rsidR="008F704C" w:rsidRDefault="00000000" w:rsidP="008F704C">
      <w:sdt>
        <w:sdtPr>
          <w:rPr>
            <w:rStyle w:val="Bold"/>
          </w:rPr>
          <w:id w:val="1285316403"/>
          <w:placeholder>
            <w:docPart w:val="9CF42E8C9E894D6183F68363DACFC873"/>
          </w:placeholder>
          <w:temporary/>
          <w:showingPlcHdr/>
          <w15:appearance w15:val="hidden"/>
        </w:sdtPr>
        <w:sdtContent>
          <w:r w:rsidR="008F704C" w:rsidRPr="008F704C">
            <w:rPr>
              <w:b/>
              <w:bCs/>
            </w:rPr>
            <w:t>Projected profit and loss model:</w:t>
          </w:r>
        </w:sdtContent>
      </w:sdt>
      <w:r w:rsidR="008F704C">
        <w:t xml:space="preserve"> </w:t>
      </w:r>
      <w:sdt>
        <w:sdtPr>
          <w:id w:val="-2025386147"/>
          <w:placeholder>
            <w:docPart w:val="0F3EC89D6D344CE69BBA016302C2BF31"/>
          </w:placeholder>
          <w:temporary/>
          <w:showingPlcHdr/>
          <w15:appearance w15:val="hidden"/>
        </w:sdtPr>
        <w:sdtContent>
          <w:r w:rsidR="00A41799" w:rsidRPr="00A41799">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sdtContent>
      </w:sdt>
    </w:p>
    <w:tbl>
      <w:tblPr>
        <w:tblW w:w="13708" w:type="dxa"/>
        <w:tblLook w:val="04A0" w:firstRow="1" w:lastRow="0" w:firstColumn="1" w:lastColumn="0" w:noHBand="0" w:noVBand="1"/>
      </w:tblPr>
      <w:tblGrid>
        <w:gridCol w:w="2118"/>
        <w:gridCol w:w="1005"/>
        <w:gridCol w:w="867"/>
        <w:gridCol w:w="867"/>
        <w:gridCol w:w="887"/>
        <w:gridCol w:w="867"/>
        <w:gridCol w:w="434"/>
        <w:gridCol w:w="434"/>
        <w:gridCol w:w="867"/>
        <w:gridCol w:w="867"/>
        <w:gridCol w:w="887"/>
        <w:gridCol w:w="887"/>
        <w:gridCol w:w="867"/>
        <w:gridCol w:w="887"/>
        <w:gridCol w:w="967"/>
      </w:tblGrid>
      <w:tr w:rsidR="00E552C8" w:rsidRPr="00360F98" w14:paraId="7D631B5A" w14:textId="77777777" w:rsidTr="006B2383">
        <w:trPr>
          <w:trHeight w:val="244"/>
        </w:trPr>
        <w:tc>
          <w:tcPr>
            <w:tcW w:w="0" w:type="auto"/>
            <w:gridSpan w:val="15"/>
            <w:shd w:val="clear" w:color="auto" w:fill="107082" w:themeFill="accent2"/>
            <w:noWrap/>
            <w:vAlign w:val="center"/>
            <w:hideMark/>
          </w:tcPr>
          <w:p w14:paraId="79D1B6EA" w14:textId="77777777" w:rsidR="00E552C8" w:rsidRPr="00360F98" w:rsidRDefault="00E552C8" w:rsidP="00974DD3">
            <w:pPr>
              <w:pStyle w:val="TableHeadings"/>
            </w:pPr>
            <w:r w:rsidRPr="00360F98">
              <w:t>START-UP COSTS</w:t>
            </w:r>
          </w:p>
        </w:tc>
      </w:tr>
      <w:tr w:rsidR="00E552C8" w:rsidRPr="00360F98" w14:paraId="7A3C981D" w14:textId="77777777" w:rsidTr="00974DD3">
        <w:trPr>
          <w:trHeight w:val="244"/>
        </w:trPr>
        <w:tc>
          <w:tcPr>
            <w:tcW w:w="0" w:type="auto"/>
            <w:gridSpan w:val="7"/>
            <w:shd w:val="clear" w:color="auto" w:fill="auto"/>
            <w:noWrap/>
            <w:vAlign w:val="center"/>
          </w:tcPr>
          <w:p w14:paraId="5E1D55A3" w14:textId="77777777" w:rsidR="00E552C8" w:rsidRPr="00360F98" w:rsidRDefault="00E552C8" w:rsidP="00974DD3">
            <w:pPr>
              <w:pStyle w:val="TableTextLarge"/>
            </w:pPr>
            <w:r w:rsidRPr="00360F98">
              <w:t xml:space="preserve">Your </w:t>
            </w:r>
            <w:r w:rsidR="00DE16D8" w:rsidRPr="00DE16D8">
              <w:t xml:space="preserve">Office-Based </w:t>
            </w:r>
            <w:r w:rsidRPr="00360F98">
              <w:t>Agency</w:t>
            </w:r>
          </w:p>
        </w:tc>
        <w:tc>
          <w:tcPr>
            <w:tcW w:w="0" w:type="auto"/>
            <w:gridSpan w:val="8"/>
            <w:shd w:val="clear" w:color="auto" w:fill="auto"/>
            <w:vAlign w:val="center"/>
          </w:tcPr>
          <w:p w14:paraId="266B377E" w14:textId="77777777" w:rsidR="00E552C8" w:rsidRPr="00360F98" w:rsidRDefault="00E552C8" w:rsidP="00974DD3">
            <w:pPr>
              <w:pStyle w:val="TableTextLarge"/>
              <w:jc w:val="right"/>
            </w:pPr>
            <w:r w:rsidRPr="00360F98">
              <w:t>January 1, 20</w:t>
            </w:r>
            <w:r w:rsidR="00E659FD">
              <w:t>XX</w:t>
            </w:r>
          </w:p>
        </w:tc>
      </w:tr>
      <w:tr w:rsidR="00E552C8" w:rsidRPr="00974DD3" w14:paraId="57A876E4" w14:textId="77777777" w:rsidTr="00D94688">
        <w:trPr>
          <w:trHeight w:val="244"/>
        </w:trPr>
        <w:tc>
          <w:tcPr>
            <w:tcW w:w="2207" w:type="dxa"/>
            <w:shd w:val="clear" w:color="auto" w:fill="F0CDA1" w:themeFill="accent1"/>
            <w:vAlign w:val="center"/>
            <w:hideMark/>
          </w:tcPr>
          <w:p w14:paraId="01A48B59" w14:textId="77777777" w:rsidR="00E552C8" w:rsidRPr="00974DD3" w:rsidRDefault="00E552C8" w:rsidP="00974DD3">
            <w:pPr>
              <w:pStyle w:val="TableTextLarge"/>
              <w:rPr>
                <w:rStyle w:val="Bold"/>
              </w:rPr>
            </w:pPr>
            <w:r w:rsidRPr="00974DD3">
              <w:rPr>
                <w:rStyle w:val="Bold"/>
              </w:rPr>
              <w:t>REVENUE</w:t>
            </w:r>
          </w:p>
        </w:tc>
        <w:tc>
          <w:tcPr>
            <w:tcW w:w="1005" w:type="dxa"/>
            <w:shd w:val="clear" w:color="auto" w:fill="F0CDA1" w:themeFill="accent1"/>
            <w:vAlign w:val="center"/>
            <w:hideMark/>
          </w:tcPr>
          <w:p w14:paraId="20827DB8" w14:textId="77777777" w:rsidR="00E552C8" w:rsidRPr="00974DD3" w:rsidRDefault="00E552C8" w:rsidP="00974DD3">
            <w:pPr>
              <w:pStyle w:val="TableTextLarge"/>
              <w:rPr>
                <w:rStyle w:val="Bold"/>
              </w:rPr>
            </w:pPr>
            <w:r w:rsidRPr="00974DD3">
              <w:rPr>
                <w:rStyle w:val="Bold"/>
              </w:rPr>
              <w:t>JAN</w:t>
            </w:r>
          </w:p>
        </w:tc>
        <w:tc>
          <w:tcPr>
            <w:tcW w:w="0" w:type="auto"/>
            <w:shd w:val="clear" w:color="auto" w:fill="F0CDA1" w:themeFill="accent1"/>
            <w:vAlign w:val="center"/>
            <w:hideMark/>
          </w:tcPr>
          <w:p w14:paraId="491DD203" w14:textId="77777777" w:rsidR="00E552C8" w:rsidRPr="00974DD3" w:rsidRDefault="00E552C8" w:rsidP="00974DD3">
            <w:pPr>
              <w:pStyle w:val="TableTextLarge"/>
              <w:rPr>
                <w:rStyle w:val="Bold"/>
              </w:rPr>
            </w:pPr>
            <w:r w:rsidRPr="00974DD3">
              <w:rPr>
                <w:rStyle w:val="Bold"/>
              </w:rPr>
              <w:t>FEB</w:t>
            </w:r>
          </w:p>
        </w:tc>
        <w:tc>
          <w:tcPr>
            <w:tcW w:w="0" w:type="auto"/>
            <w:shd w:val="clear" w:color="auto" w:fill="F0CDA1" w:themeFill="accent1"/>
            <w:vAlign w:val="center"/>
            <w:hideMark/>
          </w:tcPr>
          <w:p w14:paraId="180E9E16" w14:textId="77777777" w:rsidR="00E552C8" w:rsidRPr="00974DD3" w:rsidRDefault="00E552C8" w:rsidP="00974DD3">
            <w:pPr>
              <w:pStyle w:val="TableTextLarge"/>
              <w:rPr>
                <w:rStyle w:val="Bold"/>
              </w:rPr>
            </w:pPr>
            <w:r w:rsidRPr="00974DD3">
              <w:rPr>
                <w:rStyle w:val="Bold"/>
              </w:rPr>
              <w:t>MAR</w:t>
            </w:r>
          </w:p>
        </w:tc>
        <w:tc>
          <w:tcPr>
            <w:tcW w:w="0" w:type="auto"/>
            <w:shd w:val="clear" w:color="auto" w:fill="F0CDA1" w:themeFill="accent1"/>
            <w:vAlign w:val="center"/>
            <w:hideMark/>
          </w:tcPr>
          <w:p w14:paraId="03D37DD3" w14:textId="77777777" w:rsidR="00E552C8" w:rsidRPr="00974DD3" w:rsidRDefault="00E552C8" w:rsidP="00974DD3">
            <w:pPr>
              <w:pStyle w:val="TableTextLarge"/>
              <w:rPr>
                <w:rStyle w:val="Bold"/>
              </w:rPr>
            </w:pPr>
            <w:r w:rsidRPr="00974DD3">
              <w:rPr>
                <w:rStyle w:val="Bold"/>
              </w:rPr>
              <w:t>APR</w:t>
            </w:r>
          </w:p>
        </w:tc>
        <w:tc>
          <w:tcPr>
            <w:tcW w:w="0" w:type="auto"/>
            <w:shd w:val="clear" w:color="auto" w:fill="F0CDA1" w:themeFill="accent1"/>
            <w:vAlign w:val="center"/>
            <w:hideMark/>
          </w:tcPr>
          <w:p w14:paraId="638EB43C" w14:textId="77777777" w:rsidR="00E552C8" w:rsidRPr="00974DD3" w:rsidRDefault="00E552C8" w:rsidP="00974DD3">
            <w:pPr>
              <w:pStyle w:val="TableTextLarge"/>
              <w:rPr>
                <w:rStyle w:val="Bold"/>
              </w:rPr>
            </w:pPr>
            <w:r w:rsidRPr="00974DD3">
              <w:rPr>
                <w:rStyle w:val="Bold"/>
              </w:rPr>
              <w:t>MAY</w:t>
            </w:r>
          </w:p>
        </w:tc>
        <w:tc>
          <w:tcPr>
            <w:tcW w:w="0" w:type="auto"/>
            <w:gridSpan w:val="2"/>
            <w:shd w:val="clear" w:color="auto" w:fill="F0CDA1" w:themeFill="accent1"/>
            <w:vAlign w:val="center"/>
            <w:hideMark/>
          </w:tcPr>
          <w:p w14:paraId="74A53E8E" w14:textId="77777777" w:rsidR="00E552C8" w:rsidRPr="00974DD3" w:rsidRDefault="00E552C8" w:rsidP="00974DD3">
            <w:pPr>
              <w:pStyle w:val="TableTextLarge"/>
              <w:rPr>
                <w:rStyle w:val="Bold"/>
              </w:rPr>
            </w:pPr>
            <w:r w:rsidRPr="00974DD3">
              <w:rPr>
                <w:rStyle w:val="Bold"/>
              </w:rPr>
              <w:t>JUN</w:t>
            </w:r>
          </w:p>
        </w:tc>
        <w:tc>
          <w:tcPr>
            <w:tcW w:w="0" w:type="auto"/>
            <w:shd w:val="clear" w:color="auto" w:fill="F0CDA1" w:themeFill="accent1"/>
            <w:vAlign w:val="center"/>
            <w:hideMark/>
          </w:tcPr>
          <w:p w14:paraId="025DC8D9" w14:textId="77777777" w:rsidR="00E552C8" w:rsidRPr="00974DD3" w:rsidRDefault="00E552C8" w:rsidP="00974DD3">
            <w:pPr>
              <w:pStyle w:val="TableTextLarge"/>
              <w:rPr>
                <w:rStyle w:val="Bold"/>
              </w:rPr>
            </w:pPr>
            <w:r w:rsidRPr="00974DD3">
              <w:rPr>
                <w:rStyle w:val="Bold"/>
              </w:rPr>
              <w:t>JUL</w:t>
            </w:r>
          </w:p>
        </w:tc>
        <w:tc>
          <w:tcPr>
            <w:tcW w:w="0" w:type="auto"/>
            <w:shd w:val="clear" w:color="auto" w:fill="F0CDA1" w:themeFill="accent1"/>
            <w:vAlign w:val="center"/>
            <w:hideMark/>
          </w:tcPr>
          <w:p w14:paraId="62EED8AA" w14:textId="77777777" w:rsidR="00E552C8" w:rsidRPr="00974DD3" w:rsidRDefault="00E552C8" w:rsidP="00974DD3">
            <w:pPr>
              <w:pStyle w:val="TableTextLarge"/>
              <w:rPr>
                <w:rStyle w:val="Bold"/>
              </w:rPr>
            </w:pPr>
            <w:r w:rsidRPr="00974DD3">
              <w:rPr>
                <w:rStyle w:val="Bold"/>
              </w:rPr>
              <w:t>AUG</w:t>
            </w:r>
          </w:p>
        </w:tc>
        <w:tc>
          <w:tcPr>
            <w:tcW w:w="0" w:type="auto"/>
            <w:shd w:val="clear" w:color="auto" w:fill="F0CDA1" w:themeFill="accent1"/>
            <w:vAlign w:val="center"/>
            <w:hideMark/>
          </w:tcPr>
          <w:p w14:paraId="7FFAD590" w14:textId="77777777" w:rsidR="00E552C8" w:rsidRPr="00974DD3" w:rsidRDefault="00E552C8" w:rsidP="00974DD3">
            <w:pPr>
              <w:pStyle w:val="TableTextLarge"/>
              <w:rPr>
                <w:rStyle w:val="Bold"/>
              </w:rPr>
            </w:pPr>
            <w:r w:rsidRPr="00974DD3">
              <w:rPr>
                <w:rStyle w:val="Bold"/>
              </w:rPr>
              <w:t>SEP</w:t>
            </w:r>
          </w:p>
        </w:tc>
        <w:tc>
          <w:tcPr>
            <w:tcW w:w="0" w:type="auto"/>
            <w:shd w:val="clear" w:color="auto" w:fill="F0CDA1" w:themeFill="accent1"/>
            <w:vAlign w:val="center"/>
            <w:hideMark/>
          </w:tcPr>
          <w:p w14:paraId="54DFE40E" w14:textId="77777777" w:rsidR="00E552C8" w:rsidRPr="00974DD3" w:rsidRDefault="00E552C8" w:rsidP="00974DD3">
            <w:pPr>
              <w:pStyle w:val="TableTextLarge"/>
              <w:rPr>
                <w:rStyle w:val="Bold"/>
              </w:rPr>
            </w:pPr>
            <w:r w:rsidRPr="00974DD3">
              <w:rPr>
                <w:rStyle w:val="Bold"/>
              </w:rPr>
              <w:t>OCT</w:t>
            </w:r>
          </w:p>
        </w:tc>
        <w:tc>
          <w:tcPr>
            <w:tcW w:w="0" w:type="auto"/>
            <w:shd w:val="clear" w:color="auto" w:fill="F0CDA1" w:themeFill="accent1"/>
            <w:vAlign w:val="center"/>
            <w:hideMark/>
          </w:tcPr>
          <w:p w14:paraId="2C3CD8E9" w14:textId="77777777" w:rsidR="00E552C8" w:rsidRPr="00974DD3" w:rsidRDefault="00E552C8" w:rsidP="00974DD3">
            <w:pPr>
              <w:pStyle w:val="TableTextLarge"/>
              <w:rPr>
                <w:rStyle w:val="Bold"/>
              </w:rPr>
            </w:pPr>
            <w:r w:rsidRPr="00974DD3">
              <w:rPr>
                <w:rStyle w:val="Bold"/>
              </w:rPr>
              <w:t>NOV</w:t>
            </w:r>
          </w:p>
        </w:tc>
        <w:tc>
          <w:tcPr>
            <w:tcW w:w="0" w:type="auto"/>
            <w:shd w:val="clear" w:color="auto" w:fill="F0CDA1" w:themeFill="accent1"/>
            <w:vAlign w:val="center"/>
            <w:hideMark/>
          </w:tcPr>
          <w:p w14:paraId="355A24BB" w14:textId="77777777" w:rsidR="00E552C8" w:rsidRPr="00974DD3" w:rsidRDefault="00E552C8" w:rsidP="00974DD3">
            <w:pPr>
              <w:pStyle w:val="TableTextLarge"/>
              <w:rPr>
                <w:rStyle w:val="Bold"/>
              </w:rPr>
            </w:pPr>
            <w:r w:rsidRPr="00974DD3">
              <w:rPr>
                <w:rStyle w:val="Bold"/>
              </w:rPr>
              <w:t>DEC</w:t>
            </w:r>
          </w:p>
        </w:tc>
        <w:tc>
          <w:tcPr>
            <w:tcW w:w="0" w:type="auto"/>
            <w:shd w:val="clear" w:color="auto" w:fill="F0CDA1" w:themeFill="accent1"/>
            <w:vAlign w:val="center"/>
            <w:hideMark/>
          </w:tcPr>
          <w:p w14:paraId="5E3FFBB7" w14:textId="77777777" w:rsidR="00E552C8" w:rsidRPr="00974DD3" w:rsidRDefault="00E552C8" w:rsidP="00974DD3">
            <w:pPr>
              <w:pStyle w:val="TableTextLarge"/>
              <w:rPr>
                <w:rStyle w:val="Bold"/>
              </w:rPr>
            </w:pPr>
            <w:r w:rsidRPr="00974DD3">
              <w:rPr>
                <w:rStyle w:val="Bold"/>
              </w:rPr>
              <w:t>YTD</w:t>
            </w:r>
          </w:p>
        </w:tc>
      </w:tr>
      <w:tr w:rsidR="00E552C8" w:rsidRPr="00360F98" w14:paraId="436DA2DB" w14:textId="77777777" w:rsidTr="00D94688">
        <w:trPr>
          <w:trHeight w:val="244"/>
        </w:trPr>
        <w:tc>
          <w:tcPr>
            <w:tcW w:w="2207" w:type="dxa"/>
            <w:shd w:val="clear" w:color="auto" w:fill="F2F2F2" w:themeFill="background1" w:themeFillShade="F2"/>
            <w:vAlign w:val="center"/>
            <w:hideMark/>
          </w:tcPr>
          <w:p w14:paraId="74E5F9BE" w14:textId="77777777" w:rsidR="00E552C8" w:rsidRPr="00360F98" w:rsidRDefault="00E552C8" w:rsidP="00974DD3">
            <w:pPr>
              <w:pStyle w:val="TableTextLarge"/>
            </w:pPr>
            <w:r w:rsidRPr="00360F98">
              <w:t>Estimated Sales</w:t>
            </w:r>
          </w:p>
        </w:tc>
        <w:tc>
          <w:tcPr>
            <w:tcW w:w="1005" w:type="dxa"/>
            <w:shd w:val="clear" w:color="auto" w:fill="F2F2F2" w:themeFill="background1" w:themeFillShade="F2"/>
            <w:noWrap/>
            <w:vAlign w:val="center"/>
            <w:hideMark/>
          </w:tcPr>
          <w:p w14:paraId="35AAE3F6" w14:textId="77777777"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14:paraId="77F82A9B" w14:textId="77777777" w:rsidR="00E552C8" w:rsidRPr="00360F98" w:rsidRDefault="00E552C8" w:rsidP="00974DD3">
            <w:pPr>
              <w:pStyle w:val="TableTextLarge"/>
            </w:pPr>
            <w:r w:rsidRPr="00360F98">
              <w:t>$13,000</w:t>
            </w:r>
          </w:p>
        </w:tc>
        <w:tc>
          <w:tcPr>
            <w:tcW w:w="0" w:type="auto"/>
            <w:shd w:val="clear" w:color="auto" w:fill="F2F2F2" w:themeFill="background1" w:themeFillShade="F2"/>
            <w:noWrap/>
            <w:vAlign w:val="center"/>
            <w:hideMark/>
          </w:tcPr>
          <w:p w14:paraId="06877F23" w14:textId="77777777" w:rsidR="00E552C8" w:rsidRPr="00360F98" w:rsidRDefault="00E552C8" w:rsidP="00974DD3">
            <w:pPr>
              <w:pStyle w:val="TableTextLarge"/>
            </w:pPr>
            <w:r w:rsidRPr="00360F98">
              <w:t>$16,000</w:t>
            </w:r>
          </w:p>
        </w:tc>
        <w:tc>
          <w:tcPr>
            <w:tcW w:w="0" w:type="auto"/>
            <w:shd w:val="clear" w:color="auto" w:fill="F2F2F2" w:themeFill="background1" w:themeFillShade="F2"/>
            <w:noWrap/>
            <w:vAlign w:val="center"/>
            <w:hideMark/>
          </w:tcPr>
          <w:p w14:paraId="17251AE3" w14:textId="77777777" w:rsidR="00E552C8" w:rsidRPr="00360F98" w:rsidRDefault="00E552C8" w:rsidP="00974DD3">
            <w:pPr>
              <w:pStyle w:val="TableTextLarge"/>
            </w:pPr>
            <w:r w:rsidRPr="00360F98">
              <w:t>$7,000</w:t>
            </w:r>
          </w:p>
        </w:tc>
        <w:tc>
          <w:tcPr>
            <w:tcW w:w="0" w:type="auto"/>
            <w:shd w:val="clear" w:color="auto" w:fill="F2F2F2" w:themeFill="background1" w:themeFillShade="F2"/>
            <w:noWrap/>
            <w:vAlign w:val="center"/>
            <w:hideMark/>
          </w:tcPr>
          <w:p w14:paraId="058540A6" w14:textId="77777777" w:rsidR="00E552C8" w:rsidRPr="00360F98" w:rsidRDefault="00E552C8" w:rsidP="00974DD3">
            <w:pPr>
              <w:pStyle w:val="TableTextLarge"/>
            </w:pPr>
            <w:r w:rsidRPr="00360F98">
              <w:t>$14,500</w:t>
            </w:r>
          </w:p>
        </w:tc>
        <w:tc>
          <w:tcPr>
            <w:tcW w:w="0" w:type="auto"/>
            <w:gridSpan w:val="2"/>
            <w:shd w:val="clear" w:color="auto" w:fill="F2F2F2" w:themeFill="background1" w:themeFillShade="F2"/>
            <w:noWrap/>
            <w:vAlign w:val="center"/>
            <w:hideMark/>
          </w:tcPr>
          <w:p w14:paraId="640DCD09" w14:textId="77777777" w:rsidR="00E552C8" w:rsidRPr="00360F98" w:rsidRDefault="00E552C8" w:rsidP="00974DD3">
            <w:pPr>
              <w:pStyle w:val="TableTextLarge"/>
            </w:pPr>
            <w:r w:rsidRPr="00360F98">
              <w:t>$16,400</w:t>
            </w:r>
          </w:p>
        </w:tc>
        <w:tc>
          <w:tcPr>
            <w:tcW w:w="0" w:type="auto"/>
            <w:shd w:val="clear" w:color="auto" w:fill="F2F2F2" w:themeFill="background1" w:themeFillShade="F2"/>
            <w:noWrap/>
            <w:vAlign w:val="center"/>
            <w:hideMark/>
          </w:tcPr>
          <w:p w14:paraId="007FBCF9" w14:textId="77777777" w:rsidR="00E552C8" w:rsidRPr="00360F98" w:rsidRDefault="00E552C8" w:rsidP="00974DD3">
            <w:pPr>
              <w:pStyle w:val="TableTextLarge"/>
            </w:pPr>
            <w:r w:rsidRPr="00360F98">
              <w:t>$22,500</w:t>
            </w:r>
          </w:p>
        </w:tc>
        <w:tc>
          <w:tcPr>
            <w:tcW w:w="0" w:type="auto"/>
            <w:shd w:val="clear" w:color="auto" w:fill="F2F2F2" w:themeFill="background1" w:themeFillShade="F2"/>
            <w:noWrap/>
            <w:vAlign w:val="center"/>
            <w:hideMark/>
          </w:tcPr>
          <w:p w14:paraId="3F8142BF" w14:textId="77777777" w:rsidR="00E552C8" w:rsidRPr="00360F98" w:rsidRDefault="00E552C8" w:rsidP="00974DD3">
            <w:pPr>
              <w:pStyle w:val="TableTextLarge"/>
            </w:pPr>
            <w:r w:rsidRPr="00360F98">
              <w:t>$23,125</w:t>
            </w:r>
          </w:p>
        </w:tc>
        <w:tc>
          <w:tcPr>
            <w:tcW w:w="0" w:type="auto"/>
            <w:shd w:val="clear" w:color="auto" w:fill="F2F2F2" w:themeFill="background1" w:themeFillShade="F2"/>
            <w:noWrap/>
            <w:vAlign w:val="center"/>
            <w:hideMark/>
          </w:tcPr>
          <w:p w14:paraId="5CEA6C42" w14:textId="77777777" w:rsidR="00E552C8" w:rsidRPr="00360F98" w:rsidRDefault="00E552C8" w:rsidP="00974DD3">
            <w:pPr>
              <w:pStyle w:val="TableTextLarge"/>
            </w:pPr>
            <w:r w:rsidRPr="00360F98">
              <w:t>$24,549</w:t>
            </w:r>
          </w:p>
        </w:tc>
        <w:tc>
          <w:tcPr>
            <w:tcW w:w="0" w:type="auto"/>
            <w:shd w:val="clear" w:color="auto" w:fill="F2F2F2" w:themeFill="background1" w:themeFillShade="F2"/>
            <w:noWrap/>
            <w:vAlign w:val="center"/>
            <w:hideMark/>
          </w:tcPr>
          <w:p w14:paraId="2848013C" w14:textId="77777777" w:rsidR="00E552C8" w:rsidRPr="00360F98" w:rsidRDefault="00E552C8" w:rsidP="00974DD3">
            <w:pPr>
              <w:pStyle w:val="TableTextLarge"/>
            </w:pPr>
            <w:r w:rsidRPr="00360F98">
              <w:t>$22,000</w:t>
            </w:r>
          </w:p>
        </w:tc>
        <w:tc>
          <w:tcPr>
            <w:tcW w:w="0" w:type="auto"/>
            <w:shd w:val="clear" w:color="auto" w:fill="F2F2F2" w:themeFill="background1" w:themeFillShade="F2"/>
            <w:noWrap/>
            <w:vAlign w:val="center"/>
            <w:hideMark/>
          </w:tcPr>
          <w:p w14:paraId="6D642BCB" w14:textId="77777777" w:rsidR="00E552C8" w:rsidRPr="00360F98" w:rsidRDefault="00E552C8" w:rsidP="00974DD3">
            <w:pPr>
              <w:pStyle w:val="TableTextLarge"/>
            </w:pPr>
            <w:r w:rsidRPr="00360F98">
              <w:t>$25,000</w:t>
            </w:r>
          </w:p>
        </w:tc>
        <w:tc>
          <w:tcPr>
            <w:tcW w:w="0" w:type="auto"/>
            <w:shd w:val="clear" w:color="auto" w:fill="F2F2F2" w:themeFill="background1" w:themeFillShade="F2"/>
            <w:noWrap/>
            <w:vAlign w:val="center"/>
            <w:hideMark/>
          </w:tcPr>
          <w:p w14:paraId="36F0F226" w14:textId="77777777" w:rsidR="00E552C8" w:rsidRPr="00360F98" w:rsidRDefault="00E552C8" w:rsidP="00974DD3">
            <w:pPr>
              <w:pStyle w:val="TableTextLarge"/>
            </w:pPr>
            <w:r w:rsidRPr="00360F98">
              <w:t>$27,349</w:t>
            </w:r>
          </w:p>
        </w:tc>
        <w:tc>
          <w:tcPr>
            <w:tcW w:w="0" w:type="auto"/>
            <w:shd w:val="clear" w:color="auto" w:fill="F2F2F2" w:themeFill="background1" w:themeFillShade="F2"/>
            <w:noWrap/>
            <w:vAlign w:val="center"/>
            <w:hideMark/>
          </w:tcPr>
          <w:p w14:paraId="548668C1" w14:textId="77777777" w:rsidR="00E552C8" w:rsidRPr="00360F98" w:rsidRDefault="00E552C8" w:rsidP="00974DD3">
            <w:pPr>
              <w:pStyle w:val="TableTextLarge"/>
            </w:pPr>
            <w:r w:rsidRPr="00360F98">
              <w:t>$216,423</w:t>
            </w:r>
          </w:p>
        </w:tc>
      </w:tr>
      <w:tr w:rsidR="00E552C8" w:rsidRPr="00360F98" w14:paraId="5570A60E" w14:textId="77777777" w:rsidTr="00D94688">
        <w:trPr>
          <w:trHeight w:val="244"/>
        </w:trPr>
        <w:tc>
          <w:tcPr>
            <w:tcW w:w="2207" w:type="dxa"/>
            <w:shd w:val="clear" w:color="auto" w:fill="auto"/>
            <w:vAlign w:val="center"/>
            <w:hideMark/>
          </w:tcPr>
          <w:p w14:paraId="600D973B" w14:textId="77777777" w:rsidR="00E552C8" w:rsidRPr="00360F98" w:rsidRDefault="00E552C8" w:rsidP="00974DD3">
            <w:pPr>
              <w:pStyle w:val="TableTextLarge"/>
            </w:pPr>
            <w:r w:rsidRPr="00360F98">
              <w:t>Less Sales Returns &amp; Discounts</w:t>
            </w:r>
          </w:p>
        </w:tc>
        <w:tc>
          <w:tcPr>
            <w:tcW w:w="1005" w:type="dxa"/>
            <w:shd w:val="clear" w:color="auto" w:fill="auto"/>
            <w:noWrap/>
            <w:vAlign w:val="center"/>
            <w:hideMark/>
          </w:tcPr>
          <w:p w14:paraId="046F8CF3"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467F09F0" w14:textId="77777777" w:rsidR="00E552C8" w:rsidRPr="00360F98" w:rsidRDefault="00E552C8" w:rsidP="00974DD3">
            <w:pPr>
              <w:pStyle w:val="TableTextLarge"/>
            </w:pPr>
            <w:r w:rsidRPr="00360F98">
              <w:t>($350)</w:t>
            </w:r>
          </w:p>
        </w:tc>
        <w:tc>
          <w:tcPr>
            <w:tcW w:w="0" w:type="auto"/>
            <w:shd w:val="clear" w:color="auto" w:fill="auto"/>
            <w:noWrap/>
            <w:vAlign w:val="center"/>
            <w:hideMark/>
          </w:tcPr>
          <w:p w14:paraId="12AD16DB"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15527ACC" w14:textId="77777777" w:rsidR="00E552C8" w:rsidRPr="00360F98" w:rsidRDefault="00E552C8" w:rsidP="00974DD3">
            <w:pPr>
              <w:pStyle w:val="TableTextLarge"/>
            </w:pPr>
            <w:r w:rsidRPr="00360F98">
              <w:t>($206)</w:t>
            </w:r>
          </w:p>
        </w:tc>
        <w:tc>
          <w:tcPr>
            <w:tcW w:w="0" w:type="auto"/>
            <w:shd w:val="clear" w:color="auto" w:fill="auto"/>
            <w:noWrap/>
            <w:vAlign w:val="center"/>
            <w:hideMark/>
          </w:tcPr>
          <w:p w14:paraId="183D902C" w14:textId="77777777" w:rsidR="00E552C8" w:rsidRPr="00360F98" w:rsidRDefault="00E552C8" w:rsidP="00974DD3">
            <w:pPr>
              <w:pStyle w:val="TableTextLarge"/>
            </w:pPr>
            <w:r w:rsidRPr="00360F98">
              <w:t>($234)</w:t>
            </w:r>
          </w:p>
        </w:tc>
        <w:tc>
          <w:tcPr>
            <w:tcW w:w="0" w:type="auto"/>
            <w:gridSpan w:val="2"/>
            <w:shd w:val="clear" w:color="auto" w:fill="auto"/>
            <w:noWrap/>
            <w:vAlign w:val="center"/>
            <w:hideMark/>
          </w:tcPr>
          <w:p w14:paraId="0CD093F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8C95C7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1FED5D75" w14:textId="77777777" w:rsidR="00E552C8" w:rsidRPr="00360F98" w:rsidRDefault="00E552C8" w:rsidP="00974DD3">
            <w:pPr>
              <w:pStyle w:val="TableTextLarge"/>
            </w:pPr>
            <w:r w:rsidRPr="00360F98">
              <w:t>($280)</w:t>
            </w:r>
          </w:p>
        </w:tc>
        <w:tc>
          <w:tcPr>
            <w:tcW w:w="0" w:type="auto"/>
            <w:shd w:val="clear" w:color="auto" w:fill="auto"/>
            <w:noWrap/>
            <w:vAlign w:val="center"/>
            <w:hideMark/>
          </w:tcPr>
          <w:p w14:paraId="702720A0" w14:textId="77777777" w:rsidR="00E552C8" w:rsidRPr="00360F98" w:rsidRDefault="00E552C8" w:rsidP="00974DD3">
            <w:pPr>
              <w:pStyle w:val="TableTextLarge"/>
            </w:pPr>
            <w:r w:rsidRPr="00360F98">
              <w:t>($1,200)</w:t>
            </w:r>
          </w:p>
        </w:tc>
        <w:tc>
          <w:tcPr>
            <w:tcW w:w="0" w:type="auto"/>
            <w:shd w:val="clear" w:color="auto" w:fill="auto"/>
            <w:noWrap/>
            <w:vAlign w:val="center"/>
            <w:hideMark/>
          </w:tcPr>
          <w:p w14:paraId="281B9323" w14:textId="77777777" w:rsidR="00E552C8" w:rsidRPr="00360F98" w:rsidRDefault="00E552C8" w:rsidP="00974DD3">
            <w:pPr>
              <w:pStyle w:val="TableTextLarge"/>
            </w:pPr>
            <w:r w:rsidRPr="00360F98">
              <w:t>($1,600)</w:t>
            </w:r>
          </w:p>
        </w:tc>
        <w:tc>
          <w:tcPr>
            <w:tcW w:w="0" w:type="auto"/>
            <w:shd w:val="clear" w:color="auto" w:fill="auto"/>
            <w:noWrap/>
            <w:vAlign w:val="center"/>
            <w:hideMark/>
          </w:tcPr>
          <w:p w14:paraId="44E866AD"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22B7E732" w14:textId="77777777" w:rsidR="00E552C8" w:rsidRPr="00360F98" w:rsidRDefault="00E552C8" w:rsidP="00974DD3">
            <w:pPr>
              <w:pStyle w:val="TableTextLarge"/>
            </w:pPr>
            <w:r w:rsidRPr="00360F98">
              <w:t>($2,400)</w:t>
            </w:r>
          </w:p>
        </w:tc>
        <w:tc>
          <w:tcPr>
            <w:tcW w:w="0" w:type="auto"/>
            <w:shd w:val="clear" w:color="auto" w:fill="auto"/>
            <w:noWrap/>
            <w:vAlign w:val="center"/>
            <w:hideMark/>
          </w:tcPr>
          <w:p w14:paraId="042D35AB" w14:textId="77777777" w:rsidR="00E552C8" w:rsidRPr="00360F98" w:rsidRDefault="00E552C8" w:rsidP="00974DD3">
            <w:pPr>
              <w:pStyle w:val="TableTextLarge"/>
            </w:pPr>
            <w:r w:rsidRPr="00360F98">
              <w:t>($6,270)</w:t>
            </w:r>
          </w:p>
        </w:tc>
      </w:tr>
      <w:tr w:rsidR="00E552C8" w:rsidRPr="00360F98" w14:paraId="0A925695" w14:textId="77777777" w:rsidTr="00D94688">
        <w:trPr>
          <w:trHeight w:val="244"/>
        </w:trPr>
        <w:tc>
          <w:tcPr>
            <w:tcW w:w="2207" w:type="dxa"/>
            <w:shd w:val="clear" w:color="auto" w:fill="F2F2F2" w:themeFill="background1" w:themeFillShade="F2"/>
            <w:vAlign w:val="center"/>
            <w:hideMark/>
          </w:tcPr>
          <w:p w14:paraId="5D9F451F" w14:textId="77777777" w:rsidR="00E552C8" w:rsidRPr="00360F98" w:rsidRDefault="00E552C8" w:rsidP="00974DD3">
            <w:pPr>
              <w:pStyle w:val="TableTextLarge"/>
            </w:pPr>
            <w:r w:rsidRPr="00360F98">
              <w:t>Service Revenue</w:t>
            </w:r>
          </w:p>
        </w:tc>
        <w:tc>
          <w:tcPr>
            <w:tcW w:w="1005" w:type="dxa"/>
            <w:shd w:val="clear" w:color="auto" w:fill="F2F2F2" w:themeFill="background1" w:themeFillShade="F2"/>
            <w:noWrap/>
            <w:vAlign w:val="center"/>
            <w:hideMark/>
          </w:tcPr>
          <w:p w14:paraId="422B8E87"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1C07A9D6"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6D0B3395"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61C6C7D9"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21EDBF41" w14:textId="77777777" w:rsidR="00E552C8" w:rsidRPr="00360F98" w:rsidRDefault="00E552C8" w:rsidP="00974DD3">
            <w:pPr>
              <w:pStyle w:val="TableTextLarge"/>
            </w:pPr>
            <w:r w:rsidRPr="00360F98">
              <w:t>$0</w:t>
            </w:r>
          </w:p>
        </w:tc>
        <w:tc>
          <w:tcPr>
            <w:tcW w:w="0" w:type="auto"/>
            <w:gridSpan w:val="2"/>
            <w:shd w:val="clear" w:color="auto" w:fill="F2F2F2" w:themeFill="background1" w:themeFillShade="F2"/>
            <w:noWrap/>
            <w:vAlign w:val="center"/>
            <w:hideMark/>
          </w:tcPr>
          <w:p w14:paraId="38CED7E9"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723DE16E" w14:textId="77777777" w:rsidR="00E552C8" w:rsidRPr="00360F98" w:rsidRDefault="00E552C8" w:rsidP="00974DD3">
            <w:pPr>
              <w:pStyle w:val="TableTextLarge"/>
            </w:pPr>
            <w:r w:rsidRPr="00360F98">
              <w:t>$350</w:t>
            </w:r>
          </w:p>
        </w:tc>
        <w:tc>
          <w:tcPr>
            <w:tcW w:w="0" w:type="auto"/>
            <w:shd w:val="clear" w:color="auto" w:fill="F2F2F2" w:themeFill="background1" w:themeFillShade="F2"/>
            <w:noWrap/>
            <w:vAlign w:val="center"/>
            <w:hideMark/>
          </w:tcPr>
          <w:p w14:paraId="4AFE265B" w14:textId="77777777" w:rsidR="00E552C8" w:rsidRPr="00360F98" w:rsidRDefault="00E552C8" w:rsidP="00974DD3">
            <w:pPr>
              <w:pStyle w:val="TableTextLarge"/>
            </w:pPr>
            <w:r w:rsidRPr="00360F98">
              <w:t>$100</w:t>
            </w:r>
          </w:p>
        </w:tc>
        <w:tc>
          <w:tcPr>
            <w:tcW w:w="0" w:type="auto"/>
            <w:shd w:val="clear" w:color="auto" w:fill="F2F2F2" w:themeFill="background1" w:themeFillShade="F2"/>
            <w:noWrap/>
            <w:vAlign w:val="center"/>
            <w:hideMark/>
          </w:tcPr>
          <w:p w14:paraId="13125265"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40EF9E4B"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43988687" w14:textId="77777777" w:rsidR="00E552C8" w:rsidRPr="00360F98" w:rsidRDefault="00E552C8" w:rsidP="00974DD3">
            <w:pPr>
              <w:pStyle w:val="TableTextLarge"/>
            </w:pPr>
            <w:r w:rsidRPr="00360F98">
              <w:t>$1,245</w:t>
            </w:r>
          </w:p>
        </w:tc>
        <w:tc>
          <w:tcPr>
            <w:tcW w:w="0" w:type="auto"/>
            <w:shd w:val="clear" w:color="auto" w:fill="F2F2F2" w:themeFill="background1" w:themeFillShade="F2"/>
            <w:noWrap/>
            <w:vAlign w:val="center"/>
            <w:hideMark/>
          </w:tcPr>
          <w:p w14:paraId="4D6DB65E" w14:textId="77777777" w:rsidR="00E552C8" w:rsidRPr="00360F98" w:rsidRDefault="00E552C8" w:rsidP="00974DD3">
            <w:pPr>
              <w:pStyle w:val="TableTextLarge"/>
            </w:pPr>
            <w:r w:rsidRPr="00360F98">
              <w:t>$1,360</w:t>
            </w:r>
          </w:p>
        </w:tc>
        <w:tc>
          <w:tcPr>
            <w:tcW w:w="0" w:type="auto"/>
            <w:shd w:val="clear" w:color="auto" w:fill="F2F2F2" w:themeFill="background1" w:themeFillShade="F2"/>
            <w:noWrap/>
            <w:vAlign w:val="center"/>
            <w:hideMark/>
          </w:tcPr>
          <w:p w14:paraId="04FA1F60" w14:textId="77777777" w:rsidR="00E552C8" w:rsidRPr="00360F98" w:rsidRDefault="00E552C8" w:rsidP="00974DD3">
            <w:pPr>
              <w:pStyle w:val="TableTextLarge"/>
            </w:pPr>
            <w:r w:rsidRPr="00360F98">
              <w:t>$3,305</w:t>
            </w:r>
          </w:p>
        </w:tc>
      </w:tr>
      <w:tr w:rsidR="00E552C8" w:rsidRPr="00360F98" w14:paraId="24E70A83" w14:textId="77777777" w:rsidTr="00D94688">
        <w:trPr>
          <w:trHeight w:val="244"/>
        </w:trPr>
        <w:tc>
          <w:tcPr>
            <w:tcW w:w="2207" w:type="dxa"/>
            <w:shd w:val="clear" w:color="auto" w:fill="auto"/>
            <w:vAlign w:val="center"/>
            <w:hideMark/>
          </w:tcPr>
          <w:p w14:paraId="2B104827" w14:textId="77777777" w:rsidR="00E552C8" w:rsidRPr="00360F98" w:rsidRDefault="00E552C8" w:rsidP="00974DD3">
            <w:pPr>
              <w:pStyle w:val="TableTextLarge"/>
            </w:pPr>
            <w:r w:rsidRPr="00360F98">
              <w:t xml:space="preserve">Other Revenue </w:t>
            </w:r>
          </w:p>
        </w:tc>
        <w:tc>
          <w:tcPr>
            <w:tcW w:w="1005" w:type="dxa"/>
            <w:shd w:val="clear" w:color="auto" w:fill="auto"/>
            <w:noWrap/>
            <w:vAlign w:val="center"/>
            <w:hideMark/>
          </w:tcPr>
          <w:p w14:paraId="2AACD896"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43FDB2DB"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76C35685"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EDB19C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76791C64" w14:textId="77777777" w:rsidR="00E552C8" w:rsidRPr="00360F98" w:rsidRDefault="00E552C8" w:rsidP="00974DD3">
            <w:pPr>
              <w:pStyle w:val="TableTextLarge"/>
            </w:pPr>
            <w:r w:rsidRPr="00360F98">
              <w:t>$0</w:t>
            </w:r>
          </w:p>
        </w:tc>
        <w:tc>
          <w:tcPr>
            <w:tcW w:w="0" w:type="auto"/>
            <w:gridSpan w:val="2"/>
            <w:shd w:val="clear" w:color="auto" w:fill="auto"/>
            <w:noWrap/>
            <w:vAlign w:val="center"/>
            <w:hideMark/>
          </w:tcPr>
          <w:p w14:paraId="1F432982"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E9C1965"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7587283B" w14:textId="77777777" w:rsidR="00E552C8" w:rsidRPr="00360F98" w:rsidRDefault="00E552C8" w:rsidP="00974DD3">
            <w:pPr>
              <w:pStyle w:val="TableTextLarge"/>
            </w:pPr>
            <w:r w:rsidRPr="00360F98">
              <w:t>$1,500</w:t>
            </w:r>
          </w:p>
        </w:tc>
        <w:tc>
          <w:tcPr>
            <w:tcW w:w="0" w:type="auto"/>
            <w:shd w:val="clear" w:color="auto" w:fill="auto"/>
            <w:noWrap/>
            <w:vAlign w:val="center"/>
            <w:hideMark/>
          </w:tcPr>
          <w:p w14:paraId="5D1F590A"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16A7CD58"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E7D745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DE549D4"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104E3F82" w14:textId="77777777" w:rsidR="00E552C8" w:rsidRPr="00360F98" w:rsidRDefault="00E552C8" w:rsidP="00974DD3">
            <w:pPr>
              <w:pStyle w:val="TableTextLarge"/>
            </w:pPr>
            <w:r w:rsidRPr="00360F98">
              <w:t>$1,500</w:t>
            </w:r>
          </w:p>
        </w:tc>
      </w:tr>
      <w:tr w:rsidR="00E552C8" w:rsidRPr="00360F98" w14:paraId="15DA3BED" w14:textId="77777777" w:rsidTr="00D94688">
        <w:trPr>
          <w:trHeight w:val="244"/>
        </w:trPr>
        <w:tc>
          <w:tcPr>
            <w:tcW w:w="2207" w:type="dxa"/>
            <w:shd w:val="clear" w:color="auto" w:fill="F2F2F2" w:themeFill="background1" w:themeFillShade="F2"/>
            <w:vAlign w:val="center"/>
            <w:hideMark/>
          </w:tcPr>
          <w:p w14:paraId="4E8B047A" w14:textId="77777777" w:rsidR="00E552C8" w:rsidRPr="00360F98" w:rsidRDefault="00E552C8" w:rsidP="00974DD3">
            <w:pPr>
              <w:pStyle w:val="TableTextLarge"/>
            </w:pPr>
            <w:r w:rsidRPr="00360F98">
              <w:t>Net Sales</w:t>
            </w:r>
          </w:p>
        </w:tc>
        <w:tc>
          <w:tcPr>
            <w:tcW w:w="1005" w:type="dxa"/>
            <w:shd w:val="clear" w:color="auto" w:fill="F2F2F2" w:themeFill="background1" w:themeFillShade="F2"/>
            <w:noWrap/>
            <w:vAlign w:val="center"/>
            <w:hideMark/>
          </w:tcPr>
          <w:p w14:paraId="4637A1B3" w14:textId="77777777"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14:paraId="5F4320A6" w14:textId="77777777" w:rsidR="00E552C8" w:rsidRPr="00360F98" w:rsidRDefault="00E552C8" w:rsidP="00974DD3">
            <w:pPr>
              <w:pStyle w:val="TableTextLarge"/>
            </w:pPr>
            <w:r w:rsidRPr="00360F98">
              <w:t>$12,650</w:t>
            </w:r>
          </w:p>
        </w:tc>
        <w:tc>
          <w:tcPr>
            <w:tcW w:w="0" w:type="auto"/>
            <w:shd w:val="clear" w:color="auto" w:fill="F2F2F2" w:themeFill="background1" w:themeFillShade="F2"/>
            <w:noWrap/>
            <w:vAlign w:val="center"/>
            <w:hideMark/>
          </w:tcPr>
          <w:p w14:paraId="2D486B3B" w14:textId="77777777" w:rsidR="00E552C8" w:rsidRPr="00360F98" w:rsidRDefault="00E552C8" w:rsidP="00974DD3">
            <w:pPr>
              <w:pStyle w:val="TableTextLarge"/>
            </w:pPr>
            <w:r w:rsidRPr="00360F98">
              <w:t>$16,000</w:t>
            </w:r>
          </w:p>
        </w:tc>
        <w:tc>
          <w:tcPr>
            <w:tcW w:w="0" w:type="auto"/>
            <w:shd w:val="clear" w:color="auto" w:fill="F2F2F2" w:themeFill="background1" w:themeFillShade="F2"/>
            <w:noWrap/>
            <w:vAlign w:val="center"/>
            <w:hideMark/>
          </w:tcPr>
          <w:p w14:paraId="4E4671A0" w14:textId="77777777" w:rsidR="00E552C8" w:rsidRPr="00360F98" w:rsidRDefault="00E552C8" w:rsidP="00974DD3">
            <w:pPr>
              <w:pStyle w:val="TableTextLarge"/>
            </w:pPr>
            <w:r w:rsidRPr="00360F98">
              <w:t>$6,794</w:t>
            </w:r>
          </w:p>
        </w:tc>
        <w:tc>
          <w:tcPr>
            <w:tcW w:w="0" w:type="auto"/>
            <w:shd w:val="clear" w:color="auto" w:fill="F2F2F2" w:themeFill="background1" w:themeFillShade="F2"/>
            <w:noWrap/>
            <w:vAlign w:val="center"/>
            <w:hideMark/>
          </w:tcPr>
          <w:p w14:paraId="7F81F3FE" w14:textId="77777777" w:rsidR="00E552C8" w:rsidRPr="00360F98" w:rsidRDefault="00E552C8" w:rsidP="00974DD3">
            <w:pPr>
              <w:pStyle w:val="TableTextLarge"/>
            </w:pPr>
            <w:r w:rsidRPr="00360F98">
              <w:t>$14,266</w:t>
            </w:r>
          </w:p>
        </w:tc>
        <w:tc>
          <w:tcPr>
            <w:tcW w:w="0" w:type="auto"/>
            <w:gridSpan w:val="2"/>
            <w:shd w:val="clear" w:color="auto" w:fill="F2F2F2" w:themeFill="background1" w:themeFillShade="F2"/>
            <w:noWrap/>
            <w:vAlign w:val="center"/>
            <w:hideMark/>
          </w:tcPr>
          <w:p w14:paraId="377A548E" w14:textId="77777777" w:rsidR="00E552C8" w:rsidRPr="00360F98" w:rsidRDefault="00E552C8" w:rsidP="00974DD3">
            <w:pPr>
              <w:pStyle w:val="TableTextLarge"/>
            </w:pPr>
            <w:r w:rsidRPr="00360F98">
              <w:t>$16,650</w:t>
            </w:r>
          </w:p>
        </w:tc>
        <w:tc>
          <w:tcPr>
            <w:tcW w:w="0" w:type="auto"/>
            <w:shd w:val="clear" w:color="auto" w:fill="F2F2F2" w:themeFill="background1" w:themeFillShade="F2"/>
            <w:noWrap/>
            <w:vAlign w:val="center"/>
            <w:hideMark/>
          </w:tcPr>
          <w:p w14:paraId="6B0A9A09" w14:textId="77777777" w:rsidR="00E552C8" w:rsidRPr="00360F98" w:rsidRDefault="00E552C8" w:rsidP="00974DD3">
            <w:pPr>
              <w:pStyle w:val="TableTextLarge"/>
            </w:pPr>
            <w:r w:rsidRPr="00360F98">
              <w:t>$22,850</w:t>
            </w:r>
          </w:p>
        </w:tc>
        <w:tc>
          <w:tcPr>
            <w:tcW w:w="0" w:type="auto"/>
            <w:shd w:val="clear" w:color="auto" w:fill="F2F2F2" w:themeFill="background1" w:themeFillShade="F2"/>
            <w:noWrap/>
            <w:vAlign w:val="center"/>
            <w:hideMark/>
          </w:tcPr>
          <w:p w14:paraId="10C42BEE" w14:textId="77777777" w:rsidR="00E552C8" w:rsidRPr="00360F98" w:rsidRDefault="00E552C8" w:rsidP="00974DD3">
            <w:pPr>
              <w:pStyle w:val="TableTextLarge"/>
            </w:pPr>
            <w:r w:rsidRPr="00360F98">
              <w:t>$24,445</w:t>
            </w:r>
          </w:p>
        </w:tc>
        <w:tc>
          <w:tcPr>
            <w:tcW w:w="0" w:type="auto"/>
            <w:shd w:val="clear" w:color="auto" w:fill="F2F2F2" w:themeFill="background1" w:themeFillShade="F2"/>
            <w:noWrap/>
            <w:vAlign w:val="center"/>
            <w:hideMark/>
          </w:tcPr>
          <w:p w14:paraId="50D60939" w14:textId="77777777" w:rsidR="00E552C8" w:rsidRPr="00360F98" w:rsidRDefault="00E552C8" w:rsidP="00974DD3">
            <w:pPr>
              <w:pStyle w:val="TableTextLarge"/>
            </w:pPr>
            <w:r w:rsidRPr="00360F98">
              <w:t>$23,349</w:t>
            </w:r>
          </w:p>
        </w:tc>
        <w:tc>
          <w:tcPr>
            <w:tcW w:w="0" w:type="auto"/>
            <w:shd w:val="clear" w:color="auto" w:fill="F2F2F2" w:themeFill="background1" w:themeFillShade="F2"/>
            <w:noWrap/>
            <w:vAlign w:val="center"/>
            <w:hideMark/>
          </w:tcPr>
          <w:p w14:paraId="3E2CBFA6" w14:textId="77777777" w:rsidR="00E552C8" w:rsidRPr="00360F98" w:rsidRDefault="00E552C8" w:rsidP="00974DD3">
            <w:pPr>
              <w:pStyle w:val="TableTextLarge"/>
            </w:pPr>
            <w:r w:rsidRPr="00360F98">
              <w:t>$20,400</w:t>
            </w:r>
          </w:p>
        </w:tc>
        <w:tc>
          <w:tcPr>
            <w:tcW w:w="0" w:type="auto"/>
            <w:shd w:val="clear" w:color="auto" w:fill="F2F2F2" w:themeFill="background1" w:themeFillShade="F2"/>
            <w:noWrap/>
            <w:vAlign w:val="center"/>
            <w:hideMark/>
          </w:tcPr>
          <w:p w14:paraId="55C12B61" w14:textId="77777777" w:rsidR="00E552C8" w:rsidRPr="00360F98" w:rsidRDefault="00E552C8" w:rsidP="00974DD3">
            <w:pPr>
              <w:pStyle w:val="TableTextLarge"/>
            </w:pPr>
            <w:r w:rsidRPr="00360F98">
              <w:t>$26,245</w:t>
            </w:r>
          </w:p>
        </w:tc>
        <w:tc>
          <w:tcPr>
            <w:tcW w:w="0" w:type="auto"/>
            <w:shd w:val="clear" w:color="auto" w:fill="F2F2F2" w:themeFill="background1" w:themeFillShade="F2"/>
            <w:noWrap/>
            <w:vAlign w:val="center"/>
            <w:hideMark/>
          </w:tcPr>
          <w:p w14:paraId="6EAA0D8A" w14:textId="77777777" w:rsidR="00E552C8" w:rsidRPr="00360F98" w:rsidRDefault="00E552C8" w:rsidP="00974DD3">
            <w:pPr>
              <w:pStyle w:val="TableTextLarge"/>
            </w:pPr>
            <w:r w:rsidRPr="00360F98">
              <w:t>$26,309</w:t>
            </w:r>
          </w:p>
        </w:tc>
        <w:tc>
          <w:tcPr>
            <w:tcW w:w="0" w:type="auto"/>
            <w:shd w:val="clear" w:color="auto" w:fill="F2F2F2" w:themeFill="background1" w:themeFillShade="F2"/>
            <w:noWrap/>
            <w:vAlign w:val="center"/>
            <w:hideMark/>
          </w:tcPr>
          <w:p w14:paraId="0CD65727" w14:textId="77777777" w:rsidR="00E552C8" w:rsidRPr="00360F98" w:rsidRDefault="00E552C8" w:rsidP="00974DD3">
            <w:pPr>
              <w:pStyle w:val="TableTextLarge"/>
            </w:pPr>
            <w:r w:rsidRPr="00360F98">
              <w:t>$214,958</w:t>
            </w:r>
          </w:p>
        </w:tc>
      </w:tr>
      <w:tr w:rsidR="00E552C8" w:rsidRPr="00360F98" w14:paraId="68C846C2" w14:textId="77777777" w:rsidTr="00D94688">
        <w:trPr>
          <w:trHeight w:val="244"/>
        </w:trPr>
        <w:tc>
          <w:tcPr>
            <w:tcW w:w="2207" w:type="dxa"/>
            <w:shd w:val="clear" w:color="auto" w:fill="auto"/>
            <w:vAlign w:val="center"/>
            <w:hideMark/>
          </w:tcPr>
          <w:p w14:paraId="7039B4E2" w14:textId="77777777" w:rsidR="00E552C8" w:rsidRPr="00360F98" w:rsidRDefault="00E552C8" w:rsidP="00974DD3">
            <w:pPr>
              <w:pStyle w:val="TableTextLarge"/>
            </w:pPr>
            <w:r w:rsidRPr="00360F98">
              <w:t>Cost of Goods Sold*</w:t>
            </w:r>
          </w:p>
        </w:tc>
        <w:tc>
          <w:tcPr>
            <w:tcW w:w="1005" w:type="dxa"/>
            <w:shd w:val="clear" w:color="auto" w:fill="auto"/>
            <w:noWrap/>
            <w:vAlign w:val="center"/>
            <w:hideMark/>
          </w:tcPr>
          <w:p w14:paraId="70DD2E5F" w14:textId="77777777" w:rsidR="00E552C8" w:rsidRPr="00360F98" w:rsidRDefault="00E552C8" w:rsidP="00974DD3">
            <w:pPr>
              <w:pStyle w:val="TableTextLarge"/>
            </w:pPr>
            <w:r w:rsidRPr="00360F98">
              <w:t>$2,000</w:t>
            </w:r>
          </w:p>
        </w:tc>
        <w:tc>
          <w:tcPr>
            <w:tcW w:w="0" w:type="auto"/>
            <w:shd w:val="clear" w:color="auto" w:fill="auto"/>
            <w:noWrap/>
            <w:vAlign w:val="center"/>
            <w:hideMark/>
          </w:tcPr>
          <w:p w14:paraId="7048DE7B" w14:textId="77777777" w:rsidR="00E552C8" w:rsidRPr="00360F98" w:rsidRDefault="00E552C8" w:rsidP="00974DD3">
            <w:pPr>
              <w:pStyle w:val="TableTextLarge"/>
            </w:pPr>
            <w:r w:rsidRPr="00360F98">
              <w:t>$5,200</w:t>
            </w:r>
          </w:p>
        </w:tc>
        <w:tc>
          <w:tcPr>
            <w:tcW w:w="0" w:type="auto"/>
            <w:shd w:val="clear" w:color="auto" w:fill="auto"/>
            <w:noWrap/>
            <w:vAlign w:val="center"/>
            <w:hideMark/>
          </w:tcPr>
          <w:p w14:paraId="368C0B25" w14:textId="77777777" w:rsidR="00E552C8" w:rsidRPr="00360F98" w:rsidRDefault="00E552C8" w:rsidP="00974DD3">
            <w:pPr>
              <w:pStyle w:val="TableTextLarge"/>
            </w:pPr>
            <w:r w:rsidRPr="00360F98">
              <w:t>$6,400</w:t>
            </w:r>
          </w:p>
        </w:tc>
        <w:tc>
          <w:tcPr>
            <w:tcW w:w="0" w:type="auto"/>
            <w:shd w:val="clear" w:color="auto" w:fill="auto"/>
            <w:noWrap/>
            <w:vAlign w:val="center"/>
            <w:hideMark/>
          </w:tcPr>
          <w:p w14:paraId="35946B06" w14:textId="77777777" w:rsidR="00E552C8" w:rsidRPr="00360F98" w:rsidRDefault="00E552C8" w:rsidP="00974DD3">
            <w:pPr>
              <w:pStyle w:val="TableTextLarge"/>
            </w:pPr>
            <w:r w:rsidRPr="00360F98">
              <w:t>$2,800</w:t>
            </w:r>
          </w:p>
        </w:tc>
        <w:tc>
          <w:tcPr>
            <w:tcW w:w="0" w:type="auto"/>
            <w:shd w:val="clear" w:color="auto" w:fill="auto"/>
            <w:noWrap/>
            <w:vAlign w:val="center"/>
            <w:hideMark/>
          </w:tcPr>
          <w:p w14:paraId="19DAA431" w14:textId="77777777" w:rsidR="00E552C8" w:rsidRPr="00360F98" w:rsidRDefault="00E552C8" w:rsidP="00974DD3">
            <w:pPr>
              <w:pStyle w:val="TableTextLarge"/>
            </w:pPr>
            <w:r w:rsidRPr="00360F98">
              <w:t>$5,800</w:t>
            </w:r>
          </w:p>
        </w:tc>
        <w:tc>
          <w:tcPr>
            <w:tcW w:w="0" w:type="auto"/>
            <w:gridSpan w:val="2"/>
            <w:shd w:val="clear" w:color="auto" w:fill="auto"/>
            <w:noWrap/>
            <w:vAlign w:val="center"/>
            <w:hideMark/>
          </w:tcPr>
          <w:p w14:paraId="73D9AB90" w14:textId="77777777" w:rsidR="00E552C8" w:rsidRPr="00360F98" w:rsidRDefault="00E552C8" w:rsidP="00974DD3">
            <w:pPr>
              <w:pStyle w:val="TableTextLarge"/>
            </w:pPr>
            <w:r w:rsidRPr="00360F98">
              <w:t>$6,560</w:t>
            </w:r>
          </w:p>
        </w:tc>
        <w:tc>
          <w:tcPr>
            <w:tcW w:w="0" w:type="auto"/>
            <w:shd w:val="clear" w:color="auto" w:fill="auto"/>
            <w:noWrap/>
            <w:vAlign w:val="center"/>
            <w:hideMark/>
          </w:tcPr>
          <w:p w14:paraId="0097A342" w14:textId="77777777" w:rsidR="00E552C8" w:rsidRPr="00360F98" w:rsidRDefault="00E552C8" w:rsidP="00974DD3">
            <w:pPr>
              <w:pStyle w:val="TableTextLarge"/>
            </w:pPr>
            <w:r w:rsidRPr="00360F98">
              <w:t>$9,000</w:t>
            </w:r>
          </w:p>
        </w:tc>
        <w:tc>
          <w:tcPr>
            <w:tcW w:w="0" w:type="auto"/>
            <w:shd w:val="clear" w:color="auto" w:fill="auto"/>
            <w:noWrap/>
            <w:vAlign w:val="center"/>
            <w:hideMark/>
          </w:tcPr>
          <w:p w14:paraId="545EDCD6" w14:textId="77777777" w:rsidR="00E552C8" w:rsidRPr="00360F98" w:rsidRDefault="00E552C8" w:rsidP="00974DD3">
            <w:pPr>
              <w:pStyle w:val="TableTextLarge"/>
            </w:pPr>
            <w:r w:rsidRPr="00360F98">
              <w:t>$9,250</w:t>
            </w:r>
          </w:p>
        </w:tc>
        <w:tc>
          <w:tcPr>
            <w:tcW w:w="0" w:type="auto"/>
            <w:shd w:val="clear" w:color="auto" w:fill="auto"/>
            <w:noWrap/>
            <w:vAlign w:val="center"/>
            <w:hideMark/>
          </w:tcPr>
          <w:p w14:paraId="564AF0FB" w14:textId="77777777" w:rsidR="00E552C8" w:rsidRPr="00360F98" w:rsidRDefault="00E552C8" w:rsidP="00974DD3">
            <w:pPr>
              <w:pStyle w:val="TableTextLarge"/>
            </w:pPr>
            <w:r w:rsidRPr="00360F98">
              <w:t>$9,820</w:t>
            </w:r>
          </w:p>
        </w:tc>
        <w:tc>
          <w:tcPr>
            <w:tcW w:w="0" w:type="auto"/>
            <w:shd w:val="clear" w:color="auto" w:fill="auto"/>
            <w:noWrap/>
            <w:vAlign w:val="center"/>
            <w:hideMark/>
          </w:tcPr>
          <w:p w14:paraId="140BC06D" w14:textId="77777777" w:rsidR="00E552C8" w:rsidRPr="00360F98" w:rsidRDefault="00E552C8" w:rsidP="00974DD3">
            <w:pPr>
              <w:pStyle w:val="TableTextLarge"/>
            </w:pPr>
            <w:r w:rsidRPr="00360F98">
              <w:t>$8,800</w:t>
            </w:r>
          </w:p>
        </w:tc>
        <w:tc>
          <w:tcPr>
            <w:tcW w:w="0" w:type="auto"/>
            <w:shd w:val="clear" w:color="auto" w:fill="auto"/>
            <w:noWrap/>
            <w:vAlign w:val="center"/>
            <w:hideMark/>
          </w:tcPr>
          <w:p w14:paraId="21E1D703" w14:textId="77777777" w:rsidR="00E552C8" w:rsidRPr="00360F98" w:rsidRDefault="00E552C8" w:rsidP="00974DD3">
            <w:pPr>
              <w:pStyle w:val="TableTextLarge"/>
            </w:pPr>
            <w:r w:rsidRPr="00360F98">
              <w:t>$10,000</w:t>
            </w:r>
          </w:p>
        </w:tc>
        <w:tc>
          <w:tcPr>
            <w:tcW w:w="0" w:type="auto"/>
            <w:shd w:val="clear" w:color="auto" w:fill="auto"/>
            <w:noWrap/>
            <w:vAlign w:val="center"/>
            <w:hideMark/>
          </w:tcPr>
          <w:p w14:paraId="70025784" w14:textId="77777777" w:rsidR="00E552C8" w:rsidRPr="00360F98" w:rsidRDefault="00E552C8" w:rsidP="00974DD3">
            <w:pPr>
              <w:pStyle w:val="TableTextLarge"/>
            </w:pPr>
            <w:r w:rsidRPr="00360F98">
              <w:t>$10,940</w:t>
            </w:r>
          </w:p>
        </w:tc>
        <w:tc>
          <w:tcPr>
            <w:tcW w:w="0" w:type="auto"/>
            <w:shd w:val="clear" w:color="auto" w:fill="auto"/>
            <w:noWrap/>
            <w:vAlign w:val="center"/>
            <w:hideMark/>
          </w:tcPr>
          <w:p w14:paraId="24E46375" w14:textId="77777777" w:rsidR="00E552C8" w:rsidRPr="00360F98" w:rsidRDefault="00E552C8" w:rsidP="00974DD3">
            <w:pPr>
              <w:pStyle w:val="TableTextLarge"/>
            </w:pPr>
            <w:r w:rsidRPr="00360F98">
              <w:t>$86,569</w:t>
            </w:r>
          </w:p>
        </w:tc>
      </w:tr>
      <w:tr w:rsidR="00E552C8" w:rsidRPr="00360F98" w14:paraId="41A15210" w14:textId="77777777" w:rsidTr="00D94688">
        <w:trPr>
          <w:trHeight w:val="244"/>
        </w:trPr>
        <w:tc>
          <w:tcPr>
            <w:tcW w:w="2207" w:type="dxa"/>
            <w:shd w:val="clear" w:color="auto" w:fill="F2F2F2" w:themeFill="background1" w:themeFillShade="F2"/>
            <w:vAlign w:val="center"/>
            <w:hideMark/>
          </w:tcPr>
          <w:p w14:paraId="664F76B6" w14:textId="77777777" w:rsidR="00E552C8" w:rsidRPr="00360F98" w:rsidRDefault="00E552C8" w:rsidP="00974DD3">
            <w:pPr>
              <w:pStyle w:val="TableTextLarge"/>
            </w:pPr>
            <w:r w:rsidRPr="00360F98">
              <w:t>Gross Profit</w:t>
            </w:r>
          </w:p>
        </w:tc>
        <w:tc>
          <w:tcPr>
            <w:tcW w:w="1005" w:type="dxa"/>
            <w:shd w:val="clear" w:color="auto" w:fill="F2F2F2" w:themeFill="background1" w:themeFillShade="F2"/>
            <w:noWrap/>
            <w:vAlign w:val="center"/>
            <w:hideMark/>
          </w:tcPr>
          <w:p w14:paraId="118A1616" w14:textId="77777777" w:rsidR="00E552C8" w:rsidRPr="00360F98" w:rsidRDefault="00E552C8" w:rsidP="00974DD3">
            <w:pPr>
              <w:pStyle w:val="TableTextLarge"/>
            </w:pPr>
            <w:r w:rsidRPr="00360F98">
              <w:t>$3,000</w:t>
            </w:r>
          </w:p>
        </w:tc>
        <w:tc>
          <w:tcPr>
            <w:tcW w:w="0" w:type="auto"/>
            <w:shd w:val="clear" w:color="auto" w:fill="F2F2F2" w:themeFill="background1" w:themeFillShade="F2"/>
            <w:noWrap/>
            <w:vAlign w:val="center"/>
            <w:hideMark/>
          </w:tcPr>
          <w:p w14:paraId="797E0808" w14:textId="77777777" w:rsidR="00E552C8" w:rsidRPr="00360F98" w:rsidRDefault="00E552C8" w:rsidP="00974DD3">
            <w:pPr>
              <w:pStyle w:val="TableTextLarge"/>
            </w:pPr>
            <w:r w:rsidRPr="00360F98">
              <w:t>$7,450</w:t>
            </w:r>
          </w:p>
        </w:tc>
        <w:tc>
          <w:tcPr>
            <w:tcW w:w="0" w:type="auto"/>
            <w:shd w:val="clear" w:color="auto" w:fill="F2F2F2" w:themeFill="background1" w:themeFillShade="F2"/>
            <w:noWrap/>
            <w:vAlign w:val="center"/>
            <w:hideMark/>
          </w:tcPr>
          <w:p w14:paraId="73070407" w14:textId="77777777" w:rsidR="00E552C8" w:rsidRPr="00360F98" w:rsidRDefault="00E552C8" w:rsidP="00974DD3">
            <w:pPr>
              <w:pStyle w:val="TableTextLarge"/>
            </w:pPr>
            <w:r w:rsidRPr="00360F98">
              <w:t>$9,600</w:t>
            </w:r>
          </w:p>
        </w:tc>
        <w:tc>
          <w:tcPr>
            <w:tcW w:w="0" w:type="auto"/>
            <w:shd w:val="clear" w:color="auto" w:fill="F2F2F2" w:themeFill="background1" w:themeFillShade="F2"/>
            <w:noWrap/>
            <w:vAlign w:val="center"/>
            <w:hideMark/>
          </w:tcPr>
          <w:p w14:paraId="6F327AC0" w14:textId="77777777" w:rsidR="00E552C8" w:rsidRPr="00360F98" w:rsidRDefault="00E552C8" w:rsidP="00974DD3">
            <w:pPr>
              <w:pStyle w:val="TableTextLarge"/>
            </w:pPr>
            <w:r w:rsidRPr="00360F98">
              <w:t>$3,994</w:t>
            </w:r>
          </w:p>
        </w:tc>
        <w:tc>
          <w:tcPr>
            <w:tcW w:w="0" w:type="auto"/>
            <w:shd w:val="clear" w:color="auto" w:fill="F2F2F2" w:themeFill="background1" w:themeFillShade="F2"/>
            <w:noWrap/>
            <w:vAlign w:val="center"/>
            <w:hideMark/>
          </w:tcPr>
          <w:p w14:paraId="7E9BFB7A" w14:textId="77777777" w:rsidR="00E552C8" w:rsidRPr="00360F98" w:rsidRDefault="00E552C8" w:rsidP="00974DD3">
            <w:pPr>
              <w:pStyle w:val="TableTextLarge"/>
            </w:pPr>
            <w:r w:rsidRPr="00360F98">
              <w:t>$8,466</w:t>
            </w:r>
          </w:p>
        </w:tc>
        <w:tc>
          <w:tcPr>
            <w:tcW w:w="0" w:type="auto"/>
            <w:gridSpan w:val="2"/>
            <w:shd w:val="clear" w:color="auto" w:fill="F2F2F2" w:themeFill="background1" w:themeFillShade="F2"/>
            <w:noWrap/>
            <w:vAlign w:val="center"/>
            <w:hideMark/>
          </w:tcPr>
          <w:p w14:paraId="410B6E88" w14:textId="77777777" w:rsidR="00E552C8" w:rsidRPr="00360F98" w:rsidRDefault="00E552C8" w:rsidP="00974DD3">
            <w:pPr>
              <w:pStyle w:val="TableTextLarge"/>
            </w:pPr>
            <w:r w:rsidRPr="00360F98">
              <w:t>$10,090</w:t>
            </w:r>
          </w:p>
        </w:tc>
        <w:tc>
          <w:tcPr>
            <w:tcW w:w="0" w:type="auto"/>
            <w:shd w:val="clear" w:color="auto" w:fill="F2F2F2" w:themeFill="background1" w:themeFillShade="F2"/>
            <w:noWrap/>
            <w:vAlign w:val="center"/>
            <w:hideMark/>
          </w:tcPr>
          <w:p w14:paraId="6E9C30F1" w14:textId="77777777" w:rsidR="00E552C8" w:rsidRPr="00360F98" w:rsidRDefault="00E552C8" w:rsidP="00974DD3">
            <w:pPr>
              <w:pStyle w:val="TableTextLarge"/>
            </w:pPr>
            <w:r w:rsidRPr="00360F98">
              <w:t>$13,850</w:t>
            </w:r>
          </w:p>
        </w:tc>
        <w:tc>
          <w:tcPr>
            <w:tcW w:w="0" w:type="auto"/>
            <w:shd w:val="clear" w:color="auto" w:fill="F2F2F2" w:themeFill="background1" w:themeFillShade="F2"/>
            <w:noWrap/>
            <w:vAlign w:val="center"/>
            <w:hideMark/>
          </w:tcPr>
          <w:p w14:paraId="790E9013" w14:textId="77777777" w:rsidR="00E552C8" w:rsidRPr="00360F98" w:rsidRDefault="00E552C8" w:rsidP="00974DD3">
            <w:pPr>
              <w:pStyle w:val="TableTextLarge"/>
            </w:pPr>
            <w:r w:rsidRPr="00360F98">
              <w:t>$15,195</w:t>
            </w:r>
          </w:p>
        </w:tc>
        <w:tc>
          <w:tcPr>
            <w:tcW w:w="0" w:type="auto"/>
            <w:shd w:val="clear" w:color="auto" w:fill="F2F2F2" w:themeFill="background1" w:themeFillShade="F2"/>
            <w:noWrap/>
            <w:vAlign w:val="center"/>
            <w:hideMark/>
          </w:tcPr>
          <w:p w14:paraId="3EBA12ED" w14:textId="77777777" w:rsidR="00E552C8" w:rsidRPr="00360F98" w:rsidRDefault="00E552C8" w:rsidP="00974DD3">
            <w:pPr>
              <w:pStyle w:val="TableTextLarge"/>
            </w:pPr>
            <w:r w:rsidRPr="00360F98">
              <w:t>$13,529</w:t>
            </w:r>
          </w:p>
        </w:tc>
        <w:tc>
          <w:tcPr>
            <w:tcW w:w="0" w:type="auto"/>
            <w:shd w:val="clear" w:color="auto" w:fill="F2F2F2" w:themeFill="background1" w:themeFillShade="F2"/>
            <w:noWrap/>
            <w:vAlign w:val="center"/>
            <w:hideMark/>
          </w:tcPr>
          <w:p w14:paraId="0374E8D7" w14:textId="77777777" w:rsidR="00E552C8" w:rsidRPr="00360F98" w:rsidRDefault="00E552C8" w:rsidP="00974DD3">
            <w:pPr>
              <w:pStyle w:val="TableTextLarge"/>
            </w:pPr>
            <w:r w:rsidRPr="00360F98">
              <w:t>$11,600</w:t>
            </w:r>
          </w:p>
        </w:tc>
        <w:tc>
          <w:tcPr>
            <w:tcW w:w="0" w:type="auto"/>
            <w:shd w:val="clear" w:color="auto" w:fill="F2F2F2" w:themeFill="background1" w:themeFillShade="F2"/>
            <w:noWrap/>
            <w:vAlign w:val="center"/>
            <w:hideMark/>
          </w:tcPr>
          <w:p w14:paraId="3715324F" w14:textId="77777777" w:rsidR="00E552C8" w:rsidRPr="00360F98" w:rsidRDefault="00E552C8" w:rsidP="00974DD3">
            <w:pPr>
              <w:pStyle w:val="TableTextLarge"/>
            </w:pPr>
            <w:r w:rsidRPr="00360F98">
              <w:t>$16,245</w:t>
            </w:r>
          </w:p>
        </w:tc>
        <w:tc>
          <w:tcPr>
            <w:tcW w:w="0" w:type="auto"/>
            <w:shd w:val="clear" w:color="auto" w:fill="F2F2F2" w:themeFill="background1" w:themeFillShade="F2"/>
            <w:noWrap/>
            <w:vAlign w:val="center"/>
            <w:hideMark/>
          </w:tcPr>
          <w:p w14:paraId="4337CF00" w14:textId="77777777" w:rsidR="00E552C8" w:rsidRPr="00360F98" w:rsidRDefault="00E552C8" w:rsidP="00974DD3">
            <w:pPr>
              <w:pStyle w:val="TableTextLarge"/>
            </w:pPr>
            <w:r w:rsidRPr="00360F98">
              <w:t>$15,369</w:t>
            </w:r>
          </w:p>
        </w:tc>
        <w:tc>
          <w:tcPr>
            <w:tcW w:w="0" w:type="auto"/>
            <w:shd w:val="clear" w:color="auto" w:fill="F2F2F2" w:themeFill="background1" w:themeFillShade="F2"/>
            <w:noWrap/>
            <w:vAlign w:val="center"/>
            <w:hideMark/>
          </w:tcPr>
          <w:p w14:paraId="4F0D05B8" w14:textId="77777777" w:rsidR="00E552C8" w:rsidRPr="00360F98" w:rsidRDefault="00E552C8" w:rsidP="00974DD3">
            <w:pPr>
              <w:pStyle w:val="TableTextLarge"/>
            </w:pPr>
            <w:r w:rsidRPr="00360F98">
              <w:t>$128,389</w:t>
            </w:r>
          </w:p>
        </w:tc>
      </w:tr>
      <w:tr w:rsidR="00E552C8" w:rsidRPr="00974DD3" w14:paraId="22D6E3A6" w14:textId="77777777" w:rsidTr="00D94688">
        <w:trPr>
          <w:trHeight w:val="244"/>
        </w:trPr>
        <w:tc>
          <w:tcPr>
            <w:tcW w:w="2207" w:type="dxa"/>
            <w:shd w:val="clear" w:color="auto" w:fill="F0CDA1" w:themeFill="accent1"/>
            <w:vAlign w:val="center"/>
            <w:hideMark/>
          </w:tcPr>
          <w:p w14:paraId="64D61111" w14:textId="77777777" w:rsidR="00E552C8" w:rsidRPr="00974DD3" w:rsidRDefault="00E552C8" w:rsidP="00974DD3">
            <w:pPr>
              <w:pStyle w:val="TableTextLarge"/>
              <w:rPr>
                <w:rStyle w:val="Bold"/>
              </w:rPr>
            </w:pPr>
            <w:r w:rsidRPr="00974DD3">
              <w:rPr>
                <w:rStyle w:val="Bold"/>
              </w:rPr>
              <w:t>EXPENSES</w:t>
            </w:r>
          </w:p>
        </w:tc>
        <w:tc>
          <w:tcPr>
            <w:tcW w:w="1005" w:type="dxa"/>
            <w:shd w:val="clear" w:color="auto" w:fill="F0CDA1" w:themeFill="accent1"/>
            <w:vAlign w:val="center"/>
            <w:hideMark/>
          </w:tcPr>
          <w:p w14:paraId="0359B08A" w14:textId="77777777" w:rsidR="00E552C8" w:rsidRPr="00974DD3" w:rsidRDefault="00E552C8" w:rsidP="00974DD3">
            <w:pPr>
              <w:pStyle w:val="TableTextLarge"/>
              <w:rPr>
                <w:rStyle w:val="Bold"/>
              </w:rPr>
            </w:pPr>
            <w:r w:rsidRPr="00974DD3">
              <w:rPr>
                <w:rStyle w:val="Bold"/>
              </w:rPr>
              <w:t>JAN</w:t>
            </w:r>
          </w:p>
        </w:tc>
        <w:tc>
          <w:tcPr>
            <w:tcW w:w="0" w:type="auto"/>
            <w:shd w:val="clear" w:color="auto" w:fill="F0CDA1" w:themeFill="accent1"/>
            <w:vAlign w:val="center"/>
            <w:hideMark/>
          </w:tcPr>
          <w:p w14:paraId="22D65F2C" w14:textId="77777777" w:rsidR="00E552C8" w:rsidRPr="00974DD3" w:rsidRDefault="00E552C8" w:rsidP="00974DD3">
            <w:pPr>
              <w:pStyle w:val="TableTextLarge"/>
              <w:rPr>
                <w:rStyle w:val="Bold"/>
              </w:rPr>
            </w:pPr>
            <w:r w:rsidRPr="00974DD3">
              <w:rPr>
                <w:rStyle w:val="Bold"/>
              </w:rPr>
              <w:t>FEB</w:t>
            </w:r>
          </w:p>
        </w:tc>
        <w:tc>
          <w:tcPr>
            <w:tcW w:w="0" w:type="auto"/>
            <w:shd w:val="clear" w:color="auto" w:fill="F0CDA1" w:themeFill="accent1"/>
            <w:vAlign w:val="center"/>
            <w:hideMark/>
          </w:tcPr>
          <w:p w14:paraId="150DE7F0" w14:textId="77777777" w:rsidR="00E552C8" w:rsidRPr="00974DD3" w:rsidRDefault="00E552C8" w:rsidP="00974DD3">
            <w:pPr>
              <w:pStyle w:val="TableTextLarge"/>
              <w:rPr>
                <w:rStyle w:val="Bold"/>
              </w:rPr>
            </w:pPr>
            <w:r w:rsidRPr="00974DD3">
              <w:rPr>
                <w:rStyle w:val="Bold"/>
              </w:rPr>
              <w:t>MAR</w:t>
            </w:r>
          </w:p>
        </w:tc>
        <w:tc>
          <w:tcPr>
            <w:tcW w:w="0" w:type="auto"/>
            <w:shd w:val="clear" w:color="auto" w:fill="F0CDA1" w:themeFill="accent1"/>
            <w:vAlign w:val="center"/>
            <w:hideMark/>
          </w:tcPr>
          <w:p w14:paraId="5187AA91" w14:textId="77777777" w:rsidR="00E552C8" w:rsidRPr="00974DD3" w:rsidRDefault="00E552C8" w:rsidP="00974DD3">
            <w:pPr>
              <w:pStyle w:val="TableTextLarge"/>
              <w:rPr>
                <w:rStyle w:val="Bold"/>
              </w:rPr>
            </w:pPr>
            <w:r w:rsidRPr="00974DD3">
              <w:rPr>
                <w:rStyle w:val="Bold"/>
              </w:rPr>
              <w:t>APR</w:t>
            </w:r>
          </w:p>
        </w:tc>
        <w:tc>
          <w:tcPr>
            <w:tcW w:w="0" w:type="auto"/>
            <w:shd w:val="clear" w:color="auto" w:fill="F0CDA1" w:themeFill="accent1"/>
            <w:vAlign w:val="center"/>
            <w:hideMark/>
          </w:tcPr>
          <w:p w14:paraId="5CA76859" w14:textId="77777777" w:rsidR="00E552C8" w:rsidRPr="00974DD3" w:rsidRDefault="00E552C8" w:rsidP="00974DD3">
            <w:pPr>
              <w:pStyle w:val="TableTextLarge"/>
              <w:rPr>
                <w:rStyle w:val="Bold"/>
              </w:rPr>
            </w:pPr>
            <w:r w:rsidRPr="00974DD3">
              <w:rPr>
                <w:rStyle w:val="Bold"/>
              </w:rPr>
              <w:t>MAY</w:t>
            </w:r>
          </w:p>
        </w:tc>
        <w:tc>
          <w:tcPr>
            <w:tcW w:w="0" w:type="auto"/>
            <w:gridSpan w:val="2"/>
            <w:shd w:val="clear" w:color="auto" w:fill="F0CDA1" w:themeFill="accent1"/>
            <w:vAlign w:val="center"/>
            <w:hideMark/>
          </w:tcPr>
          <w:p w14:paraId="1D5AF8D9" w14:textId="77777777" w:rsidR="00E552C8" w:rsidRPr="00974DD3" w:rsidRDefault="00E552C8" w:rsidP="00974DD3">
            <w:pPr>
              <w:pStyle w:val="TableTextLarge"/>
              <w:rPr>
                <w:rStyle w:val="Bold"/>
              </w:rPr>
            </w:pPr>
            <w:r w:rsidRPr="00974DD3">
              <w:rPr>
                <w:rStyle w:val="Bold"/>
              </w:rPr>
              <w:t>JUN</w:t>
            </w:r>
          </w:p>
        </w:tc>
        <w:tc>
          <w:tcPr>
            <w:tcW w:w="0" w:type="auto"/>
            <w:shd w:val="clear" w:color="auto" w:fill="F0CDA1" w:themeFill="accent1"/>
            <w:vAlign w:val="center"/>
            <w:hideMark/>
          </w:tcPr>
          <w:p w14:paraId="4609607E" w14:textId="77777777" w:rsidR="00E552C8" w:rsidRPr="00974DD3" w:rsidRDefault="00E552C8" w:rsidP="00974DD3">
            <w:pPr>
              <w:pStyle w:val="TableTextLarge"/>
              <w:rPr>
                <w:rStyle w:val="Bold"/>
              </w:rPr>
            </w:pPr>
            <w:r w:rsidRPr="00974DD3">
              <w:rPr>
                <w:rStyle w:val="Bold"/>
              </w:rPr>
              <w:t>JUL</w:t>
            </w:r>
          </w:p>
        </w:tc>
        <w:tc>
          <w:tcPr>
            <w:tcW w:w="0" w:type="auto"/>
            <w:shd w:val="clear" w:color="auto" w:fill="F0CDA1" w:themeFill="accent1"/>
            <w:vAlign w:val="center"/>
            <w:hideMark/>
          </w:tcPr>
          <w:p w14:paraId="70C79C6F" w14:textId="77777777" w:rsidR="00E552C8" w:rsidRPr="00974DD3" w:rsidRDefault="00E552C8" w:rsidP="00974DD3">
            <w:pPr>
              <w:pStyle w:val="TableTextLarge"/>
              <w:rPr>
                <w:rStyle w:val="Bold"/>
              </w:rPr>
            </w:pPr>
            <w:r w:rsidRPr="00974DD3">
              <w:rPr>
                <w:rStyle w:val="Bold"/>
              </w:rPr>
              <w:t>AUG</w:t>
            </w:r>
          </w:p>
        </w:tc>
        <w:tc>
          <w:tcPr>
            <w:tcW w:w="0" w:type="auto"/>
            <w:shd w:val="clear" w:color="auto" w:fill="F0CDA1" w:themeFill="accent1"/>
            <w:vAlign w:val="center"/>
            <w:hideMark/>
          </w:tcPr>
          <w:p w14:paraId="34C94649" w14:textId="77777777" w:rsidR="00E552C8" w:rsidRPr="00974DD3" w:rsidRDefault="00E552C8" w:rsidP="00974DD3">
            <w:pPr>
              <w:pStyle w:val="TableTextLarge"/>
              <w:rPr>
                <w:rStyle w:val="Bold"/>
              </w:rPr>
            </w:pPr>
            <w:r w:rsidRPr="00974DD3">
              <w:rPr>
                <w:rStyle w:val="Bold"/>
              </w:rPr>
              <w:t>SEP</w:t>
            </w:r>
          </w:p>
        </w:tc>
        <w:tc>
          <w:tcPr>
            <w:tcW w:w="0" w:type="auto"/>
            <w:shd w:val="clear" w:color="auto" w:fill="F0CDA1" w:themeFill="accent1"/>
            <w:vAlign w:val="center"/>
            <w:hideMark/>
          </w:tcPr>
          <w:p w14:paraId="289A3104" w14:textId="77777777" w:rsidR="00E552C8" w:rsidRPr="00974DD3" w:rsidRDefault="00E552C8" w:rsidP="00974DD3">
            <w:pPr>
              <w:pStyle w:val="TableTextLarge"/>
              <w:rPr>
                <w:rStyle w:val="Bold"/>
              </w:rPr>
            </w:pPr>
            <w:r w:rsidRPr="00974DD3">
              <w:rPr>
                <w:rStyle w:val="Bold"/>
              </w:rPr>
              <w:t>OCT</w:t>
            </w:r>
          </w:p>
        </w:tc>
        <w:tc>
          <w:tcPr>
            <w:tcW w:w="0" w:type="auto"/>
            <w:shd w:val="clear" w:color="auto" w:fill="F0CDA1" w:themeFill="accent1"/>
            <w:vAlign w:val="center"/>
            <w:hideMark/>
          </w:tcPr>
          <w:p w14:paraId="3E573FC5" w14:textId="77777777" w:rsidR="00E552C8" w:rsidRPr="00974DD3" w:rsidRDefault="00E552C8" w:rsidP="00974DD3">
            <w:pPr>
              <w:pStyle w:val="TableTextLarge"/>
              <w:rPr>
                <w:rStyle w:val="Bold"/>
              </w:rPr>
            </w:pPr>
            <w:r w:rsidRPr="00974DD3">
              <w:rPr>
                <w:rStyle w:val="Bold"/>
              </w:rPr>
              <w:t>NOV</w:t>
            </w:r>
          </w:p>
        </w:tc>
        <w:tc>
          <w:tcPr>
            <w:tcW w:w="0" w:type="auto"/>
            <w:shd w:val="clear" w:color="auto" w:fill="F0CDA1" w:themeFill="accent1"/>
            <w:vAlign w:val="center"/>
            <w:hideMark/>
          </w:tcPr>
          <w:p w14:paraId="34362FD3" w14:textId="77777777" w:rsidR="00E552C8" w:rsidRPr="00974DD3" w:rsidRDefault="00E552C8" w:rsidP="00974DD3">
            <w:pPr>
              <w:pStyle w:val="TableTextLarge"/>
              <w:rPr>
                <w:rStyle w:val="Bold"/>
              </w:rPr>
            </w:pPr>
            <w:r w:rsidRPr="00974DD3">
              <w:rPr>
                <w:rStyle w:val="Bold"/>
              </w:rPr>
              <w:t>DEC</w:t>
            </w:r>
          </w:p>
        </w:tc>
        <w:tc>
          <w:tcPr>
            <w:tcW w:w="0" w:type="auto"/>
            <w:shd w:val="clear" w:color="auto" w:fill="F0CDA1" w:themeFill="accent1"/>
            <w:vAlign w:val="center"/>
            <w:hideMark/>
          </w:tcPr>
          <w:p w14:paraId="1DD58187" w14:textId="77777777" w:rsidR="00E552C8" w:rsidRPr="00974DD3" w:rsidRDefault="00E552C8" w:rsidP="00974DD3">
            <w:pPr>
              <w:pStyle w:val="TableTextLarge"/>
              <w:rPr>
                <w:rStyle w:val="Bold"/>
              </w:rPr>
            </w:pPr>
            <w:r w:rsidRPr="00974DD3">
              <w:rPr>
                <w:rStyle w:val="Bold"/>
              </w:rPr>
              <w:t>YTD</w:t>
            </w:r>
          </w:p>
        </w:tc>
      </w:tr>
      <w:tr w:rsidR="00E552C8" w:rsidRPr="00360F98" w14:paraId="66C3FB23" w14:textId="77777777" w:rsidTr="00D94688">
        <w:trPr>
          <w:trHeight w:val="244"/>
        </w:trPr>
        <w:tc>
          <w:tcPr>
            <w:tcW w:w="2207" w:type="dxa"/>
            <w:shd w:val="clear" w:color="auto" w:fill="F2F2F2" w:themeFill="background1" w:themeFillShade="F2"/>
            <w:vAlign w:val="center"/>
            <w:hideMark/>
          </w:tcPr>
          <w:p w14:paraId="28E81559" w14:textId="77777777" w:rsidR="00E552C8" w:rsidRPr="00360F98" w:rsidRDefault="00E552C8" w:rsidP="00974DD3">
            <w:pPr>
              <w:pStyle w:val="TableTextLarge"/>
            </w:pPr>
            <w:r w:rsidRPr="00360F98">
              <w:t>Salaries &amp; Wages</w:t>
            </w:r>
          </w:p>
        </w:tc>
        <w:tc>
          <w:tcPr>
            <w:tcW w:w="1005" w:type="dxa"/>
            <w:shd w:val="clear" w:color="auto" w:fill="F2F2F2" w:themeFill="background1" w:themeFillShade="F2"/>
            <w:noWrap/>
            <w:vAlign w:val="center"/>
            <w:hideMark/>
          </w:tcPr>
          <w:p w14:paraId="6A87BA17" w14:textId="77777777" w:rsidR="00E552C8" w:rsidRPr="00360F98" w:rsidRDefault="00E552C8" w:rsidP="00974DD3">
            <w:pPr>
              <w:pStyle w:val="TableTextLarge"/>
            </w:pPr>
            <w:r w:rsidRPr="00360F98">
              <w:t>$2,500</w:t>
            </w:r>
          </w:p>
        </w:tc>
        <w:tc>
          <w:tcPr>
            <w:tcW w:w="0" w:type="auto"/>
            <w:shd w:val="clear" w:color="auto" w:fill="F2F2F2" w:themeFill="background1" w:themeFillShade="F2"/>
            <w:noWrap/>
            <w:vAlign w:val="center"/>
            <w:hideMark/>
          </w:tcPr>
          <w:p w14:paraId="73FAFE7C" w14:textId="77777777" w:rsidR="00E552C8" w:rsidRPr="00360F98" w:rsidRDefault="00E552C8" w:rsidP="00974DD3">
            <w:pPr>
              <w:pStyle w:val="TableTextLarge"/>
            </w:pPr>
            <w:r w:rsidRPr="00360F98">
              <w:t>$2,500</w:t>
            </w:r>
          </w:p>
        </w:tc>
        <w:tc>
          <w:tcPr>
            <w:tcW w:w="0" w:type="auto"/>
            <w:shd w:val="clear" w:color="auto" w:fill="F2F2F2" w:themeFill="background1" w:themeFillShade="F2"/>
            <w:noWrap/>
            <w:vAlign w:val="center"/>
            <w:hideMark/>
          </w:tcPr>
          <w:p w14:paraId="7F01DE18" w14:textId="77777777" w:rsidR="00E552C8" w:rsidRPr="00360F98" w:rsidRDefault="00E552C8" w:rsidP="00974DD3">
            <w:pPr>
              <w:pStyle w:val="TableTextLarge"/>
            </w:pPr>
            <w:r w:rsidRPr="00360F98">
              <w:t>$3,500</w:t>
            </w:r>
          </w:p>
        </w:tc>
        <w:tc>
          <w:tcPr>
            <w:tcW w:w="0" w:type="auto"/>
            <w:shd w:val="clear" w:color="auto" w:fill="F2F2F2" w:themeFill="background1" w:themeFillShade="F2"/>
            <w:noWrap/>
            <w:vAlign w:val="center"/>
            <w:hideMark/>
          </w:tcPr>
          <w:p w14:paraId="05B23316" w14:textId="77777777"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14:paraId="205E89EB" w14:textId="77777777" w:rsidR="00E552C8" w:rsidRPr="00360F98" w:rsidRDefault="00E552C8" w:rsidP="00974DD3">
            <w:pPr>
              <w:pStyle w:val="TableTextLarge"/>
            </w:pPr>
            <w:r w:rsidRPr="00360F98">
              <w:t>$5,000</w:t>
            </w:r>
          </w:p>
        </w:tc>
        <w:tc>
          <w:tcPr>
            <w:tcW w:w="0" w:type="auto"/>
            <w:gridSpan w:val="2"/>
            <w:shd w:val="clear" w:color="auto" w:fill="F2F2F2" w:themeFill="background1" w:themeFillShade="F2"/>
            <w:noWrap/>
            <w:vAlign w:val="center"/>
            <w:hideMark/>
          </w:tcPr>
          <w:p w14:paraId="65DDB551" w14:textId="77777777" w:rsidR="00E552C8" w:rsidRPr="00360F98" w:rsidRDefault="00E552C8" w:rsidP="00974DD3">
            <w:pPr>
              <w:pStyle w:val="TableTextLarge"/>
            </w:pPr>
            <w:r w:rsidRPr="00360F98">
              <w:t>$5,000</w:t>
            </w:r>
          </w:p>
        </w:tc>
        <w:tc>
          <w:tcPr>
            <w:tcW w:w="0" w:type="auto"/>
            <w:shd w:val="clear" w:color="auto" w:fill="F2F2F2" w:themeFill="background1" w:themeFillShade="F2"/>
            <w:noWrap/>
            <w:vAlign w:val="center"/>
            <w:hideMark/>
          </w:tcPr>
          <w:p w14:paraId="0581C011" w14:textId="77777777" w:rsidR="00E552C8" w:rsidRPr="00360F98" w:rsidRDefault="00E552C8" w:rsidP="00974DD3">
            <w:pPr>
              <w:pStyle w:val="TableTextLarge"/>
            </w:pPr>
            <w:r w:rsidRPr="00360F98">
              <w:t>$8,000</w:t>
            </w:r>
          </w:p>
        </w:tc>
        <w:tc>
          <w:tcPr>
            <w:tcW w:w="0" w:type="auto"/>
            <w:shd w:val="clear" w:color="auto" w:fill="F2F2F2" w:themeFill="background1" w:themeFillShade="F2"/>
            <w:noWrap/>
            <w:vAlign w:val="center"/>
            <w:hideMark/>
          </w:tcPr>
          <w:p w14:paraId="5DB20545"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118111A5"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1F8E97CC"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3C623112"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1E014FB7" w14:textId="77777777" w:rsidR="00E552C8" w:rsidRPr="00360F98" w:rsidRDefault="00E552C8" w:rsidP="00974DD3">
            <w:pPr>
              <w:pStyle w:val="TableTextLarge"/>
            </w:pPr>
            <w:r w:rsidRPr="00360F98">
              <w:t>$9,000</w:t>
            </w:r>
          </w:p>
        </w:tc>
        <w:tc>
          <w:tcPr>
            <w:tcW w:w="0" w:type="auto"/>
            <w:shd w:val="clear" w:color="auto" w:fill="F2F2F2" w:themeFill="background1" w:themeFillShade="F2"/>
            <w:noWrap/>
            <w:vAlign w:val="center"/>
            <w:hideMark/>
          </w:tcPr>
          <w:p w14:paraId="335BE098" w14:textId="77777777" w:rsidR="00E552C8" w:rsidRPr="00360F98" w:rsidRDefault="00E552C8" w:rsidP="00974DD3">
            <w:pPr>
              <w:pStyle w:val="TableTextLarge"/>
            </w:pPr>
            <w:r w:rsidRPr="00360F98">
              <w:t>$76,500</w:t>
            </w:r>
          </w:p>
        </w:tc>
      </w:tr>
      <w:tr w:rsidR="00E552C8" w:rsidRPr="00360F98" w14:paraId="300CDE82" w14:textId="77777777" w:rsidTr="00D94688">
        <w:trPr>
          <w:trHeight w:val="244"/>
        </w:trPr>
        <w:tc>
          <w:tcPr>
            <w:tcW w:w="2207" w:type="dxa"/>
            <w:shd w:val="clear" w:color="auto" w:fill="auto"/>
            <w:vAlign w:val="center"/>
            <w:hideMark/>
          </w:tcPr>
          <w:p w14:paraId="07865857" w14:textId="77777777" w:rsidR="00E552C8" w:rsidRPr="00360F98" w:rsidRDefault="00E552C8" w:rsidP="00974DD3">
            <w:pPr>
              <w:pStyle w:val="TableTextLarge"/>
            </w:pPr>
            <w:r w:rsidRPr="00360F98">
              <w:t>Marketing/Advertising</w:t>
            </w:r>
          </w:p>
        </w:tc>
        <w:tc>
          <w:tcPr>
            <w:tcW w:w="1005" w:type="dxa"/>
            <w:shd w:val="clear" w:color="auto" w:fill="auto"/>
            <w:noWrap/>
            <w:vAlign w:val="center"/>
            <w:hideMark/>
          </w:tcPr>
          <w:p w14:paraId="47F7C74A" w14:textId="77777777" w:rsidR="00E552C8" w:rsidRPr="00360F98" w:rsidRDefault="00E552C8" w:rsidP="00974DD3">
            <w:pPr>
              <w:pStyle w:val="TableTextLarge"/>
            </w:pPr>
            <w:r w:rsidRPr="00360F98">
              <w:t>$400</w:t>
            </w:r>
          </w:p>
        </w:tc>
        <w:tc>
          <w:tcPr>
            <w:tcW w:w="0" w:type="auto"/>
            <w:shd w:val="clear" w:color="auto" w:fill="auto"/>
            <w:noWrap/>
            <w:vAlign w:val="center"/>
            <w:hideMark/>
          </w:tcPr>
          <w:p w14:paraId="07A538E1" w14:textId="77777777" w:rsidR="00E552C8" w:rsidRPr="00360F98" w:rsidRDefault="00E552C8" w:rsidP="00974DD3">
            <w:pPr>
              <w:pStyle w:val="TableTextLarge"/>
            </w:pPr>
            <w:r w:rsidRPr="00360F98">
              <w:t>$450</w:t>
            </w:r>
          </w:p>
        </w:tc>
        <w:tc>
          <w:tcPr>
            <w:tcW w:w="0" w:type="auto"/>
            <w:shd w:val="clear" w:color="auto" w:fill="auto"/>
            <w:noWrap/>
            <w:vAlign w:val="center"/>
            <w:hideMark/>
          </w:tcPr>
          <w:p w14:paraId="6883BECB" w14:textId="77777777" w:rsidR="00E552C8" w:rsidRPr="00360F98" w:rsidRDefault="00E552C8" w:rsidP="00974DD3">
            <w:pPr>
              <w:pStyle w:val="TableTextLarge"/>
            </w:pPr>
            <w:r w:rsidRPr="00360F98">
              <w:t>$450</w:t>
            </w:r>
          </w:p>
        </w:tc>
        <w:tc>
          <w:tcPr>
            <w:tcW w:w="0" w:type="auto"/>
            <w:shd w:val="clear" w:color="auto" w:fill="auto"/>
            <w:noWrap/>
            <w:vAlign w:val="center"/>
            <w:hideMark/>
          </w:tcPr>
          <w:p w14:paraId="213B4E49" w14:textId="77777777" w:rsidR="00E552C8" w:rsidRPr="00360F98" w:rsidRDefault="00E552C8" w:rsidP="00974DD3">
            <w:pPr>
              <w:pStyle w:val="TableTextLarge"/>
            </w:pPr>
            <w:r w:rsidRPr="00360F98">
              <w:t>$450</w:t>
            </w:r>
          </w:p>
        </w:tc>
        <w:tc>
          <w:tcPr>
            <w:tcW w:w="0" w:type="auto"/>
            <w:shd w:val="clear" w:color="auto" w:fill="auto"/>
            <w:noWrap/>
            <w:vAlign w:val="center"/>
            <w:hideMark/>
          </w:tcPr>
          <w:p w14:paraId="7B370681" w14:textId="77777777" w:rsidR="00E552C8" w:rsidRPr="00360F98" w:rsidRDefault="00E552C8" w:rsidP="00974DD3">
            <w:pPr>
              <w:pStyle w:val="TableTextLarge"/>
            </w:pPr>
            <w:r w:rsidRPr="00360F98">
              <w:t>$900</w:t>
            </w:r>
          </w:p>
        </w:tc>
        <w:tc>
          <w:tcPr>
            <w:tcW w:w="0" w:type="auto"/>
            <w:gridSpan w:val="2"/>
            <w:shd w:val="clear" w:color="auto" w:fill="auto"/>
            <w:noWrap/>
            <w:vAlign w:val="center"/>
            <w:hideMark/>
          </w:tcPr>
          <w:p w14:paraId="090187B7"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1AC02CE8"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59878750"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3F5EE965"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372C9FA8" w14:textId="77777777" w:rsidR="00E552C8" w:rsidRPr="00360F98" w:rsidRDefault="00E552C8" w:rsidP="00974DD3">
            <w:pPr>
              <w:pStyle w:val="TableTextLarge"/>
            </w:pPr>
            <w:r w:rsidRPr="00360F98">
              <w:t>$900</w:t>
            </w:r>
          </w:p>
        </w:tc>
        <w:tc>
          <w:tcPr>
            <w:tcW w:w="0" w:type="auto"/>
            <w:shd w:val="clear" w:color="auto" w:fill="auto"/>
            <w:noWrap/>
            <w:vAlign w:val="center"/>
            <w:hideMark/>
          </w:tcPr>
          <w:p w14:paraId="45F5D350" w14:textId="77777777" w:rsidR="00E552C8" w:rsidRPr="00360F98" w:rsidRDefault="00E552C8" w:rsidP="00974DD3">
            <w:pPr>
              <w:pStyle w:val="TableTextLarge"/>
            </w:pPr>
            <w:r w:rsidRPr="00360F98">
              <w:t>$1,200</w:t>
            </w:r>
          </w:p>
        </w:tc>
        <w:tc>
          <w:tcPr>
            <w:tcW w:w="0" w:type="auto"/>
            <w:shd w:val="clear" w:color="auto" w:fill="auto"/>
            <w:noWrap/>
            <w:vAlign w:val="center"/>
            <w:hideMark/>
          </w:tcPr>
          <w:p w14:paraId="02B87164" w14:textId="77777777" w:rsidR="00E552C8" w:rsidRPr="00360F98" w:rsidRDefault="00E552C8" w:rsidP="00974DD3">
            <w:pPr>
              <w:pStyle w:val="TableTextLarge"/>
            </w:pPr>
            <w:r w:rsidRPr="00360F98">
              <w:t>$1,200</w:t>
            </w:r>
          </w:p>
        </w:tc>
        <w:tc>
          <w:tcPr>
            <w:tcW w:w="0" w:type="auto"/>
            <w:shd w:val="clear" w:color="auto" w:fill="auto"/>
            <w:noWrap/>
            <w:vAlign w:val="center"/>
            <w:hideMark/>
          </w:tcPr>
          <w:p w14:paraId="78E2CE2F" w14:textId="77777777" w:rsidR="00E552C8" w:rsidRPr="00360F98" w:rsidRDefault="00E552C8" w:rsidP="00974DD3">
            <w:pPr>
              <w:pStyle w:val="TableTextLarge"/>
            </w:pPr>
            <w:r w:rsidRPr="00360F98">
              <w:t>$9,550</w:t>
            </w:r>
          </w:p>
        </w:tc>
      </w:tr>
      <w:tr w:rsidR="00E552C8" w:rsidRPr="00360F98" w14:paraId="56A0D7F7" w14:textId="77777777" w:rsidTr="00D94688">
        <w:trPr>
          <w:trHeight w:val="244"/>
        </w:trPr>
        <w:tc>
          <w:tcPr>
            <w:tcW w:w="2207" w:type="dxa"/>
            <w:shd w:val="clear" w:color="auto" w:fill="F2F2F2" w:themeFill="background1" w:themeFillShade="F2"/>
            <w:vAlign w:val="center"/>
            <w:hideMark/>
          </w:tcPr>
          <w:p w14:paraId="78C0EE53" w14:textId="77777777" w:rsidR="00E552C8" w:rsidRPr="00360F98" w:rsidRDefault="00E552C8" w:rsidP="00974DD3">
            <w:pPr>
              <w:pStyle w:val="TableTextLarge"/>
            </w:pPr>
            <w:r w:rsidRPr="00360F98">
              <w:t>Sales Commissions</w:t>
            </w:r>
          </w:p>
        </w:tc>
        <w:tc>
          <w:tcPr>
            <w:tcW w:w="1005" w:type="dxa"/>
            <w:shd w:val="clear" w:color="auto" w:fill="F2F2F2" w:themeFill="background1" w:themeFillShade="F2"/>
            <w:noWrap/>
            <w:vAlign w:val="center"/>
            <w:hideMark/>
          </w:tcPr>
          <w:p w14:paraId="1C83E2D6"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0AA1E8D0" w14:textId="77777777" w:rsidR="00E552C8" w:rsidRPr="00360F98" w:rsidRDefault="00E552C8" w:rsidP="00974DD3">
            <w:pPr>
              <w:pStyle w:val="TableTextLarge"/>
            </w:pPr>
            <w:r w:rsidRPr="00360F98">
              <w:t>$650</w:t>
            </w:r>
          </w:p>
        </w:tc>
        <w:tc>
          <w:tcPr>
            <w:tcW w:w="0" w:type="auto"/>
            <w:shd w:val="clear" w:color="auto" w:fill="F2F2F2" w:themeFill="background1" w:themeFillShade="F2"/>
            <w:noWrap/>
            <w:vAlign w:val="center"/>
            <w:hideMark/>
          </w:tcPr>
          <w:p w14:paraId="006D2877" w14:textId="77777777" w:rsidR="00E552C8" w:rsidRPr="00360F98" w:rsidRDefault="00E552C8" w:rsidP="00974DD3">
            <w:pPr>
              <w:pStyle w:val="TableTextLarge"/>
            </w:pPr>
            <w:r w:rsidRPr="00360F98">
              <w:t>$800</w:t>
            </w:r>
          </w:p>
        </w:tc>
        <w:tc>
          <w:tcPr>
            <w:tcW w:w="0" w:type="auto"/>
            <w:shd w:val="clear" w:color="auto" w:fill="F2F2F2" w:themeFill="background1" w:themeFillShade="F2"/>
            <w:noWrap/>
            <w:vAlign w:val="center"/>
            <w:hideMark/>
          </w:tcPr>
          <w:p w14:paraId="76B619D8" w14:textId="77777777" w:rsidR="00E552C8" w:rsidRPr="00360F98" w:rsidRDefault="00E552C8" w:rsidP="00974DD3">
            <w:pPr>
              <w:pStyle w:val="TableTextLarge"/>
            </w:pPr>
            <w:r w:rsidRPr="00360F98">
              <w:t>$350</w:t>
            </w:r>
          </w:p>
        </w:tc>
        <w:tc>
          <w:tcPr>
            <w:tcW w:w="0" w:type="auto"/>
            <w:shd w:val="clear" w:color="auto" w:fill="F2F2F2" w:themeFill="background1" w:themeFillShade="F2"/>
            <w:noWrap/>
            <w:vAlign w:val="center"/>
            <w:hideMark/>
          </w:tcPr>
          <w:p w14:paraId="430A71A6" w14:textId="77777777" w:rsidR="00E552C8" w:rsidRPr="00360F98" w:rsidRDefault="00E552C8" w:rsidP="00974DD3">
            <w:pPr>
              <w:pStyle w:val="TableTextLarge"/>
            </w:pPr>
            <w:r w:rsidRPr="00360F98">
              <w:t>$725</w:t>
            </w:r>
          </w:p>
        </w:tc>
        <w:tc>
          <w:tcPr>
            <w:tcW w:w="0" w:type="auto"/>
            <w:gridSpan w:val="2"/>
            <w:shd w:val="clear" w:color="auto" w:fill="F2F2F2" w:themeFill="background1" w:themeFillShade="F2"/>
            <w:noWrap/>
            <w:vAlign w:val="center"/>
            <w:hideMark/>
          </w:tcPr>
          <w:p w14:paraId="02B6CE31" w14:textId="77777777" w:rsidR="00E552C8" w:rsidRPr="00360F98" w:rsidRDefault="00E552C8" w:rsidP="00974DD3">
            <w:pPr>
              <w:pStyle w:val="TableTextLarge"/>
            </w:pPr>
            <w:r w:rsidRPr="00360F98">
              <w:t>$820</w:t>
            </w:r>
          </w:p>
        </w:tc>
        <w:tc>
          <w:tcPr>
            <w:tcW w:w="0" w:type="auto"/>
            <w:shd w:val="clear" w:color="auto" w:fill="F2F2F2" w:themeFill="background1" w:themeFillShade="F2"/>
            <w:noWrap/>
            <w:vAlign w:val="center"/>
            <w:hideMark/>
          </w:tcPr>
          <w:p w14:paraId="3A10DBF5" w14:textId="77777777" w:rsidR="00E552C8" w:rsidRPr="00360F98" w:rsidRDefault="00E552C8" w:rsidP="00974DD3">
            <w:pPr>
              <w:pStyle w:val="TableTextLarge"/>
            </w:pPr>
            <w:r w:rsidRPr="00360F98">
              <w:t>$1,125</w:t>
            </w:r>
          </w:p>
        </w:tc>
        <w:tc>
          <w:tcPr>
            <w:tcW w:w="0" w:type="auto"/>
            <w:shd w:val="clear" w:color="auto" w:fill="F2F2F2" w:themeFill="background1" w:themeFillShade="F2"/>
            <w:noWrap/>
            <w:vAlign w:val="center"/>
            <w:hideMark/>
          </w:tcPr>
          <w:p w14:paraId="33D31BA6" w14:textId="77777777" w:rsidR="00E552C8" w:rsidRPr="00360F98" w:rsidRDefault="00E552C8" w:rsidP="00974DD3">
            <w:pPr>
              <w:pStyle w:val="TableTextLarge"/>
            </w:pPr>
            <w:r w:rsidRPr="00360F98">
              <w:t>$1,156</w:t>
            </w:r>
          </w:p>
        </w:tc>
        <w:tc>
          <w:tcPr>
            <w:tcW w:w="0" w:type="auto"/>
            <w:shd w:val="clear" w:color="auto" w:fill="F2F2F2" w:themeFill="background1" w:themeFillShade="F2"/>
            <w:noWrap/>
            <w:vAlign w:val="center"/>
            <w:hideMark/>
          </w:tcPr>
          <w:p w14:paraId="44D89163" w14:textId="77777777" w:rsidR="00E552C8" w:rsidRPr="00360F98" w:rsidRDefault="00E552C8" w:rsidP="00974DD3">
            <w:pPr>
              <w:pStyle w:val="TableTextLarge"/>
            </w:pPr>
            <w:r w:rsidRPr="00360F98">
              <w:t>$1,227</w:t>
            </w:r>
          </w:p>
        </w:tc>
        <w:tc>
          <w:tcPr>
            <w:tcW w:w="0" w:type="auto"/>
            <w:shd w:val="clear" w:color="auto" w:fill="F2F2F2" w:themeFill="background1" w:themeFillShade="F2"/>
            <w:noWrap/>
            <w:vAlign w:val="center"/>
            <w:hideMark/>
          </w:tcPr>
          <w:p w14:paraId="434E53E3" w14:textId="77777777" w:rsidR="00E552C8" w:rsidRPr="00360F98" w:rsidRDefault="00E552C8" w:rsidP="00974DD3">
            <w:pPr>
              <w:pStyle w:val="TableTextLarge"/>
            </w:pPr>
            <w:r w:rsidRPr="00360F98">
              <w:t>$1,100</w:t>
            </w:r>
          </w:p>
        </w:tc>
        <w:tc>
          <w:tcPr>
            <w:tcW w:w="0" w:type="auto"/>
            <w:shd w:val="clear" w:color="auto" w:fill="F2F2F2" w:themeFill="background1" w:themeFillShade="F2"/>
            <w:noWrap/>
            <w:vAlign w:val="center"/>
            <w:hideMark/>
          </w:tcPr>
          <w:p w14:paraId="2EF50BE6" w14:textId="77777777" w:rsidR="00E552C8" w:rsidRPr="00360F98" w:rsidRDefault="00E552C8" w:rsidP="00974DD3">
            <w:pPr>
              <w:pStyle w:val="TableTextLarge"/>
            </w:pPr>
            <w:r w:rsidRPr="00360F98">
              <w:t>$1,250</w:t>
            </w:r>
          </w:p>
        </w:tc>
        <w:tc>
          <w:tcPr>
            <w:tcW w:w="0" w:type="auto"/>
            <w:shd w:val="clear" w:color="auto" w:fill="F2F2F2" w:themeFill="background1" w:themeFillShade="F2"/>
            <w:noWrap/>
            <w:vAlign w:val="center"/>
            <w:hideMark/>
          </w:tcPr>
          <w:p w14:paraId="09D647A1" w14:textId="77777777" w:rsidR="00E552C8" w:rsidRPr="00360F98" w:rsidRDefault="00E552C8" w:rsidP="00974DD3">
            <w:pPr>
              <w:pStyle w:val="TableTextLarge"/>
            </w:pPr>
            <w:r w:rsidRPr="00360F98">
              <w:t>$1,367</w:t>
            </w:r>
          </w:p>
        </w:tc>
        <w:tc>
          <w:tcPr>
            <w:tcW w:w="0" w:type="auto"/>
            <w:shd w:val="clear" w:color="auto" w:fill="F2F2F2" w:themeFill="background1" w:themeFillShade="F2"/>
            <w:noWrap/>
            <w:vAlign w:val="center"/>
            <w:hideMark/>
          </w:tcPr>
          <w:p w14:paraId="7C86B37E" w14:textId="77777777" w:rsidR="00E552C8" w:rsidRPr="00360F98" w:rsidRDefault="00E552C8" w:rsidP="00974DD3">
            <w:pPr>
              <w:pStyle w:val="TableTextLarge"/>
            </w:pPr>
            <w:r w:rsidRPr="00360F98">
              <w:t>$10,821</w:t>
            </w:r>
          </w:p>
        </w:tc>
      </w:tr>
      <w:tr w:rsidR="00E552C8" w:rsidRPr="00360F98" w14:paraId="4B7E9927" w14:textId="77777777" w:rsidTr="00D94688">
        <w:trPr>
          <w:trHeight w:val="244"/>
        </w:trPr>
        <w:tc>
          <w:tcPr>
            <w:tcW w:w="2207" w:type="dxa"/>
            <w:shd w:val="clear" w:color="auto" w:fill="auto"/>
            <w:vAlign w:val="center"/>
            <w:hideMark/>
          </w:tcPr>
          <w:p w14:paraId="738A0DD9" w14:textId="77777777" w:rsidR="00E552C8" w:rsidRPr="00360F98" w:rsidRDefault="00E552C8" w:rsidP="00974DD3">
            <w:pPr>
              <w:pStyle w:val="TableTextLarge"/>
            </w:pPr>
            <w:r w:rsidRPr="00360F98">
              <w:t>Rent</w:t>
            </w:r>
          </w:p>
        </w:tc>
        <w:tc>
          <w:tcPr>
            <w:tcW w:w="1005" w:type="dxa"/>
            <w:shd w:val="clear" w:color="auto" w:fill="auto"/>
            <w:noWrap/>
            <w:vAlign w:val="center"/>
            <w:hideMark/>
          </w:tcPr>
          <w:p w14:paraId="124225FC"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0EB7FA9C"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4315DFC7"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3936BC78"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03E92602" w14:textId="77777777" w:rsidR="00E552C8" w:rsidRPr="00360F98" w:rsidRDefault="00E552C8" w:rsidP="00974DD3">
            <w:pPr>
              <w:pStyle w:val="TableTextLarge"/>
            </w:pPr>
            <w:r w:rsidRPr="00360F98">
              <w:t>$1,250</w:t>
            </w:r>
          </w:p>
        </w:tc>
        <w:tc>
          <w:tcPr>
            <w:tcW w:w="0" w:type="auto"/>
            <w:gridSpan w:val="2"/>
            <w:shd w:val="clear" w:color="auto" w:fill="auto"/>
            <w:noWrap/>
            <w:vAlign w:val="center"/>
            <w:hideMark/>
          </w:tcPr>
          <w:p w14:paraId="2263C91C"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6926FB5B"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1785B724"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7FCF94D3"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598D5E0F"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1F5E4596"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7EA040B0" w14:textId="77777777" w:rsidR="00E552C8" w:rsidRPr="00360F98" w:rsidRDefault="00E552C8" w:rsidP="00974DD3">
            <w:pPr>
              <w:pStyle w:val="TableTextLarge"/>
            </w:pPr>
            <w:r w:rsidRPr="00360F98">
              <w:t>$1,250</w:t>
            </w:r>
          </w:p>
        </w:tc>
        <w:tc>
          <w:tcPr>
            <w:tcW w:w="0" w:type="auto"/>
            <w:shd w:val="clear" w:color="auto" w:fill="auto"/>
            <w:noWrap/>
            <w:vAlign w:val="center"/>
            <w:hideMark/>
          </w:tcPr>
          <w:p w14:paraId="64DE9ECA" w14:textId="77777777" w:rsidR="00E552C8" w:rsidRPr="00360F98" w:rsidRDefault="00E552C8" w:rsidP="00974DD3">
            <w:pPr>
              <w:pStyle w:val="TableTextLarge"/>
            </w:pPr>
            <w:r w:rsidRPr="00360F98">
              <w:t>$15,000</w:t>
            </w:r>
          </w:p>
        </w:tc>
      </w:tr>
      <w:tr w:rsidR="00E552C8" w:rsidRPr="00360F98" w14:paraId="5F006344" w14:textId="77777777" w:rsidTr="00D94688">
        <w:trPr>
          <w:trHeight w:val="244"/>
        </w:trPr>
        <w:tc>
          <w:tcPr>
            <w:tcW w:w="2207" w:type="dxa"/>
            <w:shd w:val="clear" w:color="auto" w:fill="F2F2F2" w:themeFill="background1" w:themeFillShade="F2"/>
            <w:vAlign w:val="center"/>
            <w:hideMark/>
          </w:tcPr>
          <w:p w14:paraId="52C64AFA" w14:textId="77777777" w:rsidR="00E552C8" w:rsidRPr="00360F98" w:rsidRDefault="00E552C8" w:rsidP="00974DD3">
            <w:pPr>
              <w:pStyle w:val="TableTextLarge"/>
            </w:pPr>
            <w:r w:rsidRPr="00360F98">
              <w:t>Utilities</w:t>
            </w:r>
          </w:p>
        </w:tc>
        <w:tc>
          <w:tcPr>
            <w:tcW w:w="1005" w:type="dxa"/>
            <w:shd w:val="clear" w:color="auto" w:fill="F2F2F2" w:themeFill="background1" w:themeFillShade="F2"/>
            <w:noWrap/>
            <w:vAlign w:val="center"/>
            <w:hideMark/>
          </w:tcPr>
          <w:p w14:paraId="1C37428C"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0F00B3A7" w14:textId="77777777" w:rsidR="00E552C8" w:rsidRPr="00360F98" w:rsidRDefault="00E552C8" w:rsidP="00974DD3">
            <w:pPr>
              <w:pStyle w:val="TableTextLarge"/>
            </w:pPr>
            <w:r w:rsidRPr="00360F98">
              <w:t>$150</w:t>
            </w:r>
          </w:p>
        </w:tc>
        <w:tc>
          <w:tcPr>
            <w:tcW w:w="0" w:type="auto"/>
            <w:shd w:val="clear" w:color="auto" w:fill="F2F2F2" w:themeFill="background1" w:themeFillShade="F2"/>
            <w:noWrap/>
            <w:vAlign w:val="center"/>
            <w:hideMark/>
          </w:tcPr>
          <w:p w14:paraId="28F8C963" w14:textId="77777777"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14:paraId="6B52ABE3" w14:textId="77777777"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14:paraId="5D9903E5" w14:textId="77777777" w:rsidR="00E552C8" w:rsidRPr="00360F98" w:rsidRDefault="00E552C8" w:rsidP="00974DD3">
            <w:pPr>
              <w:pStyle w:val="TableTextLarge"/>
            </w:pPr>
            <w:r w:rsidRPr="00360F98">
              <w:t>$200</w:t>
            </w:r>
          </w:p>
        </w:tc>
        <w:tc>
          <w:tcPr>
            <w:tcW w:w="0" w:type="auto"/>
            <w:gridSpan w:val="2"/>
            <w:shd w:val="clear" w:color="auto" w:fill="F2F2F2" w:themeFill="background1" w:themeFillShade="F2"/>
            <w:noWrap/>
            <w:vAlign w:val="center"/>
            <w:hideMark/>
          </w:tcPr>
          <w:p w14:paraId="52375FB4"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315F4B5E"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2FDB19DC"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037BD60E" w14:textId="77777777"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14:paraId="40CF955A" w14:textId="77777777" w:rsidR="00E552C8" w:rsidRPr="00360F98" w:rsidRDefault="00E552C8" w:rsidP="00974DD3">
            <w:pPr>
              <w:pStyle w:val="TableTextLarge"/>
            </w:pPr>
            <w:r w:rsidRPr="00360F98">
              <w:t>$200</w:t>
            </w:r>
          </w:p>
        </w:tc>
        <w:tc>
          <w:tcPr>
            <w:tcW w:w="0" w:type="auto"/>
            <w:shd w:val="clear" w:color="auto" w:fill="F2F2F2" w:themeFill="background1" w:themeFillShade="F2"/>
            <w:noWrap/>
            <w:vAlign w:val="center"/>
            <w:hideMark/>
          </w:tcPr>
          <w:p w14:paraId="76A1755C"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2B203832"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0E188DB0" w14:textId="77777777" w:rsidR="00E552C8" w:rsidRPr="00360F98" w:rsidRDefault="00E552C8" w:rsidP="00974DD3">
            <w:pPr>
              <w:pStyle w:val="TableTextLarge"/>
            </w:pPr>
            <w:r w:rsidRPr="00360F98">
              <w:t>$2,650</w:t>
            </w:r>
          </w:p>
        </w:tc>
      </w:tr>
      <w:tr w:rsidR="00E552C8" w:rsidRPr="00360F98" w14:paraId="77074448" w14:textId="77777777" w:rsidTr="00D94688">
        <w:trPr>
          <w:trHeight w:val="244"/>
        </w:trPr>
        <w:tc>
          <w:tcPr>
            <w:tcW w:w="2207" w:type="dxa"/>
            <w:shd w:val="clear" w:color="auto" w:fill="auto"/>
            <w:vAlign w:val="center"/>
            <w:hideMark/>
          </w:tcPr>
          <w:p w14:paraId="2CED08BD" w14:textId="77777777" w:rsidR="00E552C8" w:rsidRPr="00360F98" w:rsidRDefault="00E552C8" w:rsidP="00974DD3">
            <w:pPr>
              <w:pStyle w:val="TableTextLarge"/>
            </w:pPr>
            <w:r w:rsidRPr="00360F98">
              <w:t>Website Expenses</w:t>
            </w:r>
          </w:p>
        </w:tc>
        <w:tc>
          <w:tcPr>
            <w:tcW w:w="1005" w:type="dxa"/>
            <w:shd w:val="clear" w:color="auto" w:fill="auto"/>
            <w:noWrap/>
            <w:vAlign w:val="center"/>
            <w:hideMark/>
          </w:tcPr>
          <w:p w14:paraId="1C74F6C1"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4E2B1783"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6631EEC7"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24A2419B"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7FBB8DB4" w14:textId="77777777" w:rsidR="00E552C8" w:rsidRPr="00360F98" w:rsidRDefault="00E552C8" w:rsidP="00974DD3">
            <w:pPr>
              <w:pStyle w:val="TableTextLarge"/>
            </w:pPr>
            <w:r w:rsidRPr="00360F98">
              <w:t>$175</w:t>
            </w:r>
          </w:p>
        </w:tc>
        <w:tc>
          <w:tcPr>
            <w:tcW w:w="0" w:type="auto"/>
            <w:gridSpan w:val="2"/>
            <w:shd w:val="clear" w:color="auto" w:fill="auto"/>
            <w:noWrap/>
            <w:vAlign w:val="center"/>
            <w:hideMark/>
          </w:tcPr>
          <w:p w14:paraId="59382DA5"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5B3C0B80"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2992114E"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63AEB513"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40658EA4" w14:textId="77777777" w:rsidR="00E552C8" w:rsidRPr="00360F98" w:rsidRDefault="00E552C8" w:rsidP="00974DD3">
            <w:pPr>
              <w:pStyle w:val="TableTextLarge"/>
            </w:pPr>
            <w:r w:rsidRPr="00360F98">
              <w:t>$175</w:t>
            </w:r>
          </w:p>
        </w:tc>
        <w:tc>
          <w:tcPr>
            <w:tcW w:w="0" w:type="auto"/>
            <w:shd w:val="clear" w:color="auto" w:fill="auto"/>
            <w:noWrap/>
            <w:vAlign w:val="center"/>
            <w:hideMark/>
          </w:tcPr>
          <w:p w14:paraId="131E0345" w14:textId="77777777" w:rsidR="00E552C8" w:rsidRPr="00360F98" w:rsidRDefault="00E552C8" w:rsidP="00974DD3">
            <w:pPr>
              <w:pStyle w:val="TableTextLarge"/>
            </w:pPr>
            <w:r w:rsidRPr="00360F98">
              <w:t>$225</w:t>
            </w:r>
          </w:p>
        </w:tc>
        <w:tc>
          <w:tcPr>
            <w:tcW w:w="0" w:type="auto"/>
            <w:shd w:val="clear" w:color="auto" w:fill="auto"/>
            <w:noWrap/>
            <w:vAlign w:val="center"/>
            <w:hideMark/>
          </w:tcPr>
          <w:p w14:paraId="017031CE" w14:textId="77777777" w:rsidR="00E552C8" w:rsidRPr="00360F98" w:rsidRDefault="00E552C8" w:rsidP="00974DD3">
            <w:pPr>
              <w:pStyle w:val="TableTextLarge"/>
            </w:pPr>
            <w:r w:rsidRPr="00360F98">
              <w:t>$225</w:t>
            </w:r>
          </w:p>
        </w:tc>
        <w:tc>
          <w:tcPr>
            <w:tcW w:w="0" w:type="auto"/>
            <w:shd w:val="clear" w:color="auto" w:fill="auto"/>
            <w:noWrap/>
            <w:vAlign w:val="center"/>
            <w:hideMark/>
          </w:tcPr>
          <w:p w14:paraId="4833671B" w14:textId="77777777" w:rsidR="00E552C8" w:rsidRPr="00360F98" w:rsidRDefault="00E552C8" w:rsidP="00974DD3">
            <w:pPr>
              <w:pStyle w:val="TableTextLarge"/>
            </w:pPr>
            <w:r w:rsidRPr="00360F98">
              <w:t>$2,200</w:t>
            </w:r>
          </w:p>
        </w:tc>
      </w:tr>
      <w:tr w:rsidR="00E552C8" w:rsidRPr="00360F98" w14:paraId="15775F9B" w14:textId="77777777" w:rsidTr="00D94688">
        <w:trPr>
          <w:trHeight w:val="244"/>
        </w:trPr>
        <w:tc>
          <w:tcPr>
            <w:tcW w:w="2207" w:type="dxa"/>
            <w:shd w:val="clear" w:color="auto" w:fill="F2F2F2" w:themeFill="background1" w:themeFillShade="F2"/>
            <w:vAlign w:val="center"/>
            <w:hideMark/>
          </w:tcPr>
          <w:p w14:paraId="6CD382C7" w14:textId="77777777" w:rsidR="00E552C8" w:rsidRPr="00360F98" w:rsidRDefault="00E552C8" w:rsidP="00974DD3">
            <w:pPr>
              <w:pStyle w:val="TableTextLarge"/>
            </w:pPr>
            <w:r w:rsidRPr="00360F98">
              <w:t>Internet/Phone</w:t>
            </w:r>
          </w:p>
        </w:tc>
        <w:tc>
          <w:tcPr>
            <w:tcW w:w="1005" w:type="dxa"/>
            <w:shd w:val="clear" w:color="auto" w:fill="F2F2F2" w:themeFill="background1" w:themeFillShade="F2"/>
            <w:noWrap/>
            <w:vAlign w:val="center"/>
            <w:hideMark/>
          </w:tcPr>
          <w:p w14:paraId="094CF99E"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6910D679"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4600C303"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264628E0"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6C9AEA98" w14:textId="77777777" w:rsidR="00E552C8" w:rsidRPr="00360F98" w:rsidRDefault="00E552C8" w:rsidP="00974DD3">
            <w:pPr>
              <w:pStyle w:val="TableTextLarge"/>
            </w:pPr>
            <w:r w:rsidRPr="00360F98">
              <w:t>$110</w:t>
            </w:r>
          </w:p>
        </w:tc>
        <w:tc>
          <w:tcPr>
            <w:tcW w:w="0" w:type="auto"/>
            <w:gridSpan w:val="2"/>
            <w:shd w:val="clear" w:color="auto" w:fill="F2F2F2" w:themeFill="background1" w:themeFillShade="F2"/>
            <w:noWrap/>
            <w:vAlign w:val="center"/>
            <w:hideMark/>
          </w:tcPr>
          <w:p w14:paraId="0E26C587"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00748CB6"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1246CC3B"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4115AA0F"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7729D062"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1A2C3A56"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2DC6BD1A" w14:textId="77777777" w:rsidR="00E552C8" w:rsidRPr="00360F98" w:rsidRDefault="00E552C8" w:rsidP="00974DD3">
            <w:pPr>
              <w:pStyle w:val="TableTextLarge"/>
            </w:pPr>
            <w:r w:rsidRPr="00360F98">
              <w:t>$110</w:t>
            </w:r>
          </w:p>
        </w:tc>
        <w:tc>
          <w:tcPr>
            <w:tcW w:w="0" w:type="auto"/>
            <w:shd w:val="clear" w:color="auto" w:fill="F2F2F2" w:themeFill="background1" w:themeFillShade="F2"/>
            <w:noWrap/>
            <w:vAlign w:val="center"/>
            <w:hideMark/>
          </w:tcPr>
          <w:p w14:paraId="3C514957" w14:textId="77777777" w:rsidR="00E552C8" w:rsidRPr="00360F98" w:rsidRDefault="00E552C8" w:rsidP="00974DD3">
            <w:pPr>
              <w:pStyle w:val="TableTextLarge"/>
            </w:pPr>
            <w:r w:rsidRPr="00360F98">
              <w:t>$1,320</w:t>
            </w:r>
          </w:p>
        </w:tc>
      </w:tr>
      <w:tr w:rsidR="00E552C8" w:rsidRPr="00360F98" w14:paraId="53574577" w14:textId="77777777" w:rsidTr="00D94688">
        <w:trPr>
          <w:trHeight w:val="244"/>
        </w:trPr>
        <w:tc>
          <w:tcPr>
            <w:tcW w:w="2207" w:type="dxa"/>
            <w:shd w:val="clear" w:color="auto" w:fill="auto"/>
            <w:vAlign w:val="center"/>
            <w:hideMark/>
          </w:tcPr>
          <w:p w14:paraId="1F9B7E59" w14:textId="77777777" w:rsidR="00E552C8" w:rsidRPr="00360F98" w:rsidRDefault="00E552C8" w:rsidP="00974DD3">
            <w:pPr>
              <w:pStyle w:val="TableTextLarge"/>
            </w:pPr>
            <w:r w:rsidRPr="00360F98">
              <w:t>Insurance</w:t>
            </w:r>
          </w:p>
        </w:tc>
        <w:tc>
          <w:tcPr>
            <w:tcW w:w="1005" w:type="dxa"/>
            <w:shd w:val="clear" w:color="auto" w:fill="auto"/>
            <w:noWrap/>
            <w:vAlign w:val="center"/>
            <w:hideMark/>
          </w:tcPr>
          <w:p w14:paraId="2B4AE949"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73E45DE6"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1AF32C3B"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7DF487A8"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29052906" w14:textId="77777777" w:rsidR="00E552C8" w:rsidRPr="00360F98" w:rsidRDefault="00E552C8" w:rsidP="00974DD3">
            <w:pPr>
              <w:pStyle w:val="TableTextLarge"/>
            </w:pPr>
            <w:r w:rsidRPr="00360F98">
              <w:t>$165</w:t>
            </w:r>
          </w:p>
        </w:tc>
        <w:tc>
          <w:tcPr>
            <w:tcW w:w="0" w:type="auto"/>
            <w:gridSpan w:val="2"/>
            <w:shd w:val="clear" w:color="auto" w:fill="auto"/>
            <w:noWrap/>
            <w:vAlign w:val="center"/>
            <w:hideMark/>
          </w:tcPr>
          <w:p w14:paraId="4603A1B9"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1460082E"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43269B9C"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3B2C93C7"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382E068B"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58BDE6C0"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084A2EF1" w14:textId="77777777" w:rsidR="00E552C8" w:rsidRPr="00360F98" w:rsidRDefault="00E552C8" w:rsidP="00974DD3">
            <w:pPr>
              <w:pStyle w:val="TableTextLarge"/>
            </w:pPr>
            <w:r w:rsidRPr="00360F98">
              <w:t>$165</w:t>
            </w:r>
          </w:p>
        </w:tc>
        <w:tc>
          <w:tcPr>
            <w:tcW w:w="0" w:type="auto"/>
            <w:shd w:val="clear" w:color="auto" w:fill="auto"/>
            <w:noWrap/>
            <w:vAlign w:val="center"/>
            <w:hideMark/>
          </w:tcPr>
          <w:p w14:paraId="20F78934" w14:textId="77777777" w:rsidR="00E552C8" w:rsidRPr="00360F98" w:rsidRDefault="00E552C8" w:rsidP="00974DD3">
            <w:pPr>
              <w:pStyle w:val="TableTextLarge"/>
            </w:pPr>
            <w:r w:rsidRPr="00360F98">
              <w:t>$1,980</w:t>
            </w:r>
          </w:p>
        </w:tc>
      </w:tr>
      <w:tr w:rsidR="00E552C8" w:rsidRPr="00360F98" w14:paraId="01C2ED05" w14:textId="77777777" w:rsidTr="00D94688">
        <w:trPr>
          <w:trHeight w:val="244"/>
        </w:trPr>
        <w:tc>
          <w:tcPr>
            <w:tcW w:w="2207" w:type="dxa"/>
            <w:shd w:val="clear" w:color="auto" w:fill="F2F2F2" w:themeFill="background1" w:themeFillShade="F2"/>
            <w:vAlign w:val="center"/>
            <w:hideMark/>
          </w:tcPr>
          <w:p w14:paraId="5610BB33" w14:textId="77777777" w:rsidR="00E552C8" w:rsidRPr="00360F98" w:rsidRDefault="00E552C8" w:rsidP="00974DD3">
            <w:pPr>
              <w:pStyle w:val="TableTextLarge"/>
            </w:pPr>
            <w:r w:rsidRPr="00360F98">
              <w:t>Travel</w:t>
            </w:r>
          </w:p>
        </w:tc>
        <w:tc>
          <w:tcPr>
            <w:tcW w:w="1005" w:type="dxa"/>
            <w:shd w:val="clear" w:color="auto" w:fill="F2F2F2" w:themeFill="background1" w:themeFillShade="F2"/>
            <w:noWrap/>
            <w:vAlign w:val="center"/>
            <w:hideMark/>
          </w:tcPr>
          <w:p w14:paraId="5AEA6C9E" w14:textId="77777777" w:rsidR="00E552C8" w:rsidRPr="00360F98" w:rsidRDefault="00E552C8" w:rsidP="00974DD3">
            <w:pPr>
              <w:pStyle w:val="TableTextLarge"/>
            </w:pPr>
            <w:r w:rsidRPr="00360F98">
              <w:t>$100</w:t>
            </w:r>
          </w:p>
        </w:tc>
        <w:tc>
          <w:tcPr>
            <w:tcW w:w="0" w:type="auto"/>
            <w:shd w:val="clear" w:color="auto" w:fill="F2F2F2" w:themeFill="background1" w:themeFillShade="F2"/>
            <w:noWrap/>
            <w:vAlign w:val="center"/>
            <w:hideMark/>
          </w:tcPr>
          <w:p w14:paraId="6E55C21C"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6B04AEC5"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2DB1AC7C" w14:textId="77777777" w:rsidR="00E552C8" w:rsidRPr="00360F98" w:rsidRDefault="00E552C8" w:rsidP="00974DD3">
            <w:pPr>
              <w:pStyle w:val="TableTextLarge"/>
            </w:pPr>
            <w:r w:rsidRPr="00360F98">
              <w:t>$250</w:t>
            </w:r>
          </w:p>
        </w:tc>
        <w:tc>
          <w:tcPr>
            <w:tcW w:w="0" w:type="auto"/>
            <w:shd w:val="clear" w:color="auto" w:fill="F2F2F2" w:themeFill="background1" w:themeFillShade="F2"/>
            <w:noWrap/>
            <w:vAlign w:val="center"/>
            <w:hideMark/>
          </w:tcPr>
          <w:p w14:paraId="1432E0B3" w14:textId="77777777" w:rsidR="00E552C8" w:rsidRPr="00360F98" w:rsidRDefault="00E552C8" w:rsidP="00974DD3">
            <w:pPr>
              <w:pStyle w:val="TableTextLarge"/>
            </w:pPr>
            <w:r w:rsidRPr="00360F98">
              <w:t>$0</w:t>
            </w:r>
          </w:p>
        </w:tc>
        <w:tc>
          <w:tcPr>
            <w:tcW w:w="0" w:type="auto"/>
            <w:gridSpan w:val="2"/>
            <w:shd w:val="clear" w:color="auto" w:fill="F2F2F2" w:themeFill="background1" w:themeFillShade="F2"/>
            <w:noWrap/>
            <w:vAlign w:val="center"/>
            <w:hideMark/>
          </w:tcPr>
          <w:p w14:paraId="7EE2E9B9"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622D4EF9"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7F3B8E87"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2AD7DCB6" w14:textId="77777777" w:rsidR="00E552C8" w:rsidRPr="00360F98" w:rsidRDefault="00E552C8" w:rsidP="00974DD3">
            <w:pPr>
              <w:pStyle w:val="TableTextLarge"/>
            </w:pPr>
            <w:r w:rsidRPr="00360F98">
              <w:t>$675</w:t>
            </w:r>
          </w:p>
        </w:tc>
        <w:tc>
          <w:tcPr>
            <w:tcW w:w="0" w:type="auto"/>
            <w:shd w:val="clear" w:color="auto" w:fill="F2F2F2" w:themeFill="background1" w:themeFillShade="F2"/>
            <w:noWrap/>
            <w:vAlign w:val="center"/>
            <w:hideMark/>
          </w:tcPr>
          <w:p w14:paraId="363AFBC6" w14:textId="77777777" w:rsidR="00E552C8" w:rsidRPr="00360F98" w:rsidRDefault="00E552C8" w:rsidP="00974DD3">
            <w:pPr>
              <w:pStyle w:val="TableTextLarge"/>
            </w:pPr>
            <w:r w:rsidRPr="00360F98">
              <w:t>$800</w:t>
            </w:r>
          </w:p>
        </w:tc>
        <w:tc>
          <w:tcPr>
            <w:tcW w:w="0" w:type="auto"/>
            <w:shd w:val="clear" w:color="auto" w:fill="F2F2F2" w:themeFill="background1" w:themeFillShade="F2"/>
            <w:noWrap/>
            <w:vAlign w:val="center"/>
            <w:hideMark/>
          </w:tcPr>
          <w:p w14:paraId="0FD9A39D"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2B6678DB" w14:textId="77777777" w:rsidR="00E552C8" w:rsidRPr="00360F98" w:rsidRDefault="00E552C8" w:rsidP="00974DD3">
            <w:pPr>
              <w:pStyle w:val="TableTextLarge"/>
            </w:pPr>
            <w:r w:rsidRPr="00360F98">
              <w:t>$0</w:t>
            </w:r>
          </w:p>
        </w:tc>
        <w:tc>
          <w:tcPr>
            <w:tcW w:w="0" w:type="auto"/>
            <w:shd w:val="clear" w:color="auto" w:fill="F2F2F2" w:themeFill="background1" w:themeFillShade="F2"/>
            <w:noWrap/>
            <w:vAlign w:val="center"/>
            <w:hideMark/>
          </w:tcPr>
          <w:p w14:paraId="15373397" w14:textId="77777777" w:rsidR="00E552C8" w:rsidRPr="00360F98" w:rsidRDefault="00E552C8" w:rsidP="00974DD3">
            <w:pPr>
              <w:pStyle w:val="TableTextLarge"/>
            </w:pPr>
            <w:r w:rsidRPr="00360F98">
              <w:t>$1,825</w:t>
            </w:r>
          </w:p>
        </w:tc>
      </w:tr>
      <w:tr w:rsidR="00E552C8" w:rsidRPr="00360F98" w14:paraId="52ED5C33" w14:textId="77777777" w:rsidTr="00D94688">
        <w:trPr>
          <w:trHeight w:val="244"/>
        </w:trPr>
        <w:tc>
          <w:tcPr>
            <w:tcW w:w="2207" w:type="dxa"/>
            <w:shd w:val="clear" w:color="auto" w:fill="auto"/>
            <w:vAlign w:val="center"/>
            <w:hideMark/>
          </w:tcPr>
          <w:p w14:paraId="2E0B7F08" w14:textId="77777777" w:rsidR="00E552C8" w:rsidRPr="00360F98" w:rsidRDefault="00E552C8" w:rsidP="00974DD3">
            <w:pPr>
              <w:pStyle w:val="TableTextLarge"/>
            </w:pPr>
            <w:r w:rsidRPr="00360F98">
              <w:t>Legal/Accounting</w:t>
            </w:r>
          </w:p>
        </w:tc>
        <w:tc>
          <w:tcPr>
            <w:tcW w:w="1005" w:type="dxa"/>
            <w:shd w:val="clear" w:color="auto" w:fill="auto"/>
            <w:noWrap/>
            <w:vAlign w:val="center"/>
            <w:hideMark/>
          </w:tcPr>
          <w:p w14:paraId="0A1521D1" w14:textId="77777777" w:rsidR="00E552C8" w:rsidRPr="00360F98" w:rsidRDefault="00E552C8" w:rsidP="00974DD3">
            <w:pPr>
              <w:pStyle w:val="TableTextLarge"/>
            </w:pPr>
            <w:r w:rsidRPr="00360F98">
              <w:t>$1,200</w:t>
            </w:r>
          </w:p>
        </w:tc>
        <w:tc>
          <w:tcPr>
            <w:tcW w:w="0" w:type="auto"/>
            <w:shd w:val="clear" w:color="auto" w:fill="auto"/>
            <w:noWrap/>
            <w:vAlign w:val="center"/>
            <w:hideMark/>
          </w:tcPr>
          <w:p w14:paraId="67BEF31D"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23819579"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D50190D" w14:textId="77777777" w:rsidR="00E552C8" w:rsidRPr="00360F98" w:rsidRDefault="00E552C8" w:rsidP="00974DD3">
            <w:pPr>
              <w:pStyle w:val="TableTextLarge"/>
            </w:pPr>
            <w:r w:rsidRPr="00360F98">
              <w:t>$450</w:t>
            </w:r>
          </w:p>
        </w:tc>
        <w:tc>
          <w:tcPr>
            <w:tcW w:w="0" w:type="auto"/>
            <w:shd w:val="clear" w:color="auto" w:fill="auto"/>
            <w:noWrap/>
            <w:vAlign w:val="center"/>
            <w:hideMark/>
          </w:tcPr>
          <w:p w14:paraId="44DDD63F" w14:textId="77777777" w:rsidR="00E552C8" w:rsidRPr="00360F98" w:rsidRDefault="00E552C8" w:rsidP="00974DD3">
            <w:pPr>
              <w:pStyle w:val="TableTextLarge"/>
            </w:pPr>
            <w:r w:rsidRPr="00360F98">
              <w:t>$0</w:t>
            </w:r>
          </w:p>
        </w:tc>
        <w:tc>
          <w:tcPr>
            <w:tcW w:w="0" w:type="auto"/>
            <w:gridSpan w:val="2"/>
            <w:shd w:val="clear" w:color="auto" w:fill="auto"/>
            <w:noWrap/>
            <w:vAlign w:val="center"/>
            <w:hideMark/>
          </w:tcPr>
          <w:p w14:paraId="0D711684" w14:textId="77777777" w:rsidR="00E552C8" w:rsidRPr="00360F98" w:rsidRDefault="00E552C8" w:rsidP="00974DD3">
            <w:pPr>
              <w:pStyle w:val="TableTextLarge"/>
            </w:pPr>
            <w:r w:rsidRPr="00360F98">
              <w:t>$500</w:t>
            </w:r>
          </w:p>
        </w:tc>
        <w:tc>
          <w:tcPr>
            <w:tcW w:w="0" w:type="auto"/>
            <w:shd w:val="clear" w:color="auto" w:fill="auto"/>
            <w:noWrap/>
            <w:vAlign w:val="center"/>
            <w:hideMark/>
          </w:tcPr>
          <w:p w14:paraId="46798172"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E67D4CC"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05B5C8B"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BFA1072"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0355B7FD"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0A801ED5" w14:textId="77777777" w:rsidR="00E552C8" w:rsidRPr="00360F98" w:rsidRDefault="00E552C8" w:rsidP="00974DD3">
            <w:pPr>
              <w:pStyle w:val="TableTextLarge"/>
            </w:pPr>
            <w:r w:rsidRPr="00360F98">
              <w:t>$250</w:t>
            </w:r>
          </w:p>
        </w:tc>
        <w:tc>
          <w:tcPr>
            <w:tcW w:w="0" w:type="auto"/>
            <w:shd w:val="clear" w:color="auto" w:fill="auto"/>
            <w:noWrap/>
            <w:vAlign w:val="center"/>
            <w:hideMark/>
          </w:tcPr>
          <w:p w14:paraId="702B9483" w14:textId="77777777" w:rsidR="00E552C8" w:rsidRPr="00360F98" w:rsidRDefault="00E552C8" w:rsidP="00974DD3">
            <w:pPr>
              <w:pStyle w:val="TableTextLarge"/>
            </w:pPr>
            <w:r w:rsidRPr="00360F98">
              <w:t>$2,400</w:t>
            </w:r>
          </w:p>
        </w:tc>
      </w:tr>
      <w:tr w:rsidR="00E552C8" w:rsidRPr="00360F98" w14:paraId="1B06EF0B" w14:textId="77777777" w:rsidTr="00D94688">
        <w:trPr>
          <w:trHeight w:val="244"/>
        </w:trPr>
        <w:tc>
          <w:tcPr>
            <w:tcW w:w="2207" w:type="dxa"/>
            <w:shd w:val="clear" w:color="auto" w:fill="F2F2F2" w:themeFill="background1" w:themeFillShade="F2"/>
            <w:vAlign w:val="center"/>
            <w:hideMark/>
          </w:tcPr>
          <w:p w14:paraId="76F6FF0B" w14:textId="77777777" w:rsidR="00E552C8" w:rsidRPr="00360F98" w:rsidRDefault="00E552C8" w:rsidP="00974DD3">
            <w:pPr>
              <w:pStyle w:val="TableTextLarge"/>
            </w:pPr>
            <w:r w:rsidRPr="00360F98">
              <w:t>Office Supplies</w:t>
            </w:r>
          </w:p>
        </w:tc>
        <w:tc>
          <w:tcPr>
            <w:tcW w:w="1005" w:type="dxa"/>
            <w:shd w:val="clear" w:color="auto" w:fill="F2F2F2" w:themeFill="background1" w:themeFillShade="F2"/>
            <w:noWrap/>
            <w:vAlign w:val="center"/>
            <w:hideMark/>
          </w:tcPr>
          <w:p w14:paraId="7CA3461F"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1EC620A7"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31DF7738"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64ED5CEF"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01132282" w14:textId="77777777" w:rsidR="00E552C8" w:rsidRPr="00360F98" w:rsidRDefault="00E552C8" w:rsidP="00974DD3">
            <w:pPr>
              <w:pStyle w:val="TableTextLarge"/>
            </w:pPr>
            <w:r w:rsidRPr="00360F98">
              <w:t>$125</w:t>
            </w:r>
          </w:p>
        </w:tc>
        <w:tc>
          <w:tcPr>
            <w:tcW w:w="0" w:type="auto"/>
            <w:gridSpan w:val="2"/>
            <w:shd w:val="clear" w:color="auto" w:fill="F2F2F2" w:themeFill="background1" w:themeFillShade="F2"/>
            <w:noWrap/>
            <w:vAlign w:val="center"/>
            <w:hideMark/>
          </w:tcPr>
          <w:p w14:paraId="561F74FF"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0FD83514"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7479086B"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6244EE00"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096B5D08"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76DCA603"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09D9C471" w14:textId="77777777" w:rsidR="00E552C8" w:rsidRPr="00360F98" w:rsidRDefault="00E552C8" w:rsidP="00974DD3">
            <w:pPr>
              <w:pStyle w:val="TableTextLarge"/>
            </w:pPr>
            <w:r w:rsidRPr="00360F98">
              <w:t>$125</w:t>
            </w:r>
          </w:p>
        </w:tc>
        <w:tc>
          <w:tcPr>
            <w:tcW w:w="0" w:type="auto"/>
            <w:shd w:val="clear" w:color="auto" w:fill="F2F2F2" w:themeFill="background1" w:themeFillShade="F2"/>
            <w:noWrap/>
            <w:vAlign w:val="center"/>
            <w:hideMark/>
          </w:tcPr>
          <w:p w14:paraId="0251E691" w14:textId="77777777" w:rsidR="00E552C8" w:rsidRPr="00360F98" w:rsidRDefault="00E552C8" w:rsidP="00974DD3">
            <w:pPr>
              <w:pStyle w:val="TableTextLarge"/>
            </w:pPr>
            <w:r w:rsidRPr="00360F98">
              <w:t>$1,500</w:t>
            </w:r>
          </w:p>
        </w:tc>
      </w:tr>
      <w:tr w:rsidR="00E552C8" w:rsidRPr="00360F98" w14:paraId="1715BEF9" w14:textId="77777777" w:rsidTr="00D94688">
        <w:trPr>
          <w:trHeight w:val="244"/>
        </w:trPr>
        <w:tc>
          <w:tcPr>
            <w:tcW w:w="2207" w:type="dxa"/>
            <w:shd w:val="clear" w:color="auto" w:fill="auto"/>
            <w:vAlign w:val="center"/>
            <w:hideMark/>
          </w:tcPr>
          <w:p w14:paraId="740D2C79" w14:textId="77777777" w:rsidR="00E552C8" w:rsidRPr="00360F98" w:rsidRDefault="00E552C8" w:rsidP="00974DD3">
            <w:pPr>
              <w:pStyle w:val="TableTextLarge"/>
            </w:pPr>
            <w:r w:rsidRPr="00360F98">
              <w:t>Interest Expense</w:t>
            </w:r>
          </w:p>
        </w:tc>
        <w:tc>
          <w:tcPr>
            <w:tcW w:w="1005" w:type="dxa"/>
            <w:shd w:val="clear" w:color="auto" w:fill="auto"/>
            <w:noWrap/>
            <w:vAlign w:val="center"/>
            <w:hideMark/>
          </w:tcPr>
          <w:p w14:paraId="387006A2"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CBB4540"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775C7E44"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264E4A0"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3A39395" w14:textId="77777777" w:rsidR="00E552C8" w:rsidRPr="00360F98" w:rsidRDefault="00E552C8" w:rsidP="00974DD3">
            <w:pPr>
              <w:pStyle w:val="TableTextLarge"/>
            </w:pPr>
            <w:r w:rsidRPr="00360F98">
              <w:t>$0</w:t>
            </w:r>
          </w:p>
        </w:tc>
        <w:tc>
          <w:tcPr>
            <w:tcW w:w="0" w:type="auto"/>
            <w:gridSpan w:val="2"/>
            <w:shd w:val="clear" w:color="auto" w:fill="auto"/>
            <w:noWrap/>
            <w:vAlign w:val="center"/>
            <w:hideMark/>
          </w:tcPr>
          <w:p w14:paraId="1561A395"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5DCD468C"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27184446"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68FFFBFB"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F72C21F"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308DF55B"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510A7295" w14:textId="77777777" w:rsidR="00E552C8" w:rsidRPr="00360F98" w:rsidRDefault="00E552C8" w:rsidP="00974DD3">
            <w:pPr>
              <w:pStyle w:val="TableTextLarge"/>
            </w:pPr>
            <w:r w:rsidRPr="00360F98">
              <w:t>$0</w:t>
            </w:r>
          </w:p>
        </w:tc>
        <w:tc>
          <w:tcPr>
            <w:tcW w:w="0" w:type="auto"/>
            <w:shd w:val="clear" w:color="auto" w:fill="auto"/>
            <w:noWrap/>
            <w:vAlign w:val="center"/>
            <w:hideMark/>
          </w:tcPr>
          <w:p w14:paraId="18DAA5C2" w14:textId="77777777" w:rsidR="00E552C8" w:rsidRPr="00360F98" w:rsidRDefault="00E552C8" w:rsidP="00974DD3">
            <w:pPr>
              <w:pStyle w:val="TableTextLarge"/>
            </w:pPr>
            <w:r w:rsidRPr="00360F98">
              <w:t>$0</w:t>
            </w:r>
          </w:p>
        </w:tc>
      </w:tr>
      <w:tr w:rsidR="00E552C8" w:rsidRPr="00360F98" w14:paraId="40A53BD4" w14:textId="77777777" w:rsidTr="00D94688">
        <w:trPr>
          <w:trHeight w:val="244"/>
        </w:trPr>
        <w:tc>
          <w:tcPr>
            <w:tcW w:w="2207" w:type="dxa"/>
            <w:shd w:val="clear" w:color="auto" w:fill="auto"/>
            <w:vAlign w:val="center"/>
            <w:hideMark/>
          </w:tcPr>
          <w:p w14:paraId="384C127A" w14:textId="77777777" w:rsidR="00E552C8" w:rsidRPr="00360F98" w:rsidRDefault="00E552C8" w:rsidP="00974DD3">
            <w:pPr>
              <w:pStyle w:val="TableTextLarge"/>
            </w:pPr>
            <w:r w:rsidRPr="00360F98">
              <w:t>Total Expenses</w:t>
            </w:r>
          </w:p>
        </w:tc>
        <w:tc>
          <w:tcPr>
            <w:tcW w:w="1005" w:type="dxa"/>
            <w:shd w:val="clear" w:color="auto" w:fill="auto"/>
            <w:noWrap/>
            <w:vAlign w:val="center"/>
            <w:hideMark/>
          </w:tcPr>
          <w:p w14:paraId="596D98C0" w14:textId="77777777" w:rsidR="00E552C8" w:rsidRPr="00360F98" w:rsidRDefault="00E552C8" w:rsidP="00974DD3">
            <w:pPr>
              <w:pStyle w:val="TableTextLarge"/>
            </w:pPr>
            <w:r w:rsidRPr="00360F98">
              <w:t>$6,525</w:t>
            </w:r>
          </w:p>
        </w:tc>
        <w:tc>
          <w:tcPr>
            <w:tcW w:w="0" w:type="auto"/>
            <w:shd w:val="clear" w:color="auto" w:fill="auto"/>
            <w:noWrap/>
            <w:vAlign w:val="center"/>
            <w:hideMark/>
          </w:tcPr>
          <w:p w14:paraId="5C89F40F" w14:textId="77777777" w:rsidR="00E552C8" w:rsidRPr="00360F98" w:rsidRDefault="00E552C8" w:rsidP="00974DD3">
            <w:pPr>
              <w:pStyle w:val="TableTextLarge"/>
            </w:pPr>
            <w:r w:rsidRPr="00360F98">
              <w:t>$5,575</w:t>
            </w:r>
          </w:p>
        </w:tc>
        <w:tc>
          <w:tcPr>
            <w:tcW w:w="0" w:type="auto"/>
            <w:shd w:val="clear" w:color="auto" w:fill="auto"/>
            <w:noWrap/>
            <w:vAlign w:val="center"/>
            <w:hideMark/>
          </w:tcPr>
          <w:p w14:paraId="3364DC62" w14:textId="77777777" w:rsidR="00E552C8" w:rsidRPr="00360F98" w:rsidRDefault="00E552C8" w:rsidP="00974DD3">
            <w:pPr>
              <w:pStyle w:val="TableTextLarge"/>
            </w:pPr>
            <w:r w:rsidRPr="00360F98">
              <w:t>$6,775</w:t>
            </w:r>
          </w:p>
        </w:tc>
        <w:tc>
          <w:tcPr>
            <w:tcW w:w="0" w:type="auto"/>
            <w:shd w:val="clear" w:color="auto" w:fill="auto"/>
            <w:noWrap/>
            <w:vAlign w:val="center"/>
            <w:hideMark/>
          </w:tcPr>
          <w:p w14:paraId="3F677BE3" w14:textId="77777777" w:rsidR="00E552C8" w:rsidRPr="00360F98" w:rsidRDefault="00E552C8" w:rsidP="00974DD3">
            <w:pPr>
              <w:pStyle w:val="TableTextLarge"/>
            </w:pPr>
            <w:r w:rsidRPr="00360F98">
              <w:t>$8,525</w:t>
            </w:r>
          </w:p>
        </w:tc>
        <w:tc>
          <w:tcPr>
            <w:tcW w:w="0" w:type="auto"/>
            <w:shd w:val="clear" w:color="auto" w:fill="auto"/>
            <w:noWrap/>
            <w:vAlign w:val="center"/>
            <w:hideMark/>
          </w:tcPr>
          <w:p w14:paraId="0008769B" w14:textId="77777777" w:rsidR="00E552C8" w:rsidRPr="00360F98" w:rsidRDefault="00E552C8" w:rsidP="00974DD3">
            <w:pPr>
              <w:pStyle w:val="TableTextLarge"/>
            </w:pPr>
            <w:r w:rsidRPr="00360F98">
              <w:t>$8,650</w:t>
            </w:r>
          </w:p>
        </w:tc>
        <w:tc>
          <w:tcPr>
            <w:tcW w:w="0" w:type="auto"/>
            <w:gridSpan w:val="2"/>
            <w:shd w:val="clear" w:color="auto" w:fill="auto"/>
            <w:noWrap/>
            <w:vAlign w:val="center"/>
            <w:hideMark/>
          </w:tcPr>
          <w:p w14:paraId="5FBAC231" w14:textId="77777777" w:rsidR="00E552C8" w:rsidRPr="00360F98" w:rsidRDefault="00E552C8" w:rsidP="00974DD3">
            <w:pPr>
              <w:pStyle w:val="TableTextLarge"/>
            </w:pPr>
            <w:r w:rsidRPr="00360F98">
              <w:t>$9,295</w:t>
            </w:r>
          </w:p>
        </w:tc>
        <w:tc>
          <w:tcPr>
            <w:tcW w:w="0" w:type="auto"/>
            <w:shd w:val="clear" w:color="auto" w:fill="auto"/>
            <w:noWrap/>
            <w:vAlign w:val="center"/>
            <w:hideMark/>
          </w:tcPr>
          <w:p w14:paraId="1AB8C040" w14:textId="77777777" w:rsidR="00E552C8" w:rsidRPr="00360F98" w:rsidRDefault="00E552C8" w:rsidP="00974DD3">
            <w:pPr>
              <w:pStyle w:val="TableTextLarge"/>
            </w:pPr>
            <w:r w:rsidRPr="00360F98">
              <w:t>$12,100</w:t>
            </w:r>
          </w:p>
        </w:tc>
        <w:tc>
          <w:tcPr>
            <w:tcW w:w="0" w:type="auto"/>
            <w:shd w:val="clear" w:color="auto" w:fill="auto"/>
            <w:noWrap/>
            <w:vAlign w:val="center"/>
            <w:hideMark/>
          </w:tcPr>
          <w:p w14:paraId="3CB40E53" w14:textId="77777777" w:rsidR="00E552C8" w:rsidRPr="00360F98" w:rsidRDefault="00E552C8" w:rsidP="00974DD3">
            <w:pPr>
              <w:pStyle w:val="TableTextLarge"/>
            </w:pPr>
            <w:r w:rsidRPr="00360F98">
              <w:t>$13,131</w:t>
            </w:r>
          </w:p>
        </w:tc>
        <w:tc>
          <w:tcPr>
            <w:tcW w:w="0" w:type="auto"/>
            <w:shd w:val="clear" w:color="auto" w:fill="auto"/>
            <w:noWrap/>
            <w:vAlign w:val="center"/>
            <w:hideMark/>
          </w:tcPr>
          <w:p w14:paraId="62964D08" w14:textId="77777777" w:rsidR="00E552C8" w:rsidRPr="00360F98" w:rsidRDefault="00E552C8" w:rsidP="00974DD3">
            <w:pPr>
              <w:pStyle w:val="TableTextLarge"/>
            </w:pPr>
            <w:r w:rsidRPr="00360F98">
              <w:t>$13,827</w:t>
            </w:r>
          </w:p>
        </w:tc>
        <w:tc>
          <w:tcPr>
            <w:tcW w:w="0" w:type="auto"/>
            <w:shd w:val="clear" w:color="auto" w:fill="auto"/>
            <w:noWrap/>
            <w:vAlign w:val="center"/>
            <w:hideMark/>
          </w:tcPr>
          <w:p w14:paraId="3B1625AA" w14:textId="77777777" w:rsidR="00E552C8" w:rsidRPr="00360F98" w:rsidRDefault="00E552C8" w:rsidP="00974DD3">
            <w:pPr>
              <w:pStyle w:val="TableTextLarge"/>
            </w:pPr>
            <w:r w:rsidRPr="00360F98">
              <w:t>$13,825</w:t>
            </w:r>
          </w:p>
        </w:tc>
        <w:tc>
          <w:tcPr>
            <w:tcW w:w="0" w:type="auto"/>
            <w:shd w:val="clear" w:color="auto" w:fill="auto"/>
            <w:noWrap/>
            <w:vAlign w:val="center"/>
            <w:hideMark/>
          </w:tcPr>
          <w:p w14:paraId="5BAFCAF7" w14:textId="77777777" w:rsidR="00E552C8" w:rsidRPr="00360F98" w:rsidRDefault="00E552C8" w:rsidP="00974DD3">
            <w:pPr>
              <w:pStyle w:val="TableTextLarge"/>
            </w:pPr>
            <w:r w:rsidRPr="00360F98">
              <w:t>$13,575</w:t>
            </w:r>
          </w:p>
        </w:tc>
        <w:tc>
          <w:tcPr>
            <w:tcW w:w="0" w:type="auto"/>
            <w:shd w:val="clear" w:color="auto" w:fill="auto"/>
            <w:noWrap/>
            <w:vAlign w:val="center"/>
            <w:hideMark/>
          </w:tcPr>
          <w:p w14:paraId="020A4844" w14:textId="77777777" w:rsidR="00E552C8" w:rsidRPr="00360F98" w:rsidRDefault="00E552C8" w:rsidP="00974DD3">
            <w:pPr>
              <w:pStyle w:val="TableTextLarge"/>
            </w:pPr>
            <w:r w:rsidRPr="00360F98">
              <w:t>$13,942</w:t>
            </w:r>
          </w:p>
        </w:tc>
        <w:tc>
          <w:tcPr>
            <w:tcW w:w="0" w:type="auto"/>
            <w:shd w:val="clear" w:color="auto" w:fill="auto"/>
            <w:noWrap/>
            <w:vAlign w:val="center"/>
            <w:hideMark/>
          </w:tcPr>
          <w:p w14:paraId="5F8306B5" w14:textId="77777777" w:rsidR="00E552C8" w:rsidRPr="00360F98" w:rsidRDefault="00E552C8" w:rsidP="00974DD3">
            <w:pPr>
              <w:pStyle w:val="TableTextLarge"/>
            </w:pPr>
            <w:r w:rsidRPr="00360F98">
              <w:t>$125,746</w:t>
            </w:r>
          </w:p>
        </w:tc>
      </w:tr>
      <w:tr w:rsidR="00E552C8" w:rsidRPr="00360F98" w14:paraId="4EC83E6C" w14:textId="77777777" w:rsidTr="00D94688">
        <w:trPr>
          <w:trHeight w:val="244"/>
        </w:trPr>
        <w:tc>
          <w:tcPr>
            <w:tcW w:w="2207" w:type="dxa"/>
            <w:shd w:val="clear" w:color="auto" w:fill="F2F2F2" w:themeFill="background1" w:themeFillShade="F2"/>
            <w:vAlign w:val="center"/>
            <w:hideMark/>
          </w:tcPr>
          <w:p w14:paraId="1DF4F7FA" w14:textId="77777777" w:rsidR="00E552C8" w:rsidRPr="00360F98" w:rsidRDefault="00E552C8" w:rsidP="00974DD3">
            <w:pPr>
              <w:pStyle w:val="TableTextLarge"/>
            </w:pPr>
            <w:r w:rsidRPr="00360F98">
              <w:t>Income Before Taxes</w:t>
            </w:r>
          </w:p>
        </w:tc>
        <w:tc>
          <w:tcPr>
            <w:tcW w:w="1005" w:type="dxa"/>
            <w:shd w:val="clear" w:color="auto" w:fill="F2F2F2" w:themeFill="background1" w:themeFillShade="F2"/>
            <w:noWrap/>
            <w:vAlign w:val="center"/>
            <w:hideMark/>
          </w:tcPr>
          <w:p w14:paraId="59DA01FE" w14:textId="77777777" w:rsidR="00E552C8" w:rsidRPr="00360F98" w:rsidRDefault="00E552C8" w:rsidP="00974DD3">
            <w:pPr>
              <w:pStyle w:val="TableTextLarge"/>
            </w:pPr>
            <w:r w:rsidRPr="00360F98">
              <w:t>($3,525)</w:t>
            </w:r>
          </w:p>
        </w:tc>
        <w:tc>
          <w:tcPr>
            <w:tcW w:w="0" w:type="auto"/>
            <w:shd w:val="clear" w:color="auto" w:fill="F2F2F2" w:themeFill="background1" w:themeFillShade="F2"/>
            <w:noWrap/>
            <w:vAlign w:val="center"/>
            <w:hideMark/>
          </w:tcPr>
          <w:p w14:paraId="1B8B54C1" w14:textId="77777777" w:rsidR="00E552C8" w:rsidRPr="00360F98" w:rsidRDefault="00E552C8" w:rsidP="00974DD3">
            <w:pPr>
              <w:pStyle w:val="TableTextLarge"/>
            </w:pPr>
            <w:r w:rsidRPr="00360F98">
              <w:t>$1,875</w:t>
            </w:r>
          </w:p>
        </w:tc>
        <w:tc>
          <w:tcPr>
            <w:tcW w:w="0" w:type="auto"/>
            <w:shd w:val="clear" w:color="auto" w:fill="F2F2F2" w:themeFill="background1" w:themeFillShade="F2"/>
            <w:noWrap/>
            <w:vAlign w:val="center"/>
            <w:hideMark/>
          </w:tcPr>
          <w:p w14:paraId="4B3F1DAB" w14:textId="77777777" w:rsidR="00E552C8" w:rsidRPr="00360F98" w:rsidRDefault="00E552C8" w:rsidP="00974DD3">
            <w:pPr>
              <w:pStyle w:val="TableTextLarge"/>
            </w:pPr>
            <w:r w:rsidRPr="00360F98">
              <w:t>$2,825</w:t>
            </w:r>
          </w:p>
        </w:tc>
        <w:tc>
          <w:tcPr>
            <w:tcW w:w="0" w:type="auto"/>
            <w:shd w:val="clear" w:color="auto" w:fill="F2F2F2" w:themeFill="background1" w:themeFillShade="F2"/>
            <w:noWrap/>
            <w:vAlign w:val="center"/>
            <w:hideMark/>
          </w:tcPr>
          <w:p w14:paraId="4F6213BE" w14:textId="77777777" w:rsidR="00E552C8" w:rsidRPr="00360F98" w:rsidRDefault="00E552C8" w:rsidP="00974DD3">
            <w:pPr>
              <w:pStyle w:val="TableTextLarge"/>
            </w:pPr>
            <w:r w:rsidRPr="00360F98">
              <w:t>($4,531)</w:t>
            </w:r>
          </w:p>
        </w:tc>
        <w:tc>
          <w:tcPr>
            <w:tcW w:w="0" w:type="auto"/>
            <w:shd w:val="clear" w:color="auto" w:fill="F2F2F2" w:themeFill="background1" w:themeFillShade="F2"/>
            <w:noWrap/>
            <w:vAlign w:val="center"/>
            <w:hideMark/>
          </w:tcPr>
          <w:p w14:paraId="009C4C13" w14:textId="77777777" w:rsidR="00E552C8" w:rsidRPr="00360F98" w:rsidRDefault="00E552C8" w:rsidP="00974DD3">
            <w:pPr>
              <w:pStyle w:val="TableTextLarge"/>
            </w:pPr>
            <w:r w:rsidRPr="00360F98">
              <w:t>($184)</w:t>
            </w:r>
          </w:p>
        </w:tc>
        <w:tc>
          <w:tcPr>
            <w:tcW w:w="0" w:type="auto"/>
            <w:gridSpan w:val="2"/>
            <w:shd w:val="clear" w:color="auto" w:fill="F2F2F2" w:themeFill="background1" w:themeFillShade="F2"/>
            <w:noWrap/>
            <w:vAlign w:val="center"/>
            <w:hideMark/>
          </w:tcPr>
          <w:p w14:paraId="071F2589" w14:textId="77777777" w:rsidR="00E552C8" w:rsidRPr="00360F98" w:rsidRDefault="00E552C8" w:rsidP="00974DD3">
            <w:pPr>
              <w:pStyle w:val="TableTextLarge"/>
            </w:pPr>
            <w:r w:rsidRPr="00360F98">
              <w:t>$795</w:t>
            </w:r>
          </w:p>
        </w:tc>
        <w:tc>
          <w:tcPr>
            <w:tcW w:w="0" w:type="auto"/>
            <w:shd w:val="clear" w:color="auto" w:fill="F2F2F2" w:themeFill="background1" w:themeFillShade="F2"/>
            <w:noWrap/>
            <w:vAlign w:val="center"/>
            <w:hideMark/>
          </w:tcPr>
          <w:p w14:paraId="50EFA7D3" w14:textId="77777777" w:rsidR="00E552C8" w:rsidRPr="00360F98" w:rsidRDefault="00E552C8" w:rsidP="00974DD3">
            <w:pPr>
              <w:pStyle w:val="TableTextLarge"/>
            </w:pPr>
            <w:r w:rsidRPr="00360F98">
              <w:t>$1,750</w:t>
            </w:r>
          </w:p>
        </w:tc>
        <w:tc>
          <w:tcPr>
            <w:tcW w:w="0" w:type="auto"/>
            <w:shd w:val="clear" w:color="auto" w:fill="F2F2F2" w:themeFill="background1" w:themeFillShade="F2"/>
            <w:noWrap/>
            <w:vAlign w:val="center"/>
            <w:hideMark/>
          </w:tcPr>
          <w:p w14:paraId="150631B1" w14:textId="77777777" w:rsidR="00E552C8" w:rsidRPr="00360F98" w:rsidRDefault="00E552C8" w:rsidP="00974DD3">
            <w:pPr>
              <w:pStyle w:val="TableTextLarge"/>
            </w:pPr>
            <w:r w:rsidRPr="00360F98">
              <w:t>$2,064</w:t>
            </w:r>
          </w:p>
        </w:tc>
        <w:tc>
          <w:tcPr>
            <w:tcW w:w="0" w:type="auto"/>
            <w:shd w:val="clear" w:color="auto" w:fill="F2F2F2" w:themeFill="background1" w:themeFillShade="F2"/>
            <w:noWrap/>
            <w:vAlign w:val="center"/>
            <w:hideMark/>
          </w:tcPr>
          <w:p w14:paraId="29AD21FA" w14:textId="77777777" w:rsidR="00E552C8" w:rsidRPr="00360F98" w:rsidRDefault="00E552C8" w:rsidP="00974DD3">
            <w:pPr>
              <w:pStyle w:val="TableTextLarge"/>
            </w:pPr>
            <w:r w:rsidRPr="00360F98">
              <w:t>($298)</w:t>
            </w:r>
          </w:p>
        </w:tc>
        <w:tc>
          <w:tcPr>
            <w:tcW w:w="0" w:type="auto"/>
            <w:shd w:val="clear" w:color="auto" w:fill="F2F2F2" w:themeFill="background1" w:themeFillShade="F2"/>
            <w:noWrap/>
            <w:vAlign w:val="center"/>
            <w:hideMark/>
          </w:tcPr>
          <w:p w14:paraId="71FD4304" w14:textId="77777777" w:rsidR="00E552C8" w:rsidRPr="00360F98" w:rsidRDefault="00E552C8" w:rsidP="00974DD3">
            <w:pPr>
              <w:pStyle w:val="TableTextLarge"/>
            </w:pPr>
            <w:r w:rsidRPr="00360F98">
              <w:t>($2,225)</w:t>
            </w:r>
          </w:p>
        </w:tc>
        <w:tc>
          <w:tcPr>
            <w:tcW w:w="0" w:type="auto"/>
            <w:shd w:val="clear" w:color="auto" w:fill="F2F2F2" w:themeFill="background1" w:themeFillShade="F2"/>
            <w:noWrap/>
            <w:vAlign w:val="center"/>
            <w:hideMark/>
          </w:tcPr>
          <w:p w14:paraId="1C00F06F" w14:textId="77777777" w:rsidR="00E552C8" w:rsidRPr="00360F98" w:rsidRDefault="00E552C8" w:rsidP="00974DD3">
            <w:pPr>
              <w:pStyle w:val="TableTextLarge"/>
            </w:pPr>
            <w:r w:rsidRPr="00360F98">
              <w:t>$2,670</w:t>
            </w:r>
          </w:p>
        </w:tc>
        <w:tc>
          <w:tcPr>
            <w:tcW w:w="0" w:type="auto"/>
            <w:shd w:val="clear" w:color="auto" w:fill="F2F2F2" w:themeFill="background1" w:themeFillShade="F2"/>
            <w:noWrap/>
            <w:vAlign w:val="center"/>
            <w:hideMark/>
          </w:tcPr>
          <w:p w14:paraId="6B148F17" w14:textId="77777777" w:rsidR="00E552C8" w:rsidRPr="00360F98" w:rsidRDefault="00E552C8" w:rsidP="00974DD3">
            <w:pPr>
              <w:pStyle w:val="TableTextLarge"/>
            </w:pPr>
            <w:r w:rsidRPr="00360F98">
              <w:t>$1,427</w:t>
            </w:r>
          </w:p>
        </w:tc>
        <w:tc>
          <w:tcPr>
            <w:tcW w:w="0" w:type="auto"/>
            <w:shd w:val="clear" w:color="auto" w:fill="F2F2F2" w:themeFill="background1" w:themeFillShade="F2"/>
            <w:noWrap/>
            <w:vAlign w:val="center"/>
            <w:hideMark/>
          </w:tcPr>
          <w:p w14:paraId="0EC24B1D" w14:textId="77777777" w:rsidR="00E552C8" w:rsidRPr="00360F98" w:rsidRDefault="00E552C8" w:rsidP="00974DD3">
            <w:pPr>
              <w:pStyle w:val="TableTextLarge"/>
            </w:pPr>
            <w:r w:rsidRPr="00360F98">
              <w:t>$2,643</w:t>
            </w:r>
          </w:p>
        </w:tc>
      </w:tr>
      <w:tr w:rsidR="00E552C8" w:rsidRPr="00360F98" w14:paraId="2283CD2B" w14:textId="77777777" w:rsidTr="00D94688">
        <w:trPr>
          <w:trHeight w:val="244"/>
        </w:trPr>
        <w:tc>
          <w:tcPr>
            <w:tcW w:w="2207" w:type="dxa"/>
            <w:shd w:val="clear" w:color="auto" w:fill="F2F2F2" w:themeFill="background1" w:themeFillShade="F2"/>
            <w:vAlign w:val="center"/>
            <w:hideMark/>
          </w:tcPr>
          <w:p w14:paraId="730F997C" w14:textId="77777777" w:rsidR="00E552C8" w:rsidRPr="00360F98" w:rsidRDefault="00E552C8" w:rsidP="00974DD3">
            <w:pPr>
              <w:pStyle w:val="TableTextLarge"/>
            </w:pPr>
            <w:r w:rsidRPr="00360F98">
              <w:t>Income Tax Expense</w:t>
            </w:r>
          </w:p>
        </w:tc>
        <w:tc>
          <w:tcPr>
            <w:tcW w:w="1005" w:type="dxa"/>
            <w:shd w:val="clear" w:color="auto" w:fill="F2F2F2" w:themeFill="background1" w:themeFillShade="F2"/>
            <w:noWrap/>
            <w:vAlign w:val="center"/>
            <w:hideMark/>
          </w:tcPr>
          <w:p w14:paraId="38802B99" w14:textId="77777777" w:rsidR="00E552C8" w:rsidRPr="00360F98" w:rsidRDefault="00E552C8" w:rsidP="00974DD3">
            <w:pPr>
              <w:pStyle w:val="TableTextLarge"/>
            </w:pPr>
            <w:r w:rsidRPr="00360F98">
              <w:t>($529)</w:t>
            </w:r>
          </w:p>
        </w:tc>
        <w:tc>
          <w:tcPr>
            <w:tcW w:w="0" w:type="auto"/>
            <w:shd w:val="clear" w:color="auto" w:fill="F2F2F2" w:themeFill="background1" w:themeFillShade="F2"/>
            <w:noWrap/>
            <w:vAlign w:val="center"/>
            <w:hideMark/>
          </w:tcPr>
          <w:p w14:paraId="281568AC" w14:textId="77777777" w:rsidR="00E552C8" w:rsidRPr="00360F98" w:rsidRDefault="00E552C8" w:rsidP="00974DD3">
            <w:pPr>
              <w:pStyle w:val="TableTextLarge"/>
            </w:pPr>
            <w:r w:rsidRPr="00360F98">
              <w:t>$281</w:t>
            </w:r>
          </w:p>
        </w:tc>
        <w:tc>
          <w:tcPr>
            <w:tcW w:w="0" w:type="auto"/>
            <w:shd w:val="clear" w:color="auto" w:fill="F2F2F2" w:themeFill="background1" w:themeFillShade="F2"/>
            <w:noWrap/>
            <w:vAlign w:val="center"/>
            <w:hideMark/>
          </w:tcPr>
          <w:p w14:paraId="585D4B06" w14:textId="77777777" w:rsidR="00E552C8" w:rsidRPr="00360F98" w:rsidRDefault="00E552C8" w:rsidP="00974DD3">
            <w:pPr>
              <w:pStyle w:val="TableTextLarge"/>
            </w:pPr>
            <w:r w:rsidRPr="00360F98">
              <w:t>$424</w:t>
            </w:r>
          </w:p>
        </w:tc>
        <w:tc>
          <w:tcPr>
            <w:tcW w:w="0" w:type="auto"/>
            <w:shd w:val="clear" w:color="auto" w:fill="F2F2F2" w:themeFill="background1" w:themeFillShade="F2"/>
            <w:noWrap/>
            <w:vAlign w:val="center"/>
            <w:hideMark/>
          </w:tcPr>
          <w:p w14:paraId="0E141C65" w14:textId="77777777" w:rsidR="00E552C8" w:rsidRPr="00360F98" w:rsidRDefault="00E552C8" w:rsidP="00974DD3">
            <w:pPr>
              <w:pStyle w:val="TableTextLarge"/>
            </w:pPr>
            <w:r w:rsidRPr="00360F98">
              <w:t>($680)</w:t>
            </w:r>
          </w:p>
        </w:tc>
        <w:tc>
          <w:tcPr>
            <w:tcW w:w="0" w:type="auto"/>
            <w:shd w:val="clear" w:color="auto" w:fill="F2F2F2" w:themeFill="background1" w:themeFillShade="F2"/>
            <w:noWrap/>
            <w:vAlign w:val="center"/>
            <w:hideMark/>
          </w:tcPr>
          <w:p w14:paraId="349201CB" w14:textId="77777777" w:rsidR="00E552C8" w:rsidRPr="00360F98" w:rsidRDefault="00E552C8" w:rsidP="00974DD3">
            <w:pPr>
              <w:pStyle w:val="TableTextLarge"/>
            </w:pPr>
            <w:r w:rsidRPr="00360F98">
              <w:t>($28)</w:t>
            </w:r>
          </w:p>
        </w:tc>
        <w:tc>
          <w:tcPr>
            <w:tcW w:w="0" w:type="auto"/>
            <w:gridSpan w:val="2"/>
            <w:shd w:val="clear" w:color="auto" w:fill="F2F2F2" w:themeFill="background1" w:themeFillShade="F2"/>
            <w:noWrap/>
            <w:vAlign w:val="center"/>
            <w:hideMark/>
          </w:tcPr>
          <w:p w14:paraId="605B9DF0" w14:textId="77777777" w:rsidR="00E552C8" w:rsidRPr="00360F98" w:rsidRDefault="00E552C8" w:rsidP="00974DD3">
            <w:pPr>
              <w:pStyle w:val="TableTextLarge"/>
            </w:pPr>
            <w:r w:rsidRPr="00360F98">
              <w:t>$119</w:t>
            </w:r>
          </w:p>
        </w:tc>
        <w:tc>
          <w:tcPr>
            <w:tcW w:w="0" w:type="auto"/>
            <w:shd w:val="clear" w:color="auto" w:fill="F2F2F2" w:themeFill="background1" w:themeFillShade="F2"/>
            <w:noWrap/>
            <w:vAlign w:val="center"/>
            <w:hideMark/>
          </w:tcPr>
          <w:p w14:paraId="35C6EE2F" w14:textId="77777777" w:rsidR="00E552C8" w:rsidRPr="00360F98" w:rsidRDefault="00E552C8" w:rsidP="00974DD3">
            <w:pPr>
              <w:pStyle w:val="TableTextLarge"/>
            </w:pPr>
            <w:r w:rsidRPr="00360F98">
              <w:t>$263</w:t>
            </w:r>
          </w:p>
        </w:tc>
        <w:tc>
          <w:tcPr>
            <w:tcW w:w="0" w:type="auto"/>
            <w:shd w:val="clear" w:color="auto" w:fill="F2F2F2" w:themeFill="background1" w:themeFillShade="F2"/>
            <w:noWrap/>
            <w:vAlign w:val="center"/>
            <w:hideMark/>
          </w:tcPr>
          <w:p w14:paraId="2BAC4D6D" w14:textId="77777777" w:rsidR="00E552C8" w:rsidRPr="00360F98" w:rsidRDefault="00E552C8" w:rsidP="00974DD3">
            <w:pPr>
              <w:pStyle w:val="TableTextLarge"/>
            </w:pPr>
            <w:r w:rsidRPr="00360F98">
              <w:t>$310</w:t>
            </w:r>
          </w:p>
        </w:tc>
        <w:tc>
          <w:tcPr>
            <w:tcW w:w="0" w:type="auto"/>
            <w:shd w:val="clear" w:color="auto" w:fill="F2F2F2" w:themeFill="background1" w:themeFillShade="F2"/>
            <w:noWrap/>
            <w:vAlign w:val="center"/>
            <w:hideMark/>
          </w:tcPr>
          <w:p w14:paraId="0C232BF6" w14:textId="77777777" w:rsidR="00E552C8" w:rsidRPr="00360F98" w:rsidRDefault="00E552C8" w:rsidP="00974DD3">
            <w:pPr>
              <w:pStyle w:val="TableTextLarge"/>
            </w:pPr>
            <w:r w:rsidRPr="00360F98">
              <w:t>($45)</w:t>
            </w:r>
          </w:p>
        </w:tc>
        <w:tc>
          <w:tcPr>
            <w:tcW w:w="0" w:type="auto"/>
            <w:shd w:val="clear" w:color="auto" w:fill="F2F2F2" w:themeFill="background1" w:themeFillShade="F2"/>
            <w:noWrap/>
            <w:vAlign w:val="center"/>
            <w:hideMark/>
          </w:tcPr>
          <w:p w14:paraId="3C5A3C48" w14:textId="77777777" w:rsidR="00E552C8" w:rsidRPr="00360F98" w:rsidRDefault="00E552C8" w:rsidP="00974DD3">
            <w:pPr>
              <w:pStyle w:val="TableTextLarge"/>
            </w:pPr>
            <w:r w:rsidRPr="00360F98">
              <w:t>($334)</w:t>
            </w:r>
          </w:p>
        </w:tc>
        <w:tc>
          <w:tcPr>
            <w:tcW w:w="0" w:type="auto"/>
            <w:shd w:val="clear" w:color="auto" w:fill="F2F2F2" w:themeFill="background1" w:themeFillShade="F2"/>
            <w:noWrap/>
            <w:vAlign w:val="center"/>
            <w:hideMark/>
          </w:tcPr>
          <w:p w14:paraId="6CC76DAC" w14:textId="77777777" w:rsidR="00E552C8" w:rsidRPr="00360F98" w:rsidRDefault="00E552C8" w:rsidP="00974DD3">
            <w:pPr>
              <w:pStyle w:val="TableTextLarge"/>
            </w:pPr>
            <w:r w:rsidRPr="00360F98">
              <w:t>$401</w:t>
            </w:r>
          </w:p>
        </w:tc>
        <w:tc>
          <w:tcPr>
            <w:tcW w:w="0" w:type="auto"/>
            <w:shd w:val="clear" w:color="auto" w:fill="F2F2F2" w:themeFill="background1" w:themeFillShade="F2"/>
            <w:noWrap/>
            <w:vAlign w:val="center"/>
            <w:hideMark/>
          </w:tcPr>
          <w:p w14:paraId="39C73F52" w14:textId="77777777" w:rsidR="00E552C8" w:rsidRPr="00360F98" w:rsidRDefault="00E552C8" w:rsidP="00974DD3">
            <w:pPr>
              <w:pStyle w:val="TableTextLarge"/>
            </w:pPr>
            <w:r w:rsidRPr="00360F98">
              <w:t>$214</w:t>
            </w:r>
          </w:p>
        </w:tc>
        <w:tc>
          <w:tcPr>
            <w:tcW w:w="0" w:type="auto"/>
            <w:shd w:val="clear" w:color="auto" w:fill="F2F2F2" w:themeFill="background1" w:themeFillShade="F2"/>
            <w:noWrap/>
            <w:vAlign w:val="center"/>
            <w:hideMark/>
          </w:tcPr>
          <w:p w14:paraId="2BD4EC8E" w14:textId="77777777" w:rsidR="00E552C8" w:rsidRPr="00360F98" w:rsidRDefault="00E552C8" w:rsidP="00974DD3">
            <w:pPr>
              <w:pStyle w:val="TableTextLarge"/>
            </w:pPr>
            <w:r w:rsidRPr="00360F98">
              <w:t>$396</w:t>
            </w:r>
          </w:p>
        </w:tc>
      </w:tr>
      <w:tr w:rsidR="00E552C8" w:rsidRPr="00974DD3" w14:paraId="3DB55C87" w14:textId="77777777" w:rsidTr="00D94688">
        <w:trPr>
          <w:trHeight w:val="244"/>
        </w:trPr>
        <w:tc>
          <w:tcPr>
            <w:tcW w:w="2207" w:type="dxa"/>
            <w:shd w:val="clear" w:color="auto" w:fill="F0CDA1" w:themeFill="accent1"/>
            <w:vAlign w:val="center"/>
            <w:hideMark/>
          </w:tcPr>
          <w:p w14:paraId="3562AC56" w14:textId="77777777" w:rsidR="00E552C8" w:rsidRPr="00974DD3" w:rsidRDefault="00E552C8" w:rsidP="00974DD3">
            <w:pPr>
              <w:pStyle w:val="TableTextLarge"/>
              <w:rPr>
                <w:rStyle w:val="Bold"/>
              </w:rPr>
            </w:pPr>
            <w:r w:rsidRPr="00974DD3">
              <w:rPr>
                <w:rStyle w:val="Bold"/>
              </w:rPr>
              <w:t>NET INCOME</w:t>
            </w:r>
          </w:p>
        </w:tc>
        <w:tc>
          <w:tcPr>
            <w:tcW w:w="1005" w:type="dxa"/>
            <w:shd w:val="clear" w:color="auto" w:fill="F0CDA1" w:themeFill="accent1"/>
            <w:vAlign w:val="center"/>
            <w:hideMark/>
          </w:tcPr>
          <w:p w14:paraId="257A1E2F" w14:textId="77777777" w:rsidR="00E552C8" w:rsidRPr="00974DD3" w:rsidRDefault="00E552C8" w:rsidP="00974DD3">
            <w:pPr>
              <w:pStyle w:val="TableTextLarge"/>
              <w:rPr>
                <w:rStyle w:val="Bold"/>
              </w:rPr>
            </w:pPr>
            <w:r w:rsidRPr="00974DD3">
              <w:rPr>
                <w:rStyle w:val="Bold"/>
              </w:rPr>
              <w:t>($2,996)</w:t>
            </w:r>
          </w:p>
        </w:tc>
        <w:tc>
          <w:tcPr>
            <w:tcW w:w="0" w:type="auto"/>
            <w:shd w:val="clear" w:color="auto" w:fill="F0CDA1" w:themeFill="accent1"/>
            <w:vAlign w:val="center"/>
            <w:hideMark/>
          </w:tcPr>
          <w:p w14:paraId="58E4BABA" w14:textId="77777777" w:rsidR="00E552C8" w:rsidRPr="00974DD3" w:rsidRDefault="00E552C8" w:rsidP="00974DD3">
            <w:pPr>
              <w:pStyle w:val="TableTextLarge"/>
              <w:rPr>
                <w:rStyle w:val="Bold"/>
              </w:rPr>
            </w:pPr>
            <w:r w:rsidRPr="00974DD3">
              <w:rPr>
                <w:rStyle w:val="Bold"/>
              </w:rPr>
              <w:t>$1,594</w:t>
            </w:r>
          </w:p>
        </w:tc>
        <w:tc>
          <w:tcPr>
            <w:tcW w:w="0" w:type="auto"/>
            <w:shd w:val="clear" w:color="auto" w:fill="F0CDA1" w:themeFill="accent1"/>
            <w:vAlign w:val="center"/>
            <w:hideMark/>
          </w:tcPr>
          <w:p w14:paraId="59DC609D" w14:textId="77777777" w:rsidR="00E552C8" w:rsidRPr="00974DD3" w:rsidRDefault="00E552C8" w:rsidP="00974DD3">
            <w:pPr>
              <w:pStyle w:val="TableTextLarge"/>
              <w:rPr>
                <w:rStyle w:val="Bold"/>
              </w:rPr>
            </w:pPr>
            <w:r w:rsidRPr="00974DD3">
              <w:rPr>
                <w:rStyle w:val="Bold"/>
              </w:rPr>
              <w:t>$2,401</w:t>
            </w:r>
          </w:p>
        </w:tc>
        <w:tc>
          <w:tcPr>
            <w:tcW w:w="0" w:type="auto"/>
            <w:shd w:val="clear" w:color="auto" w:fill="F0CDA1" w:themeFill="accent1"/>
            <w:vAlign w:val="center"/>
            <w:hideMark/>
          </w:tcPr>
          <w:p w14:paraId="76734837" w14:textId="77777777" w:rsidR="00E552C8" w:rsidRPr="00974DD3" w:rsidRDefault="00E552C8" w:rsidP="00974DD3">
            <w:pPr>
              <w:pStyle w:val="TableTextLarge"/>
              <w:rPr>
                <w:rStyle w:val="Bold"/>
              </w:rPr>
            </w:pPr>
            <w:r w:rsidRPr="00974DD3">
              <w:rPr>
                <w:rStyle w:val="Bold"/>
              </w:rPr>
              <w:t>($3,851)</w:t>
            </w:r>
          </w:p>
        </w:tc>
        <w:tc>
          <w:tcPr>
            <w:tcW w:w="0" w:type="auto"/>
            <w:shd w:val="clear" w:color="auto" w:fill="F0CDA1" w:themeFill="accent1"/>
            <w:vAlign w:val="center"/>
            <w:hideMark/>
          </w:tcPr>
          <w:p w14:paraId="3FA65660" w14:textId="77777777" w:rsidR="00E552C8" w:rsidRPr="00974DD3" w:rsidRDefault="00E552C8" w:rsidP="00974DD3">
            <w:pPr>
              <w:pStyle w:val="TableTextLarge"/>
              <w:rPr>
                <w:rStyle w:val="Bold"/>
              </w:rPr>
            </w:pPr>
            <w:r w:rsidRPr="00974DD3">
              <w:rPr>
                <w:rStyle w:val="Bold"/>
              </w:rPr>
              <w:t>($156)</w:t>
            </w:r>
          </w:p>
        </w:tc>
        <w:tc>
          <w:tcPr>
            <w:tcW w:w="0" w:type="auto"/>
            <w:gridSpan w:val="2"/>
            <w:shd w:val="clear" w:color="auto" w:fill="F0CDA1" w:themeFill="accent1"/>
            <w:vAlign w:val="center"/>
            <w:hideMark/>
          </w:tcPr>
          <w:p w14:paraId="6B4C6608" w14:textId="77777777" w:rsidR="00E552C8" w:rsidRPr="00974DD3" w:rsidRDefault="00E552C8" w:rsidP="00974DD3">
            <w:pPr>
              <w:pStyle w:val="TableTextLarge"/>
              <w:rPr>
                <w:rStyle w:val="Bold"/>
              </w:rPr>
            </w:pPr>
            <w:r w:rsidRPr="00974DD3">
              <w:rPr>
                <w:rStyle w:val="Bold"/>
              </w:rPr>
              <w:t>$676</w:t>
            </w:r>
          </w:p>
        </w:tc>
        <w:tc>
          <w:tcPr>
            <w:tcW w:w="0" w:type="auto"/>
            <w:shd w:val="clear" w:color="auto" w:fill="F0CDA1" w:themeFill="accent1"/>
            <w:vAlign w:val="center"/>
            <w:hideMark/>
          </w:tcPr>
          <w:p w14:paraId="6CF333D8" w14:textId="77777777" w:rsidR="00E552C8" w:rsidRPr="00974DD3" w:rsidRDefault="00E552C8" w:rsidP="00974DD3">
            <w:pPr>
              <w:pStyle w:val="TableTextLarge"/>
              <w:rPr>
                <w:rStyle w:val="Bold"/>
              </w:rPr>
            </w:pPr>
            <w:r w:rsidRPr="00974DD3">
              <w:rPr>
                <w:rStyle w:val="Bold"/>
              </w:rPr>
              <w:t>$1,488</w:t>
            </w:r>
          </w:p>
        </w:tc>
        <w:tc>
          <w:tcPr>
            <w:tcW w:w="0" w:type="auto"/>
            <w:shd w:val="clear" w:color="auto" w:fill="F0CDA1" w:themeFill="accent1"/>
            <w:vAlign w:val="center"/>
            <w:hideMark/>
          </w:tcPr>
          <w:p w14:paraId="4918D7E2" w14:textId="77777777" w:rsidR="00E552C8" w:rsidRPr="00974DD3" w:rsidRDefault="00E552C8" w:rsidP="00974DD3">
            <w:pPr>
              <w:pStyle w:val="TableTextLarge"/>
              <w:rPr>
                <w:rStyle w:val="Bold"/>
              </w:rPr>
            </w:pPr>
            <w:r w:rsidRPr="00974DD3">
              <w:rPr>
                <w:rStyle w:val="Bold"/>
              </w:rPr>
              <w:t>$1,754</w:t>
            </w:r>
          </w:p>
        </w:tc>
        <w:tc>
          <w:tcPr>
            <w:tcW w:w="0" w:type="auto"/>
            <w:shd w:val="clear" w:color="auto" w:fill="F0CDA1" w:themeFill="accent1"/>
            <w:vAlign w:val="center"/>
            <w:hideMark/>
          </w:tcPr>
          <w:p w14:paraId="591EE107" w14:textId="77777777" w:rsidR="00E552C8" w:rsidRPr="00974DD3" w:rsidRDefault="00E552C8" w:rsidP="00974DD3">
            <w:pPr>
              <w:pStyle w:val="TableTextLarge"/>
              <w:rPr>
                <w:rStyle w:val="Bold"/>
              </w:rPr>
            </w:pPr>
            <w:r w:rsidRPr="00974DD3">
              <w:rPr>
                <w:rStyle w:val="Bold"/>
              </w:rPr>
              <w:t>($253)</w:t>
            </w:r>
          </w:p>
        </w:tc>
        <w:tc>
          <w:tcPr>
            <w:tcW w:w="0" w:type="auto"/>
            <w:shd w:val="clear" w:color="auto" w:fill="F0CDA1" w:themeFill="accent1"/>
            <w:vAlign w:val="center"/>
            <w:hideMark/>
          </w:tcPr>
          <w:p w14:paraId="10ABA0EA" w14:textId="77777777" w:rsidR="00E552C8" w:rsidRPr="00974DD3" w:rsidRDefault="00E552C8" w:rsidP="00974DD3">
            <w:pPr>
              <w:pStyle w:val="TableTextLarge"/>
              <w:rPr>
                <w:rStyle w:val="Bold"/>
              </w:rPr>
            </w:pPr>
            <w:r w:rsidRPr="00974DD3">
              <w:rPr>
                <w:rStyle w:val="Bold"/>
              </w:rPr>
              <w:t>($1,891)</w:t>
            </w:r>
          </w:p>
        </w:tc>
        <w:tc>
          <w:tcPr>
            <w:tcW w:w="0" w:type="auto"/>
            <w:shd w:val="clear" w:color="auto" w:fill="F0CDA1" w:themeFill="accent1"/>
            <w:vAlign w:val="center"/>
            <w:hideMark/>
          </w:tcPr>
          <w:p w14:paraId="2348DC8B" w14:textId="77777777" w:rsidR="00E552C8" w:rsidRPr="00974DD3" w:rsidRDefault="00E552C8" w:rsidP="00974DD3">
            <w:pPr>
              <w:pStyle w:val="TableTextLarge"/>
              <w:rPr>
                <w:rStyle w:val="Bold"/>
              </w:rPr>
            </w:pPr>
            <w:r w:rsidRPr="00974DD3">
              <w:rPr>
                <w:rStyle w:val="Bold"/>
              </w:rPr>
              <w:t>$2,270</w:t>
            </w:r>
          </w:p>
        </w:tc>
        <w:tc>
          <w:tcPr>
            <w:tcW w:w="0" w:type="auto"/>
            <w:shd w:val="clear" w:color="auto" w:fill="F0CDA1" w:themeFill="accent1"/>
            <w:vAlign w:val="center"/>
            <w:hideMark/>
          </w:tcPr>
          <w:p w14:paraId="3D41886E" w14:textId="77777777" w:rsidR="00E552C8" w:rsidRPr="00974DD3" w:rsidRDefault="00E552C8" w:rsidP="00974DD3">
            <w:pPr>
              <w:pStyle w:val="TableTextLarge"/>
              <w:rPr>
                <w:rStyle w:val="Bold"/>
              </w:rPr>
            </w:pPr>
            <w:r w:rsidRPr="00974DD3">
              <w:rPr>
                <w:rStyle w:val="Bold"/>
              </w:rPr>
              <w:t>$1,213</w:t>
            </w:r>
          </w:p>
        </w:tc>
        <w:tc>
          <w:tcPr>
            <w:tcW w:w="0" w:type="auto"/>
            <w:shd w:val="clear" w:color="auto" w:fill="F0CDA1" w:themeFill="accent1"/>
            <w:vAlign w:val="center"/>
            <w:hideMark/>
          </w:tcPr>
          <w:p w14:paraId="161BA5D3" w14:textId="77777777" w:rsidR="00E552C8" w:rsidRPr="00974DD3" w:rsidRDefault="00E552C8" w:rsidP="00974DD3">
            <w:pPr>
              <w:pStyle w:val="TableTextLarge"/>
              <w:rPr>
                <w:rStyle w:val="Bold"/>
              </w:rPr>
            </w:pPr>
            <w:r w:rsidRPr="00974DD3">
              <w:rPr>
                <w:rStyle w:val="Bold"/>
              </w:rPr>
              <w:t>$2,246</w:t>
            </w:r>
          </w:p>
        </w:tc>
      </w:tr>
      <w:tr w:rsidR="00E552C8" w:rsidRPr="00360F98" w14:paraId="5D92D7B8" w14:textId="77777777" w:rsidTr="006B2383">
        <w:trPr>
          <w:trHeight w:val="244"/>
        </w:trPr>
        <w:tc>
          <w:tcPr>
            <w:tcW w:w="13708" w:type="dxa"/>
            <w:gridSpan w:val="15"/>
            <w:shd w:val="clear" w:color="auto" w:fill="auto"/>
            <w:vAlign w:val="center"/>
          </w:tcPr>
          <w:p w14:paraId="71AB8ED1" w14:textId="77777777" w:rsidR="00E552C8" w:rsidRPr="00360F98" w:rsidRDefault="00E552C8" w:rsidP="006B2383">
            <w:pPr>
              <w:spacing w:beforeLines="20" w:before="48" w:after="0" w:line="240" w:lineRule="auto"/>
              <w:ind w:left="113"/>
              <w:rPr>
                <w:b/>
                <w:color w:val="2F2F2F"/>
                <w:sz w:val="15"/>
                <w:szCs w:val="15"/>
              </w:rPr>
            </w:pPr>
            <w:r w:rsidRPr="00360F98">
              <w:rPr>
                <w:sz w:val="15"/>
                <w:szCs w:val="15"/>
              </w:rPr>
              <w:t>*In the service industry, Cost of Goods Sold is the monetized value of the time spent on the client.</w:t>
            </w:r>
          </w:p>
        </w:tc>
      </w:tr>
    </w:tbl>
    <w:p w14:paraId="656A87FB" w14:textId="77777777" w:rsidR="00B37B3B" w:rsidRPr="00D94688" w:rsidRDefault="00B37B3B" w:rsidP="00D94688">
      <w:pPr>
        <w:pStyle w:val="ListBullet"/>
        <w:numPr>
          <w:ilvl w:val="0"/>
          <w:numId w:val="0"/>
        </w:numPr>
        <w:spacing w:after="0"/>
        <w:ind w:left="340" w:hanging="340"/>
        <w:rPr>
          <w:sz w:val="12"/>
        </w:rPr>
      </w:pPr>
    </w:p>
    <w:p w14:paraId="42EF95BB" w14:textId="77777777" w:rsidR="00B37B3B" w:rsidRPr="00D94688" w:rsidRDefault="00B37B3B" w:rsidP="00D94688">
      <w:pPr>
        <w:pStyle w:val="ListBullet"/>
        <w:numPr>
          <w:ilvl w:val="0"/>
          <w:numId w:val="0"/>
        </w:numPr>
        <w:spacing w:after="0"/>
        <w:ind w:left="340" w:hanging="340"/>
        <w:rPr>
          <w:sz w:val="12"/>
        </w:rPr>
        <w:sectPr w:rsidR="00B37B3B" w:rsidRPr="00D94688" w:rsidSect="00BC4C9E">
          <w:footerReference w:type="default" r:id="rId21"/>
          <w:pgSz w:w="15840" w:h="12240" w:orient="landscape" w:code="1"/>
          <w:pgMar w:top="2016" w:right="1080" w:bottom="720" w:left="1080" w:header="648" w:footer="432" w:gutter="0"/>
          <w:cols w:space="708"/>
          <w:docGrid w:linePitch="360"/>
        </w:sectPr>
      </w:pPr>
    </w:p>
    <w:tbl>
      <w:tblPr>
        <w:tblW w:w="5000" w:type="pct"/>
        <w:tblLook w:val="0600" w:firstRow="0" w:lastRow="0" w:firstColumn="0" w:lastColumn="0" w:noHBand="1" w:noVBand="1"/>
      </w:tblPr>
      <w:tblGrid>
        <w:gridCol w:w="3688"/>
        <w:gridCol w:w="1532"/>
        <w:gridCol w:w="1663"/>
        <w:gridCol w:w="1665"/>
        <w:gridCol w:w="1532"/>
      </w:tblGrid>
      <w:tr w:rsidR="00404E77" w:rsidRPr="00ED112D" w14:paraId="21B0DAD5" w14:textId="77777777" w:rsidTr="00E659FD">
        <w:trPr>
          <w:trHeight w:val="1008"/>
        </w:trPr>
        <w:tc>
          <w:tcPr>
            <w:tcW w:w="10080" w:type="dxa"/>
            <w:gridSpan w:val="5"/>
            <w:tcBorders>
              <w:bottom w:val="single" w:sz="24" w:space="0" w:color="F0CDA1" w:themeColor="accent1"/>
            </w:tcBorders>
            <w:vAlign w:val="center"/>
          </w:tcPr>
          <w:bookmarkStart w:id="16" w:name="_Toc9437459"/>
          <w:bookmarkStart w:id="17" w:name="_Toc10679487"/>
          <w:p w14:paraId="7C4FEFD6" w14:textId="77777777" w:rsidR="00404E77" w:rsidRPr="00ED112D" w:rsidRDefault="00000000" w:rsidP="0017334F">
            <w:pPr>
              <w:pStyle w:val="Heading1"/>
            </w:pPr>
            <w:sdt>
              <w:sdtPr>
                <w:id w:val="1336350382"/>
                <w:placeholder>
                  <w:docPart w:val="166F68C447264B18A9BB7A0445AC6D01"/>
                </w:placeholder>
                <w:temporary/>
                <w:showingPlcHdr/>
                <w15:appearance w15:val="hidden"/>
              </w:sdtPr>
              <w:sdtContent>
                <w:r w:rsidR="00404E77" w:rsidRPr="00404E77">
                  <w:t>Appendix</w:t>
                </w:r>
              </w:sdtContent>
            </w:sdt>
            <w:bookmarkEnd w:id="16"/>
            <w:bookmarkEnd w:id="17"/>
          </w:p>
        </w:tc>
      </w:tr>
      <w:tr w:rsidR="00E552C8" w:rsidRPr="00443212" w14:paraId="462B21A4" w14:textId="77777777" w:rsidTr="00E659FD">
        <w:trPr>
          <w:trHeight w:val="380"/>
        </w:trPr>
        <w:tc>
          <w:tcPr>
            <w:tcW w:w="10080" w:type="dxa"/>
            <w:gridSpan w:val="5"/>
            <w:tcBorders>
              <w:top w:val="single" w:sz="24" w:space="0" w:color="F0CDA1" w:themeColor="accent1"/>
            </w:tcBorders>
            <w:shd w:val="clear" w:color="auto" w:fill="107082" w:themeFill="accent2"/>
            <w:noWrap/>
            <w:vAlign w:val="center"/>
            <w:hideMark/>
          </w:tcPr>
          <w:p w14:paraId="18C7DB0C" w14:textId="77777777" w:rsidR="00E552C8" w:rsidRPr="00443212" w:rsidRDefault="00000000" w:rsidP="00974DD3">
            <w:pPr>
              <w:pStyle w:val="TableHeadings"/>
            </w:pPr>
            <w:sdt>
              <w:sdtPr>
                <w:rPr>
                  <w:color w:val="2F2F2F"/>
                </w:rPr>
                <w:id w:val="-1990009489"/>
                <w:placeholder>
                  <w:docPart w:val="4E7ADFBC352D41C991BBA3D420A552D0"/>
                </w:placeholder>
                <w:temporary/>
                <w:showingPlcHdr/>
                <w15:appearance w15:val="hidden"/>
              </w:sdtPr>
              <w:sdtContent>
                <w:r w:rsidR="00F77933" w:rsidRPr="001C4430">
                  <w:t>START-UP COSTS</w:t>
                </w:r>
              </w:sdtContent>
            </w:sdt>
          </w:p>
        </w:tc>
      </w:tr>
      <w:tr w:rsidR="00E552C8" w:rsidRPr="00443212" w14:paraId="56D058AC" w14:textId="77777777" w:rsidTr="00E659FD">
        <w:trPr>
          <w:trHeight w:val="380"/>
        </w:trPr>
        <w:sdt>
          <w:sdtPr>
            <w:rPr>
              <w:sz w:val="20"/>
              <w:szCs w:val="20"/>
            </w:rPr>
            <w:id w:val="-1833449833"/>
            <w:placeholder>
              <w:docPart w:val="28A33AD06D7B459BB2893D5F9994BF61"/>
            </w:placeholder>
            <w:temporary/>
            <w:showingPlcHdr/>
            <w15:appearance w15:val="hidden"/>
          </w:sdtPr>
          <w:sdtContent>
            <w:tc>
              <w:tcPr>
                <w:tcW w:w="5220" w:type="dxa"/>
                <w:gridSpan w:val="2"/>
                <w:shd w:val="clear" w:color="auto" w:fill="auto"/>
                <w:noWrap/>
                <w:vAlign w:val="center"/>
                <w:hideMark/>
              </w:tcPr>
              <w:p w14:paraId="7FB678F3" w14:textId="77777777" w:rsidR="00E552C8" w:rsidRPr="00443212" w:rsidRDefault="00DE16D8" w:rsidP="00974DD3">
                <w:pPr>
                  <w:pStyle w:val="TableTextLarge"/>
                  <w:rPr>
                    <w:sz w:val="20"/>
                    <w:szCs w:val="20"/>
                  </w:rPr>
                </w:pPr>
                <w:r w:rsidRPr="00DE16D8">
                  <w:rPr>
                    <w:sz w:val="20"/>
                    <w:szCs w:val="20"/>
                  </w:rPr>
                  <w:t xml:space="preserve">Office-Based </w:t>
                </w:r>
                <w:r w:rsidR="00F77933" w:rsidRPr="00F77933">
                  <w:t>Agency</w:t>
                </w:r>
              </w:p>
            </w:tc>
          </w:sdtContent>
        </w:sdt>
        <w:tc>
          <w:tcPr>
            <w:tcW w:w="4860" w:type="dxa"/>
            <w:gridSpan w:val="3"/>
            <w:shd w:val="clear" w:color="auto" w:fill="auto"/>
            <w:noWrap/>
            <w:vAlign w:val="center"/>
            <w:hideMark/>
          </w:tcPr>
          <w:p w14:paraId="164B0375" w14:textId="77777777" w:rsidR="00E552C8" w:rsidRPr="00443212" w:rsidRDefault="00000000" w:rsidP="00974DD3">
            <w:pPr>
              <w:pStyle w:val="TableTextLarge"/>
              <w:jc w:val="right"/>
              <w:rPr>
                <w:sz w:val="20"/>
                <w:szCs w:val="20"/>
              </w:rPr>
            </w:pPr>
            <w:sdt>
              <w:sdtPr>
                <w:id w:val="-1097411155"/>
                <w:placeholder>
                  <w:docPart w:val="D36568FF965641A8BA1816570F9E921B"/>
                </w:placeholder>
                <w:temporary/>
                <w:showingPlcHdr/>
                <w15:appearance w15:val="hidden"/>
              </w:sdtPr>
              <w:sdtContent>
                <w:r w:rsidR="00F77933" w:rsidRPr="00F77933">
                  <w:t>Date</w:t>
                </w:r>
              </w:sdtContent>
            </w:sdt>
          </w:p>
        </w:tc>
      </w:tr>
      <w:tr w:rsidR="00F77933" w:rsidRPr="00443212" w14:paraId="1429FE5F" w14:textId="77777777" w:rsidTr="00E659FD">
        <w:trPr>
          <w:trHeight w:val="380"/>
        </w:trPr>
        <w:tc>
          <w:tcPr>
            <w:tcW w:w="3688" w:type="dxa"/>
            <w:shd w:val="clear" w:color="auto" w:fill="F0CDA1" w:themeFill="accent1"/>
            <w:vAlign w:val="center"/>
            <w:hideMark/>
          </w:tcPr>
          <w:p w14:paraId="11E6AF08" w14:textId="77777777" w:rsidR="00F77933" w:rsidRPr="00F77933" w:rsidRDefault="00000000" w:rsidP="00F77933">
            <w:pPr>
              <w:pStyle w:val="TableTextLarge"/>
              <w:rPr>
                <w:rStyle w:val="Bold"/>
              </w:rPr>
            </w:pPr>
            <w:sdt>
              <w:sdtPr>
                <w:rPr>
                  <w:rStyle w:val="Bold"/>
                </w:rPr>
                <w:id w:val="793247473"/>
                <w:placeholder>
                  <w:docPart w:val="6B6F764C608A44A59542DD159E11402E"/>
                </w:placeholder>
                <w:temporary/>
                <w:showingPlcHdr/>
                <w15:appearance w15:val="hidden"/>
              </w:sdtPr>
              <w:sdtContent>
                <w:r w:rsidR="00F77933" w:rsidRPr="00F77933">
                  <w:rPr>
                    <w:rStyle w:val="Bold"/>
                  </w:rPr>
                  <w:t>COST ITEMS</w:t>
                </w:r>
              </w:sdtContent>
            </w:sdt>
          </w:p>
        </w:tc>
        <w:tc>
          <w:tcPr>
            <w:tcW w:w="1532" w:type="dxa"/>
            <w:shd w:val="clear" w:color="auto" w:fill="F0CDA1" w:themeFill="accent1"/>
            <w:noWrap/>
            <w:vAlign w:val="center"/>
            <w:hideMark/>
          </w:tcPr>
          <w:p w14:paraId="59D572A3" w14:textId="77777777" w:rsidR="00F77933" w:rsidRPr="00F77933" w:rsidRDefault="00000000" w:rsidP="00435096">
            <w:pPr>
              <w:pStyle w:val="TableTextLarge"/>
              <w:jc w:val="center"/>
              <w:rPr>
                <w:rStyle w:val="Bold"/>
              </w:rPr>
            </w:pPr>
            <w:sdt>
              <w:sdtPr>
                <w:rPr>
                  <w:rStyle w:val="Bold"/>
                </w:rPr>
                <w:id w:val="483051646"/>
                <w:placeholder>
                  <w:docPart w:val="4AF476A423014FB29180979C29FFC8E1"/>
                </w:placeholder>
                <w:temporary/>
                <w:showingPlcHdr/>
                <w15:appearance w15:val="hidden"/>
              </w:sdtPr>
              <w:sdtContent>
                <w:r w:rsidR="00F77933" w:rsidRPr="00F77933">
                  <w:rPr>
                    <w:rStyle w:val="Bold"/>
                  </w:rPr>
                  <w:t>MONTHS</w:t>
                </w:r>
              </w:sdtContent>
            </w:sdt>
          </w:p>
        </w:tc>
        <w:tc>
          <w:tcPr>
            <w:tcW w:w="1663" w:type="dxa"/>
            <w:shd w:val="clear" w:color="auto" w:fill="F0CDA1" w:themeFill="accent1"/>
            <w:noWrap/>
            <w:vAlign w:val="center"/>
            <w:hideMark/>
          </w:tcPr>
          <w:p w14:paraId="6C9BC1E9" w14:textId="77777777" w:rsidR="00F77933" w:rsidRPr="00F77933" w:rsidRDefault="00000000" w:rsidP="00435096">
            <w:pPr>
              <w:pStyle w:val="TableTextLarge"/>
              <w:jc w:val="center"/>
              <w:rPr>
                <w:rStyle w:val="Bold"/>
              </w:rPr>
            </w:pPr>
            <w:sdt>
              <w:sdtPr>
                <w:rPr>
                  <w:rStyle w:val="Bold"/>
                </w:rPr>
                <w:id w:val="709382690"/>
                <w:placeholder>
                  <w:docPart w:val="AA8A5708B7D84220AA95057EAB6A50F2"/>
                </w:placeholder>
                <w:temporary/>
                <w:showingPlcHdr/>
                <w15:appearance w15:val="hidden"/>
              </w:sdtPr>
              <w:sdtContent>
                <w:r w:rsidR="00F77933" w:rsidRPr="00F77933">
                  <w:rPr>
                    <w:rStyle w:val="Bold"/>
                  </w:rPr>
                  <w:t>COST/ MONTH</w:t>
                </w:r>
              </w:sdtContent>
            </w:sdt>
          </w:p>
        </w:tc>
        <w:tc>
          <w:tcPr>
            <w:tcW w:w="1665" w:type="dxa"/>
            <w:shd w:val="clear" w:color="auto" w:fill="F0CDA1" w:themeFill="accent1"/>
            <w:noWrap/>
            <w:vAlign w:val="center"/>
            <w:hideMark/>
          </w:tcPr>
          <w:p w14:paraId="2E6AFAA9" w14:textId="77777777" w:rsidR="00F77933" w:rsidRPr="00F77933" w:rsidRDefault="00000000" w:rsidP="00435096">
            <w:pPr>
              <w:pStyle w:val="TableTextLarge"/>
              <w:jc w:val="center"/>
              <w:rPr>
                <w:rStyle w:val="Bold"/>
              </w:rPr>
            </w:pPr>
            <w:sdt>
              <w:sdtPr>
                <w:rPr>
                  <w:rStyle w:val="Bold"/>
                </w:rPr>
                <w:id w:val="1595665229"/>
                <w:placeholder>
                  <w:docPart w:val="55C1E5DF4601482AB50614C22F4FC8C8"/>
                </w:placeholder>
                <w:temporary/>
                <w:showingPlcHdr/>
                <w15:appearance w15:val="hidden"/>
              </w:sdtPr>
              <w:sdtContent>
                <w:r w:rsidR="00F77933" w:rsidRPr="00F77933">
                  <w:rPr>
                    <w:rStyle w:val="Bold"/>
                  </w:rPr>
                  <w:t>ONE-TIME COST</w:t>
                </w:r>
              </w:sdtContent>
            </w:sdt>
          </w:p>
        </w:tc>
        <w:tc>
          <w:tcPr>
            <w:tcW w:w="1532" w:type="dxa"/>
            <w:shd w:val="clear" w:color="auto" w:fill="F0CDA1" w:themeFill="accent1"/>
            <w:noWrap/>
            <w:vAlign w:val="center"/>
            <w:hideMark/>
          </w:tcPr>
          <w:p w14:paraId="591EF857" w14:textId="77777777" w:rsidR="00F77933" w:rsidRPr="00F77933" w:rsidRDefault="00000000" w:rsidP="00435096">
            <w:pPr>
              <w:pStyle w:val="TableTextLarge"/>
              <w:jc w:val="center"/>
              <w:rPr>
                <w:rStyle w:val="Bold"/>
              </w:rPr>
            </w:pPr>
            <w:sdt>
              <w:sdtPr>
                <w:rPr>
                  <w:rStyle w:val="Bold"/>
                </w:rPr>
                <w:id w:val="1994297359"/>
                <w:placeholder>
                  <w:docPart w:val="C5F8723361FD477FA65F5FC15394D072"/>
                </w:placeholder>
                <w:temporary/>
                <w:showingPlcHdr/>
                <w15:appearance w15:val="hidden"/>
              </w:sdtPr>
              <w:sdtContent>
                <w:r w:rsidR="00F77933" w:rsidRPr="00F77933">
                  <w:rPr>
                    <w:rStyle w:val="Bold"/>
                  </w:rPr>
                  <w:t>TOTAL COST</w:t>
                </w:r>
              </w:sdtContent>
            </w:sdt>
          </w:p>
        </w:tc>
      </w:tr>
      <w:tr w:rsidR="00F77933" w:rsidRPr="00443212" w14:paraId="7A9C7C66" w14:textId="77777777" w:rsidTr="00E659FD">
        <w:trPr>
          <w:trHeight w:val="380"/>
        </w:trPr>
        <w:tc>
          <w:tcPr>
            <w:tcW w:w="3688" w:type="dxa"/>
            <w:shd w:val="clear" w:color="auto" w:fill="F2F2F2" w:themeFill="background1" w:themeFillShade="F2"/>
            <w:vAlign w:val="center"/>
            <w:hideMark/>
          </w:tcPr>
          <w:p w14:paraId="2A10310B" w14:textId="77777777" w:rsidR="00F77933" w:rsidRPr="00974DD3" w:rsidRDefault="00000000" w:rsidP="00974DD3">
            <w:pPr>
              <w:pStyle w:val="TableTextLarge"/>
            </w:pPr>
            <w:sdt>
              <w:sdtPr>
                <w:id w:val="573710533"/>
                <w:placeholder>
                  <w:docPart w:val="3682F08913694CEFA8ACD44C118F2049"/>
                </w:placeholder>
                <w:temporary/>
                <w:showingPlcHdr/>
                <w15:appearance w15:val="hidden"/>
              </w:sdtPr>
              <w:sdtContent>
                <w:r w:rsidR="00F77933" w:rsidRPr="00974DD3">
                  <w:t>Advertising/Marketing</w:t>
                </w:r>
              </w:sdtContent>
            </w:sdt>
          </w:p>
        </w:tc>
        <w:tc>
          <w:tcPr>
            <w:tcW w:w="1532" w:type="dxa"/>
            <w:shd w:val="clear" w:color="auto" w:fill="F2F2F2" w:themeFill="background1" w:themeFillShade="F2"/>
            <w:noWrap/>
            <w:vAlign w:val="center"/>
          </w:tcPr>
          <w:p w14:paraId="4A36451E" w14:textId="77777777" w:rsidR="00F77933" w:rsidRPr="00443212" w:rsidRDefault="00F77933" w:rsidP="00435096">
            <w:pPr>
              <w:spacing w:before="20" w:after="0" w:line="18" w:lineRule="atLeast"/>
              <w:jc w:val="center"/>
              <w:rPr>
                <w:color w:val="2F2F2F"/>
                <w:sz w:val="20"/>
                <w:szCs w:val="20"/>
              </w:rPr>
            </w:pPr>
          </w:p>
        </w:tc>
        <w:tc>
          <w:tcPr>
            <w:tcW w:w="1663" w:type="dxa"/>
            <w:shd w:val="clear" w:color="auto" w:fill="F2F2F2" w:themeFill="background1" w:themeFillShade="F2"/>
            <w:noWrap/>
            <w:vAlign w:val="center"/>
          </w:tcPr>
          <w:p w14:paraId="1F066CBD" w14:textId="77777777" w:rsidR="00F77933" w:rsidRPr="00443212" w:rsidRDefault="00F77933" w:rsidP="00435096">
            <w:pPr>
              <w:spacing w:before="20" w:after="0" w:line="18" w:lineRule="atLeast"/>
              <w:jc w:val="center"/>
              <w:rPr>
                <w:color w:val="2F2F2F"/>
                <w:sz w:val="20"/>
                <w:szCs w:val="20"/>
              </w:rPr>
            </w:pPr>
          </w:p>
        </w:tc>
        <w:tc>
          <w:tcPr>
            <w:tcW w:w="1665" w:type="dxa"/>
            <w:shd w:val="clear" w:color="auto" w:fill="F2F2F2" w:themeFill="background1" w:themeFillShade="F2"/>
            <w:noWrap/>
            <w:vAlign w:val="center"/>
          </w:tcPr>
          <w:p w14:paraId="54864428" w14:textId="77777777" w:rsidR="00F77933" w:rsidRPr="00443212" w:rsidRDefault="00F77933" w:rsidP="00435096">
            <w:pPr>
              <w:spacing w:before="20" w:after="0" w:line="18" w:lineRule="atLeast"/>
              <w:jc w:val="center"/>
              <w:rPr>
                <w:color w:val="2F2F2F"/>
                <w:sz w:val="20"/>
                <w:szCs w:val="20"/>
              </w:rPr>
            </w:pPr>
          </w:p>
        </w:tc>
        <w:tc>
          <w:tcPr>
            <w:tcW w:w="1532" w:type="dxa"/>
            <w:shd w:val="clear" w:color="auto" w:fill="F2F2F2" w:themeFill="background1" w:themeFillShade="F2"/>
            <w:noWrap/>
            <w:vAlign w:val="center"/>
          </w:tcPr>
          <w:p w14:paraId="3DF1A6E5" w14:textId="77777777" w:rsidR="00F77933" w:rsidRPr="00443212" w:rsidRDefault="00F77933" w:rsidP="00435096">
            <w:pPr>
              <w:spacing w:before="20" w:after="0" w:line="18" w:lineRule="atLeast"/>
              <w:jc w:val="center"/>
              <w:rPr>
                <w:color w:val="2F2F2F"/>
                <w:sz w:val="20"/>
                <w:szCs w:val="20"/>
              </w:rPr>
            </w:pPr>
          </w:p>
        </w:tc>
      </w:tr>
      <w:tr w:rsidR="00E659FD" w:rsidRPr="00443212" w14:paraId="0E6CCC22" w14:textId="77777777" w:rsidTr="00E659FD">
        <w:trPr>
          <w:trHeight w:val="380"/>
        </w:trPr>
        <w:tc>
          <w:tcPr>
            <w:tcW w:w="3688" w:type="dxa"/>
            <w:shd w:val="clear" w:color="auto" w:fill="auto"/>
            <w:vAlign w:val="center"/>
            <w:hideMark/>
          </w:tcPr>
          <w:p w14:paraId="605D53C2" w14:textId="77777777" w:rsidR="00E659FD" w:rsidRPr="00974DD3" w:rsidRDefault="00000000" w:rsidP="00E659FD">
            <w:pPr>
              <w:pStyle w:val="TableTextLarge"/>
            </w:pPr>
            <w:sdt>
              <w:sdtPr>
                <w:id w:val="-556703176"/>
                <w:placeholder>
                  <w:docPart w:val="686598579E6248918452D35733B0F6F8"/>
                </w:placeholder>
                <w:temporary/>
                <w:showingPlcHdr/>
                <w15:appearance w15:val="hidden"/>
              </w:sdtPr>
              <w:sdtContent>
                <w:r w:rsidR="00E659FD" w:rsidRPr="00974DD3">
                  <w:t>Employee Salaries</w:t>
                </w:r>
              </w:sdtContent>
            </w:sdt>
          </w:p>
        </w:tc>
        <w:tc>
          <w:tcPr>
            <w:tcW w:w="1532" w:type="dxa"/>
            <w:shd w:val="clear" w:color="auto" w:fill="auto"/>
            <w:noWrap/>
            <w:vAlign w:val="center"/>
            <w:hideMark/>
          </w:tcPr>
          <w:p w14:paraId="7763194F"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2FCED1C1"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2C519BE0"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51D5B425" w14:textId="77777777" w:rsidR="00E659FD" w:rsidRPr="00443212" w:rsidRDefault="00E659FD" w:rsidP="00E659FD">
            <w:pPr>
              <w:spacing w:before="20" w:after="0" w:line="18" w:lineRule="atLeast"/>
              <w:jc w:val="center"/>
              <w:rPr>
                <w:color w:val="2F2F2F"/>
                <w:sz w:val="20"/>
                <w:szCs w:val="20"/>
              </w:rPr>
            </w:pPr>
          </w:p>
        </w:tc>
      </w:tr>
      <w:tr w:rsidR="00E659FD" w:rsidRPr="00443212" w14:paraId="210C703E" w14:textId="77777777" w:rsidTr="00E659FD">
        <w:trPr>
          <w:trHeight w:val="380"/>
        </w:trPr>
        <w:tc>
          <w:tcPr>
            <w:tcW w:w="3688" w:type="dxa"/>
            <w:shd w:val="clear" w:color="auto" w:fill="F2F2F2" w:themeFill="background1" w:themeFillShade="F2"/>
            <w:vAlign w:val="center"/>
            <w:hideMark/>
          </w:tcPr>
          <w:p w14:paraId="7EDFDBE9" w14:textId="77777777" w:rsidR="00E659FD" w:rsidRPr="00974DD3" w:rsidRDefault="00000000" w:rsidP="00E659FD">
            <w:pPr>
              <w:pStyle w:val="TableTextLarge"/>
            </w:pPr>
            <w:sdt>
              <w:sdtPr>
                <w:id w:val="542095406"/>
                <w:placeholder>
                  <w:docPart w:val="0FB99481A45E41DBABC97E06167F715A"/>
                </w:placeholder>
                <w:temporary/>
                <w:showingPlcHdr/>
                <w15:appearance w15:val="hidden"/>
              </w:sdtPr>
              <w:sdtContent>
                <w:r w:rsidR="00E659FD" w:rsidRPr="00974DD3">
                  <w:t>Employee Payroll Taxes and Benefits</w:t>
                </w:r>
              </w:sdtContent>
            </w:sdt>
          </w:p>
        </w:tc>
        <w:tc>
          <w:tcPr>
            <w:tcW w:w="1532" w:type="dxa"/>
            <w:shd w:val="clear" w:color="auto" w:fill="F2F2F2" w:themeFill="background1" w:themeFillShade="F2"/>
            <w:noWrap/>
            <w:vAlign w:val="center"/>
            <w:hideMark/>
          </w:tcPr>
          <w:p w14:paraId="6D04763F"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5F3951C9"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35037273"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604A64DE" w14:textId="77777777" w:rsidR="00E659FD" w:rsidRPr="00443212" w:rsidRDefault="00E659FD" w:rsidP="00E659FD">
            <w:pPr>
              <w:spacing w:before="20" w:after="0" w:line="18" w:lineRule="atLeast"/>
              <w:jc w:val="center"/>
              <w:rPr>
                <w:color w:val="2F2F2F"/>
                <w:sz w:val="20"/>
                <w:szCs w:val="20"/>
              </w:rPr>
            </w:pPr>
          </w:p>
        </w:tc>
      </w:tr>
      <w:tr w:rsidR="00E659FD" w:rsidRPr="00443212" w14:paraId="30DE9206" w14:textId="77777777" w:rsidTr="00E659FD">
        <w:trPr>
          <w:trHeight w:val="380"/>
        </w:trPr>
        <w:tc>
          <w:tcPr>
            <w:tcW w:w="3688" w:type="dxa"/>
            <w:shd w:val="clear" w:color="auto" w:fill="auto"/>
            <w:vAlign w:val="center"/>
            <w:hideMark/>
          </w:tcPr>
          <w:p w14:paraId="753ABAF5" w14:textId="77777777" w:rsidR="00E659FD" w:rsidRPr="00974DD3" w:rsidRDefault="00000000" w:rsidP="00E659FD">
            <w:pPr>
              <w:pStyle w:val="TableTextLarge"/>
            </w:pPr>
            <w:sdt>
              <w:sdtPr>
                <w:id w:val="-2050212880"/>
                <w:placeholder>
                  <w:docPart w:val="75FE833B3ECA417C80FDCC1C8B77A3DA"/>
                </w:placeholder>
                <w:temporary/>
                <w:showingPlcHdr/>
                <w15:appearance w15:val="hidden"/>
              </w:sdtPr>
              <w:sdtContent>
                <w:r w:rsidR="00E659FD" w:rsidRPr="00974DD3">
                  <w:t>Rent/Lease Payments/Utilities</w:t>
                </w:r>
              </w:sdtContent>
            </w:sdt>
          </w:p>
        </w:tc>
        <w:tc>
          <w:tcPr>
            <w:tcW w:w="1532" w:type="dxa"/>
            <w:shd w:val="clear" w:color="auto" w:fill="auto"/>
            <w:noWrap/>
            <w:vAlign w:val="center"/>
            <w:hideMark/>
          </w:tcPr>
          <w:p w14:paraId="6923514C"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0AF2BA09"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1CD7B48D"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1A36516D" w14:textId="77777777" w:rsidR="00E659FD" w:rsidRPr="00443212" w:rsidRDefault="00E659FD" w:rsidP="00E659FD">
            <w:pPr>
              <w:spacing w:before="20" w:after="0" w:line="18" w:lineRule="atLeast"/>
              <w:jc w:val="center"/>
              <w:rPr>
                <w:color w:val="2F2F2F"/>
                <w:sz w:val="20"/>
                <w:szCs w:val="20"/>
              </w:rPr>
            </w:pPr>
          </w:p>
        </w:tc>
      </w:tr>
      <w:tr w:rsidR="00E659FD" w:rsidRPr="00443212" w14:paraId="0296F9B8" w14:textId="77777777" w:rsidTr="00E659FD">
        <w:trPr>
          <w:trHeight w:val="380"/>
        </w:trPr>
        <w:tc>
          <w:tcPr>
            <w:tcW w:w="3688" w:type="dxa"/>
            <w:shd w:val="clear" w:color="auto" w:fill="F2F2F2" w:themeFill="background1" w:themeFillShade="F2"/>
            <w:vAlign w:val="center"/>
            <w:hideMark/>
          </w:tcPr>
          <w:p w14:paraId="6594B855" w14:textId="77777777" w:rsidR="00E659FD" w:rsidRPr="00974DD3" w:rsidRDefault="00000000" w:rsidP="00E659FD">
            <w:pPr>
              <w:pStyle w:val="TableTextLarge"/>
            </w:pPr>
            <w:sdt>
              <w:sdtPr>
                <w:id w:val="-173115400"/>
                <w:placeholder>
                  <w:docPart w:val="37637F2CAA69475BB6BE03D349F6CF31"/>
                </w:placeholder>
                <w:temporary/>
                <w:showingPlcHdr/>
                <w15:appearance w15:val="hidden"/>
              </w:sdtPr>
              <w:sdtContent>
                <w:r w:rsidR="00E659FD" w:rsidRPr="00974DD3">
                  <w:t>Postage/Shipping</w:t>
                </w:r>
              </w:sdtContent>
            </w:sdt>
          </w:p>
        </w:tc>
        <w:tc>
          <w:tcPr>
            <w:tcW w:w="1532" w:type="dxa"/>
            <w:shd w:val="clear" w:color="auto" w:fill="F2F2F2" w:themeFill="background1" w:themeFillShade="F2"/>
            <w:noWrap/>
            <w:vAlign w:val="center"/>
            <w:hideMark/>
          </w:tcPr>
          <w:p w14:paraId="15709203"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1A9E3D9B"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43AE25D8"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0AEEB4B3" w14:textId="77777777" w:rsidR="00E659FD" w:rsidRPr="00443212" w:rsidRDefault="00E659FD" w:rsidP="00E659FD">
            <w:pPr>
              <w:spacing w:before="20" w:after="0" w:line="18" w:lineRule="atLeast"/>
              <w:jc w:val="center"/>
              <w:rPr>
                <w:color w:val="2F2F2F"/>
                <w:sz w:val="20"/>
                <w:szCs w:val="20"/>
              </w:rPr>
            </w:pPr>
          </w:p>
        </w:tc>
      </w:tr>
      <w:tr w:rsidR="00E659FD" w:rsidRPr="00443212" w14:paraId="3D629CA7" w14:textId="77777777" w:rsidTr="00E659FD">
        <w:trPr>
          <w:trHeight w:val="380"/>
        </w:trPr>
        <w:tc>
          <w:tcPr>
            <w:tcW w:w="3688" w:type="dxa"/>
            <w:shd w:val="clear" w:color="auto" w:fill="auto"/>
            <w:vAlign w:val="center"/>
            <w:hideMark/>
          </w:tcPr>
          <w:p w14:paraId="74F6AE47" w14:textId="77777777" w:rsidR="00E659FD" w:rsidRPr="00974DD3" w:rsidRDefault="00000000" w:rsidP="00E659FD">
            <w:pPr>
              <w:pStyle w:val="TableTextLarge"/>
            </w:pPr>
            <w:sdt>
              <w:sdtPr>
                <w:id w:val="746930263"/>
                <w:placeholder>
                  <w:docPart w:val="40BC18A83B354F4D83B2E27C4895D524"/>
                </w:placeholder>
                <w:temporary/>
                <w:showingPlcHdr/>
                <w15:appearance w15:val="hidden"/>
              </w:sdtPr>
              <w:sdtContent>
                <w:r w:rsidR="00E659FD" w:rsidRPr="00974DD3">
                  <w:t>Communication/Telephone</w:t>
                </w:r>
              </w:sdtContent>
            </w:sdt>
          </w:p>
        </w:tc>
        <w:tc>
          <w:tcPr>
            <w:tcW w:w="1532" w:type="dxa"/>
            <w:shd w:val="clear" w:color="auto" w:fill="auto"/>
            <w:noWrap/>
            <w:vAlign w:val="center"/>
            <w:hideMark/>
          </w:tcPr>
          <w:p w14:paraId="3688E0F8"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3C2B485C"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6383C916"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51C63EC3" w14:textId="77777777" w:rsidR="00E659FD" w:rsidRPr="00443212" w:rsidRDefault="00E659FD" w:rsidP="00E659FD">
            <w:pPr>
              <w:spacing w:before="20" w:after="0" w:line="18" w:lineRule="atLeast"/>
              <w:jc w:val="center"/>
              <w:rPr>
                <w:color w:val="2F2F2F"/>
                <w:sz w:val="20"/>
                <w:szCs w:val="20"/>
              </w:rPr>
            </w:pPr>
          </w:p>
        </w:tc>
      </w:tr>
      <w:tr w:rsidR="00E659FD" w:rsidRPr="00443212" w14:paraId="2A798351" w14:textId="77777777" w:rsidTr="00E659FD">
        <w:trPr>
          <w:trHeight w:val="380"/>
        </w:trPr>
        <w:tc>
          <w:tcPr>
            <w:tcW w:w="3688" w:type="dxa"/>
            <w:shd w:val="clear" w:color="auto" w:fill="F2F2F2" w:themeFill="background1" w:themeFillShade="F2"/>
            <w:vAlign w:val="center"/>
            <w:hideMark/>
          </w:tcPr>
          <w:p w14:paraId="0B207608" w14:textId="77777777" w:rsidR="00E659FD" w:rsidRPr="00974DD3" w:rsidRDefault="00000000" w:rsidP="00E659FD">
            <w:pPr>
              <w:pStyle w:val="TableTextLarge"/>
            </w:pPr>
            <w:sdt>
              <w:sdtPr>
                <w:id w:val="-1382481983"/>
                <w:placeholder>
                  <w:docPart w:val="2EA88FE05A2641ABA75C5AE190F700CF"/>
                </w:placeholder>
                <w:temporary/>
                <w:showingPlcHdr/>
                <w15:appearance w15:val="hidden"/>
              </w:sdtPr>
              <w:sdtContent>
                <w:r w:rsidR="00E659FD" w:rsidRPr="00974DD3">
                  <w:t>Computer Equipment</w:t>
                </w:r>
              </w:sdtContent>
            </w:sdt>
          </w:p>
        </w:tc>
        <w:tc>
          <w:tcPr>
            <w:tcW w:w="1532" w:type="dxa"/>
            <w:shd w:val="clear" w:color="auto" w:fill="F2F2F2" w:themeFill="background1" w:themeFillShade="F2"/>
            <w:noWrap/>
            <w:vAlign w:val="center"/>
            <w:hideMark/>
          </w:tcPr>
          <w:p w14:paraId="775CCFB1"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3E98C1BF"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054D8D63"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0B35D002" w14:textId="77777777" w:rsidR="00E659FD" w:rsidRPr="00443212" w:rsidRDefault="00E659FD" w:rsidP="00E659FD">
            <w:pPr>
              <w:spacing w:before="20" w:after="0" w:line="18" w:lineRule="atLeast"/>
              <w:jc w:val="center"/>
              <w:rPr>
                <w:color w:val="2F2F2F"/>
                <w:sz w:val="20"/>
                <w:szCs w:val="20"/>
              </w:rPr>
            </w:pPr>
          </w:p>
        </w:tc>
      </w:tr>
      <w:tr w:rsidR="00E659FD" w:rsidRPr="00443212" w14:paraId="3FEF42C2" w14:textId="77777777" w:rsidTr="00E659FD">
        <w:trPr>
          <w:trHeight w:val="380"/>
        </w:trPr>
        <w:tc>
          <w:tcPr>
            <w:tcW w:w="3688" w:type="dxa"/>
            <w:shd w:val="clear" w:color="auto" w:fill="auto"/>
            <w:vAlign w:val="center"/>
            <w:hideMark/>
          </w:tcPr>
          <w:p w14:paraId="12AF82CF" w14:textId="77777777" w:rsidR="00E659FD" w:rsidRPr="00974DD3" w:rsidRDefault="00000000" w:rsidP="00E659FD">
            <w:pPr>
              <w:pStyle w:val="TableTextLarge"/>
            </w:pPr>
            <w:sdt>
              <w:sdtPr>
                <w:id w:val="1943182255"/>
                <w:placeholder>
                  <w:docPart w:val="40335023B82F4270A1877CA9722D5786"/>
                </w:placeholder>
                <w:temporary/>
                <w:showingPlcHdr/>
                <w15:appearance w15:val="hidden"/>
              </w:sdtPr>
              <w:sdtContent>
                <w:r w:rsidR="00E659FD" w:rsidRPr="00974DD3">
                  <w:t>Computer Software</w:t>
                </w:r>
              </w:sdtContent>
            </w:sdt>
          </w:p>
        </w:tc>
        <w:tc>
          <w:tcPr>
            <w:tcW w:w="1532" w:type="dxa"/>
            <w:shd w:val="clear" w:color="auto" w:fill="auto"/>
            <w:noWrap/>
            <w:vAlign w:val="center"/>
            <w:hideMark/>
          </w:tcPr>
          <w:p w14:paraId="723A0481"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36CBC9BE"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430741AF"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086FB13E" w14:textId="77777777" w:rsidR="00E659FD" w:rsidRPr="00443212" w:rsidRDefault="00E659FD" w:rsidP="00E659FD">
            <w:pPr>
              <w:spacing w:before="20" w:after="0" w:line="18" w:lineRule="atLeast"/>
              <w:jc w:val="center"/>
              <w:rPr>
                <w:color w:val="2F2F2F"/>
                <w:sz w:val="20"/>
                <w:szCs w:val="20"/>
              </w:rPr>
            </w:pPr>
          </w:p>
        </w:tc>
      </w:tr>
      <w:tr w:rsidR="00E659FD" w:rsidRPr="00443212" w14:paraId="6B39AA20" w14:textId="77777777" w:rsidTr="00E659FD">
        <w:trPr>
          <w:trHeight w:val="380"/>
        </w:trPr>
        <w:tc>
          <w:tcPr>
            <w:tcW w:w="3688" w:type="dxa"/>
            <w:shd w:val="clear" w:color="auto" w:fill="F2F2F2" w:themeFill="background1" w:themeFillShade="F2"/>
            <w:vAlign w:val="center"/>
            <w:hideMark/>
          </w:tcPr>
          <w:p w14:paraId="58E0DEE6" w14:textId="77777777" w:rsidR="00E659FD" w:rsidRPr="00974DD3" w:rsidRDefault="00000000" w:rsidP="00E659FD">
            <w:pPr>
              <w:pStyle w:val="TableTextLarge"/>
            </w:pPr>
            <w:sdt>
              <w:sdtPr>
                <w:id w:val="609086863"/>
                <w:placeholder>
                  <w:docPart w:val="DFD9B16768B8487C89838EE1B85F5793"/>
                </w:placeholder>
                <w:temporary/>
                <w:showingPlcHdr/>
                <w15:appearance w15:val="hidden"/>
              </w:sdtPr>
              <w:sdtContent>
                <w:r w:rsidR="00E659FD" w:rsidRPr="00974DD3">
                  <w:t>Insurance</w:t>
                </w:r>
              </w:sdtContent>
            </w:sdt>
          </w:p>
        </w:tc>
        <w:tc>
          <w:tcPr>
            <w:tcW w:w="1532" w:type="dxa"/>
            <w:shd w:val="clear" w:color="auto" w:fill="F2F2F2" w:themeFill="background1" w:themeFillShade="F2"/>
            <w:noWrap/>
            <w:vAlign w:val="center"/>
            <w:hideMark/>
          </w:tcPr>
          <w:p w14:paraId="45D3EFE7"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6EA73C4B"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20C0FF1C"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2707A45F" w14:textId="77777777" w:rsidR="00E659FD" w:rsidRPr="00443212" w:rsidRDefault="00E659FD" w:rsidP="00E659FD">
            <w:pPr>
              <w:spacing w:before="20" w:after="0" w:line="18" w:lineRule="atLeast"/>
              <w:jc w:val="center"/>
              <w:rPr>
                <w:color w:val="2F2F2F"/>
                <w:sz w:val="20"/>
                <w:szCs w:val="20"/>
              </w:rPr>
            </w:pPr>
          </w:p>
        </w:tc>
      </w:tr>
      <w:tr w:rsidR="00E659FD" w:rsidRPr="00443212" w14:paraId="4D0261F1" w14:textId="77777777" w:rsidTr="00E659FD">
        <w:trPr>
          <w:trHeight w:val="380"/>
        </w:trPr>
        <w:tc>
          <w:tcPr>
            <w:tcW w:w="3688" w:type="dxa"/>
            <w:shd w:val="clear" w:color="auto" w:fill="auto"/>
            <w:vAlign w:val="center"/>
            <w:hideMark/>
          </w:tcPr>
          <w:p w14:paraId="1E4070C2" w14:textId="77777777" w:rsidR="00E659FD" w:rsidRPr="00974DD3" w:rsidRDefault="00000000" w:rsidP="00E659FD">
            <w:pPr>
              <w:pStyle w:val="TableTextLarge"/>
            </w:pPr>
            <w:sdt>
              <w:sdtPr>
                <w:id w:val="1601137928"/>
                <w:placeholder>
                  <w:docPart w:val="67C4733CFFD34382898A30D232C16C80"/>
                </w:placeholder>
                <w:temporary/>
                <w:showingPlcHdr/>
                <w15:appearance w15:val="hidden"/>
              </w:sdtPr>
              <w:sdtContent>
                <w:r w:rsidR="00E659FD" w:rsidRPr="00974DD3">
                  <w:t>Interest Expense</w:t>
                </w:r>
              </w:sdtContent>
            </w:sdt>
          </w:p>
        </w:tc>
        <w:tc>
          <w:tcPr>
            <w:tcW w:w="1532" w:type="dxa"/>
            <w:shd w:val="clear" w:color="auto" w:fill="auto"/>
            <w:noWrap/>
            <w:vAlign w:val="center"/>
            <w:hideMark/>
          </w:tcPr>
          <w:p w14:paraId="293281F1"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11AFCEA0"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20967BF6"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481E49CF" w14:textId="77777777" w:rsidR="00E659FD" w:rsidRPr="00443212" w:rsidRDefault="00E659FD" w:rsidP="00E659FD">
            <w:pPr>
              <w:spacing w:before="20" w:after="0" w:line="18" w:lineRule="atLeast"/>
              <w:jc w:val="center"/>
              <w:rPr>
                <w:color w:val="2F2F2F"/>
                <w:sz w:val="20"/>
                <w:szCs w:val="20"/>
              </w:rPr>
            </w:pPr>
          </w:p>
        </w:tc>
      </w:tr>
      <w:tr w:rsidR="00E659FD" w:rsidRPr="00443212" w14:paraId="2090391A" w14:textId="77777777" w:rsidTr="00E659FD">
        <w:trPr>
          <w:trHeight w:val="380"/>
        </w:trPr>
        <w:tc>
          <w:tcPr>
            <w:tcW w:w="3688" w:type="dxa"/>
            <w:shd w:val="clear" w:color="auto" w:fill="F2F2F2" w:themeFill="background1" w:themeFillShade="F2"/>
            <w:vAlign w:val="center"/>
            <w:hideMark/>
          </w:tcPr>
          <w:p w14:paraId="6F7428EC" w14:textId="77777777" w:rsidR="00E659FD" w:rsidRPr="00974DD3" w:rsidRDefault="00000000" w:rsidP="00E659FD">
            <w:pPr>
              <w:pStyle w:val="TableTextLarge"/>
            </w:pPr>
            <w:sdt>
              <w:sdtPr>
                <w:id w:val="2084488349"/>
                <w:placeholder>
                  <w:docPart w:val="179117BADAEF4BB2A3A822491947DFB3"/>
                </w:placeholder>
                <w:temporary/>
                <w:showingPlcHdr/>
                <w15:appearance w15:val="hidden"/>
              </w:sdtPr>
              <w:sdtContent>
                <w:r w:rsidR="00E659FD" w:rsidRPr="00974DD3">
                  <w:t>Bank Service Charges</w:t>
                </w:r>
              </w:sdtContent>
            </w:sdt>
          </w:p>
        </w:tc>
        <w:tc>
          <w:tcPr>
            <w:tcW w:w="1532" w:type="dxa"/>
            <w:shd w:val="clear" w:color="auto" w:fill="F2F2F2" w:themeFill="background1" w:themeFillShade="F2"/>
            <w:noWrap/>
            <w:vAlign w:val="center"/>
            <w:hideMark/>
          </w:tcPr>
          <w:p w14:paraId="5652E5C9"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45463A31"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32335267"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75ED02C5" w14:textId="77777777" w:rsidR="00E659FD" w:rsidRPr="00443212" w:rsidRDefault="00E659FD" w:rsidP="00E659FD">
            <w:pPr>
              <w:spacing w:before="20" w:after="0" w:line="18" w:lineRule="atLeast"/>
              <w:jc w:val="center"/>
              <w:rPr>
                <w:color w:val="2F2F2F"/>
                <w:sz w:val="20"/>
                <w:szCs w:val="20"/>
              </w:rPr>
            </w:pPr>
          </w:p>
        </w:tc>
      </w:tr>
      <w:tr w:rsidR="00E659FD" w:rsidRPr="00443212" w14:paraId="5FEE7470" w14:textId="77777777" w:rsidTr="00E659FD">
        <w:trPr>
          <w:trHeight w:val="380"/>
        </w:trPr>
        <w:tc>
          <w:tcPr>
            <w:tcW w:w="3688" w:type="dxa"/>
            <w:shd w:val="clear" w:color="auto" w:fill="auto"/>
            <w:vAlign w:val="center"/>
            <w:hideMark/>
          </w:tcPr>
          <w:p w14:paraId="57EB65E6" w14:textId="77777777" w:rsidR="00E659FD" w:rsidRPr="00974DD3" w:rsidRDefault="00000000" w:rsidP="00E659FD">
            <w:pPr>
              <w:pStyle w:val="TableTextLarge"/>
            </w:pPr>
            <w:sdt>
              <w:sdtPr>
                <w:id w:val="-188915252"/>
                <w:placeholder>
                  <w:docPart w:val="18EA86001CB541FDAB3D40175CE81728"/>
                </w:placeholder>
                <w:temporary/>
                <w:showingPlcHdr/>
                <w15:appearance w15:val="hidden"/>
              </w:sdtPr>
              <w:sdtContent>
                <w:r w:rsidR="00E659FD" w:rsidRPr="00974DD3">
                  <w:t>Supplies</w:t>
                </w:r>
              </w:sdtContent>
            </w:sdt>
          </w:p>
        </w:tc>
        <w:tc>
          <w:tcPr>
            <w:tcW w:w="1532" w:type="dxa"/>
            <w:shd w:val="clear" w:color="auto" w:fill="auto"/>
            <w:noWrap/>
            <w:vAlign w:val="center"/>
            <w:hideMark/>
          </w:tcPr>
          <w:p w14:paraId="7CB0FF05"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2D34542F"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4B8E622B"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3058F652" w14:textId="77777777" w:rsidR="00E659FD" w:rsidRPr="00443212" w:rsidRDefault="00E659FD" w:rsidP="00E659FD">
            <w:pPr>
              <w:spacing w:before="20" w:after="0" w:line="18" w:lineRule="atLeast"/>
              <w:jc w:val="center"/>
              <w:rPr>
                <w:color w:val="2F2F2F"/>
                <w:sz w:val="20"/>
                <w:szCs w:val="20"/>
              </w:rPr>
            </w:pPr>
          </w:p>
        </w:tc>
      </w:tr>
      <w:tr w:rsidR="00E659FD" w:rsidRPr="00443212" w14:paraId="59D165EF" w14:textId="77777777" w:rsidTr="00E659FD">
        <w:trPr>
          <w:trHeight w:val="380"/>
        </w:trPr>
        <w:tc>
          <w:tcPr>
            <w:tcW w:w="3688" w:type="dxa"/>
            <w:shd w:val="clear" w:color="auto" w:fill="F2F2F2" w:themeFill="background1" w:themeFillShade="F2"/>
            <w:vAlign w:val="center"/>
            <w:hideMark/>
          </w:tcPr>
          <w:p w14:paraId="59F5E5EC" w14:textId="77777777" w:rsidR="00E659FD" w:rsidRPr="00974DD3" w:rsidRDefault="00000000" w:rsidP="00E659FD">
            <w:pPr>
              <w:pStyle w:val="TableTextLarge"/>
            </w:pPr>
            <w:sdt>
              <w:sdtPr>
                <w:id w:val="-1551753374"/>
                <w:placeholder>
                  <w:docPart w:val="3BDEAD69082742A9A6E4A57B4AD3E178"/>
                </w:placeholder>
                <w:temporary/>
                <w:showingPlcHdr/>
                <w15:appearance w15:val="hidden"/>
              </w:sdtPr>
              <w:sdtContent>
                <w:r w:rsidR="00E659FD" w:rsidRPr="00974DD3">
                  <w:t>Travel &amp; Entertainment</w:t>
                </w:r>
              </w:sdtContent>
            </w:sdt>
          </w:p>
        </w:tc>
        <w:tc>
          <w:tcPr>
            <w:tcW w:w="1532" w:type="dxa"/>
            <w:shd w:val="clear" w:color="auto" w:fill="F2F2F2" w:themeFill="background1" w:themeFillShade="F2"/>
            <w:noWrap/>
            <w:vAlign w:val="center"/>
            <w:hideMark/>
          </w:tcPr>
          <w:p w14:paraId="49826487"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2A57680F"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763FD931"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0A7C3387" w14:textId="77777777" w:rsidR="00E659FD" w:rsidRPr="00443212" w:rsidRDefault="00E659FD" w:rsidP="00E659FD">
            <w:pPr>
              <w:spacing w:before="20" w:after="0" w:line="18" w:lineRule="atLeast"/>
              <w:jc w:val="center"/>
              <w:rPr>
                <w:color w:val="2F2F2F"/>
                <w:sz w:val="20"/>
                <w:szCs w:val="20"/>
              </w:rPr>
            </w:pPr>
          </w:p>
        </w:tc>
      </w:tr>
      <w:tr w:rsidR="00E659FD" w:rsidRPr="00443212" w14:paraId="2A00721C" w14:textId="77777777" w:rsidTr="00E659FD">
        <w:trPr>
          <w:trHeight w:val="380"/>
        </w:trPr>
        <w:tc>
          <w:tcPr>
            <w:tcW w:w="3688" w:type="dxa"/>
            <w:shd w:val="clear" w:color="auto" w:fill="auto"/>
            <w:vAlign w:val="center"/>
            <w:hideMark/>
          </w:tcPr>
          <w:p w14:paraId="51405BE3" w14:textId="77777777" w:rsidR="00E659FD" w:rsidRPr="00974DD3" w:rsidRDefault="00000000" w:rsidP="00E659FD">
            <w:pPr>
              <w:pStyle w:val="TableTextLarge"/>
            </w:pPr>
            <w:sdt>
              <w:sdtPr>
                <w:id w:val="-1895263859"/>
                <w:placeholder>
                  <w:docPart w:val="26910B62A7034AD38427562B217BEF3F"/>
                </w:placeholder>
                <w:temporary/>
                <w:showingPlcHdr/>
                <w15:appearance w15:val="hidden"/>
              </w:sdtPr>
              <w:sdtContent>
                <w:r w:rsidR="00E659FD" w:rsidRPr="00974DD3">
                  <w:t>Equipment</w:t>
                </w:r>
              </w:sdtContent>
            </w:sdt>
          </w:p>
        </w:tc>
        <w:tc>
          <w:tcPr>
            <w:tcW w:w="1532" w:type="dxa"/>
            <w:shd w:val="clear" w:color="auto" w:fill="auto"/>
            <w:noWrap/>
            <w:vAlign w:val="center"/>
            <w:hideMark/>
          </w:tcPr>
          <w:p w14:paraId="2D11FA0B"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25B24506"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430EC687"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28E31098" w14:textId="77777777" w:rsidR="00E659FD" w:rsidRPr="00443212" w:rsidRDefault="00E659FD" w:rsidP="00E659FD">
            <w:pPr>
              <w:spacing w:before="20" w:after="0" w:line="18" w:lineRule="atLeast"/>
              <w:jc w:val="center"/>
              <w:rPr>
                <w:color w:val="2F2F2F"/>
                <w:sz w:val="20"/>
                <w:szCs w:val="20"/>
              </w:rPr>
            </w:pPr>
          </w:p>
        </w:tc>
      </w:tr>
      <w:tr w:rsidR="00E659FD" w:rsidRPr="00443212" w14:paraId="10F41514" w14:textId="77777777" w:rsidTr="00E659FD">
        <w:trPr>
          <w:trHeight w:val="380"/>
        </w:trPr>
        <w:tc>
          <w:tcPr>
            <w:tcW w:w="3688" w:type="dxa"/>
            <w:shd w:val="clear" w:color="auto" w:fill="F2F2F2" w:themeFill="background1" w:themeFillShade="F2"/>
            <w:vAlign w:val="center"/>
            <w:hideMark/>
          </w:tcPr>
          <w:p w14:paraId="6E265C4F" w14:textId="77777777" w:rsidR="00E659FD" w:rsidRPr="00974DD3" w:rsidRDefault="00000000" w:rsidP="00E659FD">
            <w:pPr>
              <w:pStyle w:val="TableTextLarge"/>
            </w:pPr>
            <w:sdt>
              <w:sdtPr>
                <w:id w:val="-2060622187"/>
                <w:placeholder>
                  <w:docPart w:val="F6CC76666BC5460B9E8E1FAF068DD897"/>
                </w:placeholder>
                <w:temporary/>
                <w:showingPlcHdr/>
                <w15:appearance w15:val="hidden"/>
              </w:sdtPr>
              <w:sdtContent>
                <w:r w:rsidR="00E659FD" w:rsidRPr="00974DD3">
                  <w:t>Furniture &amp; Fixtures</w:t>
                </w:r>
              </w:sdtContent>
            </w:sdt>
          </w:p>
        </w:tc>
        <w:tc>
          <w:tcPr>
            <w:tcW w:w="1532" w:type="dxa"/>
            <w:shd w:val="clear" w:color="auto" w:fill="F2F2F2" w:themeFill="background1" w:themeFillShade="F2"/>
            <w:noWrap/>
            <w:vAlign w:val="center"/>
            <w:hideMark/>
          </w:tcPr>
          <w:p w14:paraId="50B02F1F"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120C8BCF"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065C4BFC"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1DDBB679" w14:textId="77777777" w:rsidR="00E659FD" w:rsidRPr="00443212" w:rsidRDefault="00E659FD" w:rsidP="00E659FD">
            <w:pPr>
              <w:spacing w:before="20" w:after="0" w:line="18" w:lineRule="atLeast"/>
              <w:jc w:val="center"/>
              <w:rPr>
                <w:color w:val="2F2F2F"/>
                <w:sz w:val="20"/>
                <w:szCs w:val="20"/>
              </w:rPr>
            </w:pPr>
          </w:p>
        </w:tc>
      </w:tr>
      <w:tr w:rsidR="00E659FD" w:rsidRPr="00443212" w14:paraId="4A5F0DBC" w14:textId="77777777" w:rsidTr="00E659FD">
        <w:trPr>
          <w:trHeight w:val="380"/>
        </w:trPr>
        <w:tc>
          <w:tcPr>
            <w:tcW w:w="3688" w:type="dxa"/>
            <w:shd w:val="clear" w:color="auto" w:fill="auto"/>
            <w:vAlign w:val="center"/>
            <w:hideMark/>
          </w:tcPr>
          <w:p w14:paraId="7ED960ED" w14:textId="77777777" w:rsidR="00E659FD" w:rsidRPr="00974DD3" w:rsidRDefault="00000000" w:rsidP="00E659FD">
            <w:pPr>
              <w:pStyle w:val="TableTextLarge"/>
            </w:pPr>
            <w:sdt>
              <w:sdtPr>
                <w:id w:val="233363735"/>
                <w:placeholder>
                  <w:docPart w:val="512232CF7D3D4D3CB2D067D0309F8839"/>
                </w:placeholder>
                <w:temporary/>
                <w:showingPlcHdr/>
                <w15:appearance w15:val="hidden"/>
              </w:sdtPr>
              <w:sdtContent>
                <w:r w:rsidR="00E659FD" w:rsidRPr="00974DD3">
                  <w:t>Leasehold Improvements</w:t>
                </w:r>
              </w:sdtContent>
            </w:sdt>
          </w:p>
        </w:tc>
        <w:tc>
          <w:tcPr>
            <w:tcW w:w="1532" w:type="dxa"/>
            <w:shd w:val="clear" w:color="auto" w:fill="auto"/>
            <w:noWrap/>
            <w:vAlign w:val="center"/>
            <w:hideMark/>
          </w:tcPr>
          <w:p w14:paraId="74685AEE"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62755FF5"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4BEF31D0"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3256E369" w14:textId="77777777" w:rsidR="00E659FD" w:rsidRPr="00443212" w:rsidRDefault="00E659FD" w:rsidP="00E659FD">
            <w:pPr>
              <w:spacing w:before="20" w:after="0" w:line="18" w:lineRule="atLeast"/>
              <w:jc w:val="center"/>
              <w:rPr>
                <w:color w:val="2F2F2F"/>
                <w:sz w:val="20"/>
                <w:szCs w:val="20"/>
              </w:rPr>
            </w:pPr>
          </w:p>
        </w:tc>
      </w:tr>
      <w:tr w:rsidR="00E659FD" w:rsidRPr="00443212" w14:paraId="07638E67" w14:textId="77777777" w:rsidTr="00E659FD">
        <w:trPr>
          <w:trHeight w:val="380"/>
        </w:trPr>
        <w:tc>
          <w:tcPr>
            <w:tcW w:w="3688" w:type="dxa"/>
            <w:shd w:val="clear" w:color="auto" w:fill="F2F2F2" w:themeFill="background1" w:themeFillShade="F2"/>
            <w:vAlign w:val="center"/>
            <w:hideMark/>
          </w:tcPr>
          <w:p w14:paraId="3B9EAFED" w14:textId="77777777" w:rsidR="00E659FD" w:rsidRPr="00974DD3" w:rsidRDefault="00000000" w:rsidP="00E659FD">
            <w:pPr>
              <w:pStyle w:val="TableTextLarge"/>
            </w:pPr>
            <w:sdt>
              <w:sdtPr>
                <w:id w:val="-1875995167"/>
                <w:placeholder>
                  <w:docPart w:val="BB2D66200C0E4C7DA3489C8CADD4E5CE"/>
                </w:placeholder>
                <w:temporary/>
                <w:showingPlcHdr/>
                <w15:appearance w15:val="hidden"/>
              </w:sdtPr>
              <w:sdtContent>
                <w:r w:rsidR="00E659FD" w:rsidRPr="00974DD3">
                  <w:t>Security Deposit(s)</w:t>
                </w:r>
              </w:sdtContent>
            </w:sdt>
          </w:p>
        </w:tc>
        <w:tc>
          <w:tcPr>
            <w:tcW w:w="1532" w:type="dxa"/>
            <w:shd w:val="clear" w:color="auto" w:fill="F2F2F2" w:themeFill="background1" w:themeFillShade="F2"/>
            <w:noWrap/>
            <w:vAlign w:val="center"/>
            <w:hideMark/>
          </w:tcPr>
          <w:p w14:paraId="51CFEDA4"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30DC7E8D"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15EFB620"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282AA75E" w14:textId="77777777" w:rsidR="00E659FD" w:rsidRPr="00443212" w:rsidRDefault="00E659FD" w:rsidP="00E659FD">
            <w:pPr>
              <w:spacing w:before="20" w:after="0" w:line="18" w:lineRule="atLeast"/>
              <w:jc w:val="center"/>
              <w:rPr>
                <w:color w:val="2F2F2F"/>
                <w:sz w:val="20"/>
                <w:szCs w:val="20"/>
              </w:rPr>
            </w:pPr>
          </w:p>
        </w:tc>
      </w:tr>
      <w:tr w:rsidR="00E659FD" w:rsidRPr="00443212" w14:paraId="2E4DA128" w14:textId="77777777" w:rsidTr="00E659FD">
        <w:trPr>
          <w:trHeight w:val="380"/>
        </w:trPr>
        <w:tc>
          <w:tcPr>
            <w:tcW w:w="3688" w:type="dxa"/>
            <w:shd w:val="clear" w:color="auto" w:fill="auto"/>
            <w:vAlign w:val="center"/>
            <w:hideMark/>
          </w:tcPr>
          <w:p w14:paraId="115AC350" w14:textId="77777777" w:rsidR="00E659FD" w:rsidRPr="00974DD3" w:rsidRDefault="00000000" w:rsidP="00E659FD">
            <w:pPr>
              <w:pStyle w:val="TableTextLarge"/>
            </w:pPr>
            <w:sdt>
              <w:sdtPr>
                <w:id w:val="1113870708"/>
                <w:placeholder>
                  <w:docPart w:val="A41EF9887E014F538430098A5BB1FCDB"/>
                </w:placeholder>
                <w:temporary/>
                <w:showingPlcHdr/>
                <w15:appearance w15:val="hidden"/>
              </w:sdtPr>
              <w:sdtContent>
                <w:r w:rsidR="00E659FD" w:rsidRPr="00974DD3">
                  <w:t>Business Licenses/Permits/Fees</w:t>
                </w:r>
              </w:sdtContent>
            </w:sdt>
          </w:p>
        </w:tc>
        <w:tc>
          <w:tcPr>
            <w:tcW w:w="1532" w:type="dxa"/>
            <w:shd w:val="clear" w:color="auto" w:fill="auto"/>
            <w:noWrap/>
            <w:vAlign w:val="center"/>
            <w:hideMark/>
          </w:tcPr>
          <w:p w14:paraId="620388E3"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3CA7487A"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78944C41"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6C3E54F1" w14:textId="77777777" w:rsidR="00E659FD" w:rsidRPr="00443212" w:rsidRDefault="00E659FD" w:rsidP="00E659FD">
            <w:pPr>
              <w:spacing w:before="20" w:after="0" w:line="18" w:lineRule="atLeast"/>
              <w:jc w:val="center"/>
              <w:rPr>
                <w:color w:val="2F2F2F"/>
                <w:sz w:val="20"/>
                <w:szCs w:val="20"/>
              </w:rPr>
            </w:pPr>
          </w:p>
        </w:tc>
      </w:tr>
      <w:tr w:rsidR="00E659FD" w:rsidRPr="00443212" w14:paraId="13E4FE78" w14:textId="77777777" w:rsidTr="00E659FD">
        <w:trPr>
          <w:trHeight w:val="380"/>
        </w:trPr>
        <w:tc>
          <w:tcPr>
            <w:tcW w:w="3688" w:type="dxa"/>
            <w:shd w:val="clear" w:color="auto" w:fill="F2F2F2" w:themeFill="background1" w:themeFillShade="F2"/>
            <w:vAlign w:val="center"/>
            <w:hideMark/>
          </w:tcPr>
          <w:p w14:paraId="732C3BE4" w14:textId="77777777" w:rsidR="00E659FD" w:rsidRPr="00974DD3" w:rsidRDefault="00000000" w:rsidP="00E659FD">
            <w:pPr>
              <w:pStyle w:val="TableTextLarge"/>
            </w:pPr>
            <w:sdt>
              <w:sdtPr>
                <w:id w:val="1618413254"/>
                <w:placeholder>
                  <w:docPart w:val="55B2DA536E3B4FA7859DAA92164B8651"/>
                </w:placeholder>
                <w:temporary/>
                <w:showingPlcHdr/>
                <w15:appearance w15:val="hidden"/>
              </w:sdtPr>
              <w:sdtContent>
                <w:r w:rsidR="00E659FD" w:rsidRPr="00974DD3">
                  <w:t>Professional Services - Legal, Accounting</w:t>
                </w:r>
              </w:sdtContent>
            </w:sdt>
          </w:p>
        </w:tc>
        <w:tc>
          <w:tcPr>
            <w:tcW w:w="1532" w:type="dxa"/>
            <w:shd w:val="clear" w:color="auto" w:fill="F2F2F2" w:themeFill="background1" w:themeFillShade="F2"/>
            <w:noWrap/>
            <w:vAlign w:val="center"/>
            <w:hideMark/>
          </w:tcPr>
          <w:p w14:paraId="03029B29"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160714CA"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28B55943"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502E1B95" w14:textId="77777777" w:rsidR="00E659FD" w:rsidRPr="00443212" w:rsidRDefault="00E659FD" w:rsidP="00E659FD">
            <w:pPr>
              <w:spacing w:before="20" w:after="0" w:line="18" w:lineRule="atLeast"/>
              <w:jc w:val="center"/>
              <w:rPr>
                <w:color w:val="2F2F2F"/>
                <w:sz w:val="20"/>
                <w:szCs w:val="20"/>
              </w:rPr>
            </w:pPr>
          </w:p>
        </w:tc>
      </w:tr>
      <w:tr w:rsidR="00E659FD" w:rsidRPr="00443212" w14:paraId="55304B04" w14:textId="77777777" w:rsidTr="00E659FD">
        <w:trPr>
          <w:trHeight w:val="380"/>
        </w:trPr>
        <w:tc>
          <w:tcPr>
            <w:tcW w:w="3688" w:type="dxa"/>
            <w:shd w:val="clear" w:color="auto" w:fill="auto"/>
            <w:vAlign w:val="center"/>
            <w:hideMark/>
          </w:tcPr>
          <w:p w14:paraId="5303052E" w14:textId="77777777" w:rsidR="00E659FD" w:rsidRPr="00974DD3" w:rsidRDefault="00000000" w:rsidP="00E659FD">
            <w:pPr>
              <w:pStyle w:val="TableTextLarge"/>
            </w:pPr>
            <w:sdt>
              <w:sdtPr>
                <w:id w:val="1962987121"/>
                <w:placeholder>
                  <w:docPart w:val="D6B05A6D12F04B8D9950ADF8289233A1"/>
                </w:placeholder>
                <w:temporary/>
                <w:showingPlcHdr/>
                <w15:appearance w15:val="hidden"/>
              </w:sdtPr>
              <w:sdtContent>
                <w:r w:rsidR="00E659FD" w:rsidRPr="00974DD3">
                  <w:t>Consultant(s)</w:t>
                </w:r>
              </w:sdtContent>
            </w:sdt>
          </w:p>
        </w:tc>
        <w:tc>
          <w:tcPr>
            <w:tcW w:w="1532" w:type="dxa"/>
            <w:shd w:val="clear" w:color="auto" w:fill="auto"/>
            <w:noWrap/>
            <w:vAlign w:val="center"/>
            <w:hideMark/>
          </w:tcPr>
          <w:p w14:paraId="35EA8968"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01A63081"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5F9F708B"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02AD80BC" w14:textId="77777777" w:rsidR="00E659FD" w:rsidRPr="00443212" w:rsidRDefault="00E659FD" w:rsidP="00E659FD">
            <w:pPr>
              <w:spacing w:before="20" w:after="0" w:line="18" w:lineRule="atLeast"/>
              <w:jc w:val="center"/>
              <w:rPr>
                <w:color w:val="2F2F2F"/>
                <w:sz w:val="20"/>
                <w:szCs w:val="20"/>
              </w:rPr>
            </w:pPr>
          </w:p>
        </w:tc>
      </w:tr>
      <w:tr w:rsidR="00E659FD" w:rsidRPr="00443212" w14:paraId="773951BA" w14:textId="77777777" w:rsidTr="00E659FD">
        <w:trPr>
          <w:trHeight w:val="380"/>
        </w:trPr>
        <w:tc>
          <w:tcPr>
            <w:tcW w:w="3688" w:type="dxa"/>
            <w:shd w:val="clear" w:color="auto" w:fill="F2F2F2" w:themeFill="background1" w:themeFillShade="F2"/>
            <w:vAlign w:val="center"/>
            <w:hideMark/>
          </w:tcPr>
          <w:p w14:paraId="38BAC46E" w14:textId="77777777" w:rsidR="00E659FD" w:rsidRPr="00974DD3" w:rsidRDefault="00000000" w:rsidP="00E659FD">
            <w:pPr>
              <w:pStyle w:val="TableTextLarge"/>
            </w:pPr>
            <w:sdt>
              <w:sdtPr>
                <w:id w:val="1169133624"/>
                <w:placeholder>
                  <w:docPart w:val="D6B9ECB154ED4A5BA73FAB4EE101FC4E"/>
                </w:placeholder>
                <w:temporary/>
                <w:showingPlcHdr/>
                <w15:appearance w15:val="hidden"/>
              </w:sdtPr>
              <w:sdtContent>
                <w:r w:rsidR="00E659FD" w:rsidRPr="00974DD3">
                  <w:t>Inventory</w:t>
                </w:r>
              </w:sdtContent>
            </w:sdt>
          </w:p>
        </w:tc>
        <w:tc>
          <w:tcPr>
            <w:tcW w:w="1532" w:type="dxa"/>
            <w:shd w:val="clear" w:color="auto" w:fill="F2F2F2" w:themeFill="background1" w:themeFillShade="F2"/>
            <w:noWrap/>
            <w:vAlign w:val="center"/>
            <w:hideMark/>
          </w:tcPr>
          <w:p w14:paraId="700E709F"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75037A98"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21831CB8"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3DF1904B" w14:textId="77777777" w:rsidR="00E659FD" w:rsidRPr="00443212" w:rsidRDefault="00E659FD" w:rsidP="00E659FD">
            <w:pPr>
              <w:spacing w:before="20" w:after="0" w:line="18" w:lineRule="atLeast"/>
              <w:jc w:val="center"/>
              <w:rPr>
                <w:color w:val="2F2F2F"/>
                <w:sz w:val="20"/>
                <w:szCs w:val="20"/>
              </w:rPr>
            </w:pPr>
          </w:p>
        </w:tc>
      </w:tr>
      <w:tr w:rsidR="00E659FD" w:rsidRPr="00443212" w14:paraId="0E7134F3" w14:textId="77777777" w:rsidTr="00E659FD">
        <w:trPr>
          <w:trHeight w:val="380"/>
        </w:trPr>
        <w:tc>
          <w:tcPr>
            <w:tcW w:w="3688" w:type="dxa"/>
            <w:shd w:val="clear" w:color="auto" w:fill="auto"/>
            <w:vAlign w:val="center"/>
            <w:hideMark/>
          </w:tcPr>
          <w:p w14:paraId="6D014D85" w14:textId="77777777" w:rsidR="00E659FD" w:rsidRPr="00974DD3" w:rsidRDefault="00000000" w:rsidP="00E659FD">
            <w:pPr>
              <w:pStyle w:val="TableTextLarge"/>
            </w:pPr>
            <w:sdt>
              <w:sdtPr>
                <w:id w:val="-416251487"/>
                <w:placeholder>
                  <w:docPart w:val="6E788D5D56724D9A894BE1AD29414471"/>
                </w:placeholder>
                <w:temporary/>
                <w:showingPlcHdr/>
                <w15:appearance w15:val="hidden"/>
              </w:sdtPr>
              <w:sdtContent>
                <w:r w:rsidR="00E659FD" w:rsidRPr="00974DD3">
                  <w:t>Cash-On-Hand (Working Capital)</w:t>
                </w:r>
              </w:sdtContent>
            </w:sdt>
          </w:p>
        </w:tc>
        <w:tc>
          <w:tcPr>
            <w:tcW w:w="1532" w:type="dxa"/>
            <w:shd w:val="clear" w:color="auto" w:fill="auto"/>
            <w:noWrap/>
            <w:vAlign w:val="center"/>
            <w:hideMark/>
          </w:tcPr>
          <w:p w14:paraId="6607D862"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auto"/>
            <w:noWrap/>
            <w:vAlign w:val="center"/>
            <w:hideMark/>
          </w:tcPr>
          <w:p w14:paraId="56050530"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auto"/>
            <w:noWrap/>
            <w:vAlign w:val="center"/>
            <w:hideMark/>
          </w:tcPr>
          <w:p w14:paraId="19A4D742"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auto"/>
            <w:noWrap/>
          </w:tcPr>
          <w:p w14:paraId="63E2CA21" w14:textId="77777777" w:rsidR="00E659FD" w:rsidRPr="00443212" w:rsidRDefault="00E659FD" w:rsidP="00E659FD">
            <w:pPr>
              <w:spacing w:before="20" w:after="0" w:line="18" w:lineRule="atLeast"/>
              <w:jc w:val="center"/>
              <w:rPr>
                <w:color w:val="2F2F2F"/>
                <w:sz w:val="20"/>
                <w:szCs w:val="20"/>
              </w:rPr>
            </w:pPr>
          </w:p>
        </w:tc>
      </w:tr>
      <w:tr w:rsidR="00E659FD" w:rsidRPr="00443212" w14:paraId="643D5A75" w14:textId="77777777" w:rsidTr="00E659FD">
        <w:trPr>
          <w:trHeight w:val="380"/>
        </w:trPr>
        <w:tc>
          <w:tcPr>
            <w:tcW w:w="3688" w:type="dxa"/>
            <w:shd w:val="clear" w:color="auto" w:fill="F2F2F2" w:themeFill="background1" w:themeFillShade="F2"/>
            <w:vAlign w:val="center"/>
            <w:hideMark/>
          </w:tcPr>
          <w:p w14:paraId="28090367" w14:textId="77777777" w:rsidR="00E659FD" w:rsidRPr="00974DD3" w:rsidRDefault="00000000" w:rsidP="00E659FD">
            <w:pPr>
              <w:pStyle w:val="TableTextLarge"/>
            </w:pPr>
            <w:sdt>
              <w:sdtPr>
                <w:id w:val="1335963963"/>
                <w:placeholder>
                  <w:docPart w:val="9634B6C568B04EB2A46FCC900066FDFE"/>
                </w:placeholder>
                <w:temporary/>
                <w:showingPlcHdr/>
                <w15:appearance w15:val="hidden"/>
              </w:sdtPr>
              <w:sdtContent>
                <w:r w:rsidR="00E659FD" w:rsidRPr="00974DD3">
                  <w:t>Miscellaneous</w:t>
                </w:r>
              </w:sdtContent>
            </w:sdt>
          </w:p>
        </w:tc>
        <w:tc>
          <w:tcPr>
            <w:tcW w:w="1532" w:type="dxa"/>
            <w:shd w:val="clear" w:color="auto" w:fill="F2F2F2" w:themeFill="background1" w:themeFillShade="F2"/>
            <w:noWrap/>
            <w:vAlign w:val="center"/>
            <w:hideMark/>
          </w:tcPr>
          <w:p w14:paraId="7CD457F0" w14:textId="77777777" w:rsidR="00E659FD" w:rsidRPr="00443212" w:rsidRDefault="00E659FD" w:rsidP="00E659FD">
            <w:pPr>
              <w:spacing w:before="20" w:after="0" w:line="18" w:lineRule="atLeast"/>
              <w:jc w:val="center"/>
              <w:rPr>
                <w:color w:val="2F2F2F"/>
                <w:sz w:val="20"/>
                <w:szCs w:val="20"/>
              </w:rPr>
            </w:pPr>
          </w:p>
        </w:tc>
        <w:tc>
          <w:tcPr>
            <w:tcW w:w="1663" w:type="dxa"/>
            <w:shd w:val="clear" w:color="auto" w:fill="F2F2F2" w:themeFill="background1" w:themeFillShade="F2"/>
            <w:noWrap/>
            <w:vAlign w:val="center"/>
            <w:hideMark/>
          </w:tcPr>
          <w:p w14:paraId="793E8400" w14:textId="77777777" w:rsidR="00E659FD" w:rsidRPr="00443212" w:rsidRDefault="00E659FD" w:rsidP="00E659FD">
            <w:pPr>
              <w:spacing w:before="20" w:after="0" w:line="18" w:lineRule="atLeast"/>
              <w:jc w:val="center"/>
              <w:rPr>
                <w:color w:val="2F2F2F"/>
                <w:sz w:val="20"/>
                <w:szCs w:val="20"/>
              </w:rPr>
            </w:pPr>
          </w:p>
        </w:tc>
        <w:tc>
          <w:tcPr>
            <w:tcW w:w="1665" w:type="dxa"/>
            <w:shd w:val="clear" w:color="auto" w:fill="F2F2F2" w:themeFill="background1" w:themeFillShade="F2"/>
            <w:noWrap/>
            <w:vAlign w:val="center"/>
            <w:hideMark/>
          </w:tcPr>
          <w:p w14:paraId="6E5AF0E7" w14:textId="77777777" w:rsidR="00E659FD" w:rsidRPr="00443212" w:rsidRDefault="00E659FD" w:rsidP="00E659FD">
            <w:pPr>
              <w:spacing w:before="20" w:after="0" w:line="18" w:lineRule="atLeast"/>
              <w:jc w:val="center"/>
              <w:rPr>
                <w:color w:val="2F2F2F"/>
                <w:sz w:val="20"/>
                <w:szCs w:val="20"/>
              </w:rPr>
            </w:pPr>
          </w:p>
        </w:tc>
        <w:tc>
          <w:tcPr>
            <w:tcW w:w="1532" w:type="dxa"/>
            <w:shd w:val="clear" w:color="auto" w:fill="F2F2F2" w:themeFill="background1" w:themeFillShade="F2"/>
            <w:noWrap/>
          </w:tcPr>
          <w:p w14:paraId="31D8C654" w14:textId="77777777" w:rsidR="00E659FD" w:rsidRPr="00443212" w:rsidRDefault="00E659FD" w:rsidP="00E659FD">
            <w:pPr>
              <w:spacing w:before="20" w:after="0" w:line="18" w:lineRule="atLeast"/>
              <w:jc w:val="center"/>
              <w:rPr>
                <w:color w:val="2F2F2F"/>
                <w:sz w:val="20"/>
                <w:szCs w:val="20"/>
              </w:rPr>
            </w:pPr>
          </w:p>
        </w:tc>
      </w:tr>
      <w:tr w:rsidR="00F77933" w:rsidRPr="00974DD3" w14:paraId="5B8B2719" w14:textId="77777777" w:rsidTr="00E659FD">
        <w:trPr>
          <w:trHeight w:val="380"/>
        </w:trPr>
        <w:tc>
          <w:tcPr>
            <w:tcW w:w="3688" w:type="dxa"/>
            <w:shd w:val="clear" w:color="auto" w:fill="F0CDA1" w:themeFill="accent1"/>
            <w:vAlign w:val="center"/>
            <w:hideMark/>
          </w:tcPr>
          <w:p w14:paraId="20C42175" w14:textId="77777777" w:rsidR="00F77933" w:rsidRPr="00974DD3" w:rsidRDefault="00000000" w:rsidP="00974DD3">
            <w:pPr>
              <w:pStyle w:val="TableTextLarge"/>
              <w:rPr>
                <w:rStyle w:val="Bold"/>
              </w:rPr>
            </w:pPr>
            <w:sdt>
              <w:sdtPr>
                <w:rPr>
                  <w:rStyle w:val="Bold"/>
                </w:rPr>
                <w:id w:val="1277833714"/>
                <w:placeholder>
                  <w:docPart w:val="81DBFD76D7454081864B7A35CFC98240"/>
                </w:placeholder>
                <w:temporary/>
                <w:showingPlcHdr/>
                <w15:appearance w15:val="hidden"/>
              </w:sdtPr>
              <w:sdtContent>
                <w:r w:rsidR="00F77933" w:rsidRPr="00974DD3">
                  <w:rPr>
                    <w:rStyle w:val="Bold"/>
                  </w:rPr>
                  <w:t>ESTIMATED START-UP BUDGET</w:t>
                </w:r>
              </w:sdtContent>
            </w:sdt>
          </w:p>
        </w:tc>
        <w:tc>
          <w:tcPr>
            <w:tcW w:w="1532" w:type="dxa"/>
            <w:shd w:val="clear" w:color="auto" w:fill="F0CDA1" w:themeFill="accent1"/>
            <w:noWrap/>
            <w:vAlign w:val="center"/>
            <w:hideMark/>
          </w:tcPr>
          <w:p w14:paraId="1F444F03" w14:textId="77777777" w:rsidR="00F77933" w:rsidRPr="00974DD3" w:rsidRDefault="00F77933" w:rsidP="00974DD3">
            <w:pPr>
              <w:pStyle w:val="TableTextLarge"/>
              <w:rPr>
                <w:rStyle w:val="Bold"/>
              </w:rPr>
            </w:pPr>
          </w:p>
        </w:tc>
        <w:tc>
          <w:tcPr>
            <w:tcW w:w="1663" w:type="dxa"/>
            <w:shd w:val="clear" w:color="auto" w:fill="F0CDA1" w:themeFill="accent1"/>
            <w:noWrap/>
            <w:vAlign w:val="center"/>
            <w:hideMark/>
          </w:tcPr>
          <w:p w14:paraId="1A97E0D6" w14:textId="77777777" w:rsidR="00F77933" w:rsidRPr="00974DD3" w:rsidRDefault="00F77933" w:rsidP="00974DD3">
            <w:pPr>
              <w:pStyle w:val="TableTextLarge"/>
              <w:rPr>
                <w:rStyle w:val="Bold"/>
              </w:rPr>
            </w:pPr>
          </w:p>
        </w:tc>
        <w:tc>
          <w:tcPr>
            <w:tcW w:w="1665" w:type="dxa"/>
            <w:shd w:val="clear" w:color="auto" w:fill="F0CDA1" w:themeFill="accent1"/>
            <w:noWrap/>
            <w:vAlign w:val="center"/>
            <w:hideMark/>
          </w:tcPr>
          <w:p w14:paraId="4F9934CD" w14:textId="77777777" w:rsidR="00F77933" w:rsidRPr="00974DD3" w:rsidRDefault="00F77933" w:rsidP="00974DD3">
            <w:pPr>
              <w:pStyle w:val="TableTextLarge"/>
              <w:rPr>
                <w:rStyle w:val="Bold"/>
              </w:rPr>
            </w:pPr>
          </w:p>
        </w:tc>
        <w:tc>
          <w:tcPr>
            <w:tcW w:w="1532" w:type="dxa"/>
            <w:shd w:val="clear" w:color="auto" w:fill="F0CDA1" w:themeFill="accent1"/>
            <w:noWrap/>
            <w:vAlign w:val="center"/>
          </w:tcPr>
          <w:p w14:paraId="438B8C1E" w14:textId="77777777" w:rsidR="00F77933" w:rsidRPr="00974DD3" w:rsidRDefault="00F77933" w:rsidP="00974DD3">
            <w:pPr>
              <w:pStyle w:val="TableTextLarge"/>
              <w:rPr>
                <w:rStyle w:val="Bold"/>
              </w:rPr>
            </w:pPr>
          </w:p>
        </w:tc>
      </w:tr>
    </w:tbl>
    <w:p w14:paraId="0467DFE0" w14:textId="77777777" w:rsidR="00E552C8" w:rsidRDefault="00E552C8" w:rsidP="00B37B3B"/>
    <w:p w14:paraId="2004362C" w14:textId="77777777" w:rsidR="00B37B3B" w:rsidRDefault="00B37B3B" w:rsidP="00B37B3B">
      <w:pPr>
        <w:sectPr w:rsidR="00B37B3B" w:rsidSect="00BC4C9E">
          <w:footerReference w:type="default" r:id="rId22"/>
          <w:pgSz w:w="12240" w:h="15840" w:code="1"/>
          <w:pgMar w:top="2016" w:right="1080" w:bottom="720" w:left="1080" w:header="648" w:footer="432" w:gutter="0"/>
          <w:cols w:space="708"/>
          <w:docGrid w:linePitch="360"/>
        </w:sectPr>
      </w:pPr>
    </w:p>
    <w:bookmarkStart w:id="18" w:name="_Toc10679488" w:displacedByCustomXml="next"/>
    <w:bookmarkStart w:id="19" w:name="_Toc800538" w:displacedByCustomXml="next"/>
    <w:sdt>
      <w:sdtPr>
        <w:rPr>
          <w:b w:val="0"/>
          <w:bCs/>
        </w:rPr>
        <w:id w:val="48506192"/>
        <w:placeholder>
          <w:docPart w:val="70D2515D0CAD45668446E2D43F77BF3B"/>
        </w:placeholder>
        <w:temporary/>
        <w:showingPlcHdr/>
        <w15:appearance w15:val="hidden"/>
      </w:sdtPr>
      <w:sdtEndPr>
        <w:rPr>
          <w:b/>
          <w:bCs w:val="0"/>
        </w:rPr>
      </w:sdtEndPr>
      <w:sdtContent>
        <w:p w14:paraId="5C9EE663" w14:textId="77777777" w:rsidR="00B37B3B" w:rsidRDefault="00347AF5" w:rsidP="00347AF5">
          <w:pPr>
            <w:pStyle w:val="Heading2"/>
          </w:pPr>
          <w:r w:rsidRPr="003F13B0">
            <w:t>Instructions for Getting Started with Estimated Start-Up Costs</w:t>
          </w:r>
        </w:p>
      </w:sdtContent>
    </w:sdt>
    <w:bookmarkEnd w:id="18" w:displacedByCustomXml="prev"/>
    <w:bookmarkEnd w:id="19" w:displacedByCustomXml="prev"/>
    <w:sdt>
      <w:sdtPr>
        <w:id w:val="1030765214"/>
        <w:placeholder>
          <w:docPart w:val="FA016673067D491FAE15FA6A35593324"/>
        </w:placeholder>
        <w:temporary/>
        <w:showingPlcHdr/>
        <w15:appearance w15:val="hidden"/>
      </w:sdtPr>
      <w:sdtContent>
        <w:p w14:paraId="56F94AD7" w14:textId="77777777" w:rsidR="00B37B3B" w:rsidRDefault="00A41799" w:rsidP="00B37B3B">
          <w:r w:rsidRPr="00A41799">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sdtContent>
    </w:sdt>
    <w:sdt>
      <w:sdtPr>
        <w:rPr>
          <w:rStyle w:val="Bold"/>
        </w:rPr>
        <w:id w:val="1017121647"/>
        <w:placeholder>
          <w:docPart w:val="5B2F876639E148D29EC6E723637EB1CC"/>
        </w:placeholder>
        <w:temporary/>
        <w:showingPlcHdr/>
        <w15:appearance w15:val="hidden"/>
      </w:sdtPr>
      <w:sdtContent>
        <w:p w14:paraId="34B90302" w14:textId="77777777" w:rsidR="00B37B3B" w:rsidRPr="00B37B3B" w:rsidRDefault="00B37B3B" w:rsidP="00B37B3B">
          <w:pPr>
            <w:rPr>
              <w:rStyle w:val="Bold"/>
            </w:rPr>
          </w:pPr>
          <w:r w:rsidRPr="00B37B3B">
            <w:rPr>
              <w:rStyle w:val="Bold"/>
            </w:rPr>
            <w:t>Steps for preparation:</w:t>
          </w:r>
        </w:p>
      </w:sdtContent>
    </w:sdt>
    <w:p w14:paraId="38B52298" w14:textId="77777777" w:rsidR="00E53724" w:rsidRDefault="00000000" w:rsidP="00E53724">
      <w:pPr>
        <w:pStyle w:val="ListBullet"/>
      </w:pPr>
      <w:sdt>
        <w:sdtPr>
          <w:rPr>
            <w:rStyle w:val="Bold"/>
          </w:rPr>
          <w:id w:val="1090817728"/>
          <w:placeholder>
            <w:docPart w:val="412A7486BF00472197DF58DCA306E423"/>
          </w:placeholder>
          <w:temporary/>
          <w:showingPlcHdr/>
          <w15:appearance w15:val="hidden"/>
        </w:sdtPr>
        <w:sdtContent>
          <w:r w:rsidR="00B37B3B" w:rsidRPr="00B37B3B">
            <w:rPr>
              <w:rStyle w:val="Bold"/>
            </w:rPr>
            <w:t>Step 1:</w:t>
          </w:r>
        </w:sdtContent>
      </w:sdt>
      <w:r w:rsidR="00E53724">
        <w:t xml:space="preserve"> </w:t>
      </w:r>
      <w:sdt>
        <w:sdtPr>
          <w:id w:val="-1237317846"/>
          <w:placeholder>
            <w:docPart w:val="01CCA74C9CB0441095217C24CB68BF78"/>
          </w:placeholder>
          <w:temporary/>
          <w:showingPlcHdr/>
          <w15:appearance w15:val="hidden"/>
        </w:sdtPr>
        <w:sdtContent>
          <w:r w:rsidR="00A41799" w:rsidRPr="00A41799">
            <w:t>Enter the company name and the date this estimate is being prepared.</w:t>
          </w:r>
        </w:sdtContent>
      </w:sdt>
    </w:p>
    <w:p w14:paraId="17FCE3E8" w14:textId="77777777" w:rsidR="00026EAE" w:rsidRDefault="00000000" w:rsidP="00026EAE">
      <w:pPr>
        <w:pStyle w:val="ListBullet"/>
      </w:pPr>
      <w:sdt>
        <w:sdtPr>
          <w:rPr>
            <w:rStyle w:val="Bold"/>
          </w:rPr>
          <w:id w:val="-1733767156"/>
          <w:placeholder>
            <w:docPart w:val="4E6E2FF6CBF4458AA257CD682166F446"/>
          </w:placeholder>
          <w:temporary/>
          <w:showingPlcHdr/>
          <w15:appearance w15:val="hidden"/>
        </w:sdtPr>
        <w:sdtContent>
          <w:r w:rsidR="00B37B3B" w:rsidRPr="00B37B3B">
            <w:rPr>
              <w:rStyle w:val="Bold"/>
            </w:rPr>
            <w:t>Step 2:</w:t>
          </w:r>
        </w:sdtContent>
      </w:sdt>
      <w:r w:rsidR="00026EAE">
        <w:t xml:space="preserve"> </w:t>
      </w:r>
      <w:sdt>
        <w:sdtPr>
          <w:id w:val="-779647325"/>
          <w:placeholder>
            <w:docPart w:val="3855843B821F4BE0A12EDFF790D205A9"/>
          </w:placeholder>
          <w:temporary/>
          <w:showingPlcHdr/>
          <w15:appearance w15:val="hidden"/>
        </w:sdtPr>
        <w:sdtContent>
          <w:r w:rsidR="00A41799" w:rsidRPr="00A41799">
            <w:t xml:space="preserve">Enter the number of months and the monthly cost for each cost item that is recurring. For one-time costs only, skip the monthly costs. If there are cost items that have both recurring and one-time amounts, enter those as well. </w:t>
          </w:r>
        </w:sdtContent>
      </w:sdt>
    </w:p>
    <w:p w14:paraId="5BC00815" w14:textId="77777777" w:rsidR="00026EAE" w:rsidRDefault="00000000" w:rsidP="00026EAE">
      <w:pPr>
        <w:pStyle w:val="ListBullet"/>
      </w:pPr>
      <w:sdt>
        <w:sdtPr>
          <w:rPr>
            <w:rStyle w:val="Bold"/>
          </w:rPr>
          <w:id w:val="-1765599190"/>
          <w:placeholder>
            <w:docPart w:val="3312F70574D3474E9AFCEF4415B86227"/>
          </w:placeholder>
          <w:temporary/>
          <w:showingPlcHdr/>
          <w15:appearance w15:val="hidden"/>
        </w:sdtPr>
        <w:sdtContent>
          <w:r w:rsidR="00B37B3B" w:rsidRPr="00B37B3B">
            <w:rPr>
              <w:rStyle w:val="Bold"/>
            </w:rPr>
            <w:t>Step 3:</w:t>
          </w:r>
        </w:sdtContent>
      </w:sdt>
      <w:r w:rsidR="00026EAE">
        <w:t xml:space="preserve"> </w:t>
      </w:r>
      <w:sdt>
        <w:sdtPr>
          <w:id w:val="1420910926"/>
          <w:placeholder>
            <w:docPart w:val="3005468EA2FB4E0C91C6BCBCADDFBC92"/>
          </w:placeholder>
          <w:temporary/>
          <w:showingPlcHdr/>
          <w15:appearance w15:val="hidden"/>
        </w:sdtPr>
        <w:sdtContent>
          <w:r w:rsidR="00A41799" w:rsidRPr="00A41799">
            <w:t>Once all of the costs are entered, review the individual items and total amount to see where the budget can be fine-tuned or move something out into the future when more revenue is coming in.</w:t>
          </w:r>
        </w:sdtContent>
      </w:sdt>
    </w:p>
    <w:p w14:paraId="7102EE6F" w14:textId="77777777" w:rsidR="008F704C" w:rsidRDefault="008F704C" w:rsidP="008F704C">
      <w:pPr>
        <w:pStyle w:val="ListBullet"/>
        <w:numPr>
          <w:ilvl w:val="0"/>
          <w:numId w:val="0"/>
        </w:numPr>
        <w:ind w:left="340" w:hanging="340"/>
      </w:pPr>
    </w:p>
    <w:p w14:paraId="18820C3E" w14:textId="77777777" w:rsidR="008F704C" w:rsidRDefault="008F704C" w:rsidP="008F704C">
      <w:pPr>
        <w:pStyle w:val="ListBullet"/>
        <w:numPr>
          <w:ilvl w:val="0"/>
          <w:numId w:val="0"/>
        </w:numPr>
        <w:ind w:left="340" w:hanging="340"/>
        <w:sectPr w:rsidR="008F704C" w:rsidSect="00BC4C9E">
          <w:pgSz w:w="12240" w:h="15840" w:code="1"/>
          <w:pgMar w:top="2016" w:right="1080" w:bottom="720" w:left="1080" w:header="648" w:footer="432" w:gutter="0"/>
          <w:cols w:space="708"/>
          <w:docGrid w:linePitch="360"/>
        </w:sectPr>
      </w:pPr>
    </w:p>
    <w:tbl>
      <w:tblPr>
        <w:tblW w:w="13708" w:type="dxa"/>
        <w:tblLayout w:type="fixed"/>
        <w:tblLook w:val="04A0" w:firstRow="1" w:lastRow="0" w:firstColumn="1" w:lastColumn="0" w:noHBand="0" w:noVBand="1"/>
      </w:tblPr>
      <w:tblGrid>
        <w:gridCol w:w="3014"/>
        <w:gridCol w:w="822"/>
        <w:gridCol w:w="823"/>
        <w:gridCol w:w="822"/>
        <w:gridCol w:w="823"/>
        <w:gridCol w:w="823"/>
        <w:gridCol w:w="822"/>
        <w:gridCol w:w="65"/>
        <w:gridCol w:w="758"/>
        <w:gridCol w:w="822"/>
        <w:gridCol w:w="823"/>
        <w:gridCol w:w="823"/>
        <w:gridCol w:w="822"/>
        <w:gridCol w:w="823"/>
        <w:gridCol w:w="823"/>
      </w:tblGrid>
      <w:tr w:rsidR="00E552C8" w:rsidRPr="00C3246A" w14:paraId="6AB583AB" w14:textId="77777777" w:rsidTr="00435096">
        <w:trPr>
          <w:trHeight w:val="300"/>
        </w:trPr>
        <w:tc>
          <w:tcPr>
            <w:tcW w:w="13708" w:type="dxa"/>
            <w:gridSpan w:val="15"/>
            <w:shd w:val="clear" w:color="auto" w:fill="107082" w:themeFill="accent2"/>
            <w:noWrap/>
            <w:vAlign w:val="center"/>
            <w:hideMark/>
          </w:tcPr>
          <w:p w14:paraId="501C5A00" w14:textId="77777777" w:rsidR="00E552C8" w:rsidRPr="00C3246A" w:rsidRDefault="00000000" w:rsidP="00974DD3">
            <w:pPr>
              <w:pStyle w:val="TableHeadings"/>
            </w:pPr>
            <w:sdt>
              <w:sdtPr>
                <w:id w:val="2045242919"/>
                <w:placeholder>
                  <w:docPart w:val="6DF1BC5DBD1C453A9681D9825E149EF2"/>
                </w:placeholder>
                <w:temporary/>
                <w:showingPlcHdr/>
                <w15:appearance w15:val="hidden"/>
              </w:sdtPr>
              <w:sdtContent>
                <w:r w:rsidR="00F77933" w:rsidRPr="00F77933">
                  <w:t>START-UP COSTS</w:t>
                </w:r>
              </w:sdtContent>
            </w:sdt>
          </w:p>
        </w:tc>
      </w:tr>
      <w:tr w:rsidR="00E552C8" w:rsidRPr="00C3246A" w14:paraId="2FAFC8B3" w14:textId="77777777" w:rsidTr="00974DD3">
        <w:trPr>
          <w:trHeight w:val="300"/>
        </w:trPr>
        <w:sdt>
          <w:sdtPr>
            <w:id w:val="1125041083"/>
            <w:placeholder>
              <w:docPart w:val="2918FD3C7D554779BAD94CFFB2C849E1"/>
            </w:placeholder>
            <w:temporary/>
            <w:showingPlcHdr/>
            <w15:appearance w15:val="hidden"/>
          </w:sdtPr>
          <w:sdtContent>
            <w:tc>
              <w:tcPr>
                <w:tcW w:w="8014" w:type="dxa"/>
                <w:gridSpan w:val="8"/>
                <w:shd w:val="clear" w:color="auto" w:fill="auto"/>
                <w:noWrap/>
                <w:vAlign w:val="center"/>
              </w:tcPr>
              <w:p w14:paraId="508936E0" w14:textId="77777777" w:rsidR="00E552C8" w:rsidRPr="00C3246A" w:rsidRDefault="00DE16D8" w:rsidP="00974DD3">
                <w:pPr>
                  <w:pStyle w:val="TableTextLarge"/>
                </w:pPr>
                <w:r>
                  <w:t>Office</w:t>
                </w:r>
                <w:r w:rsidR="00F77933" w:rsidRPr="00F77933">
                  <w:t>-Based Agency</w:t>
                </w:r>
              </w:p>
            </w:tc>
          </w:sdtContent>
        </w:sdt>
        <w:tc>
          <w:tcPr>
            <w:tcW w:w="5694" w:type="dxa"/>
            <w:gridSpan w:val="7"/>
            <w:shd w:val="clear" w:color="auto" w:fill="auto"/>
            <w:vAlign w:val="center"/>
          </w:tcPr>
          <w:p w14:paraId="3B0AFD9A" w14:textId="77777777" w:rsidR="00E552C8" w:rsidRPr="00C3246A" w:rsidRDefault="00000000" w:rsidP="00974DD3">
            <w:pPr>
              <w:pStyle w:val="TableTextLarge"/>
              <w:jc w:val="right"/>
            </w:pPr>
            <w:sdt>
              <w:sdtPr>
                <w:id w:val="-186056480"/>
                <w:placeholder>
                  <w:docPart w:val="5D8D5C03062E4CDB96CBD9EC5345A53B"/>
                </w:placeholder>
                <w:temporary/>
                <w:showingPlcHdr/>
                <w15:appearance w15:val="hidden"/>
              </w:sdtPr>
              <w:sdtContent>
                <w:r w:rsidR="00F77933" w:rsidRPr="00F77933">
                  <w:t>Date</w:t>
                </w:r>
              </w:sdtContent>
            </w:sdt>
          </w:p>
        </w:tc>
      </w:tr>
      <w:tr w:rsidR="00F77933" w:rsidRPr="00974DD3" w14:paraId="790F0D5C" w14:textId="77777777" w:rsidTr="00435096">
        <w:trPr>
          <w:trHeight w:val="300"/>
        </w:trPr>
        <w:tc>
          <w:tcPr>
            <w:tcW w:w="3014" w:type="dxa"/>
            <w:shd w:val="clear" w:color="auto" w:fill="F0CDA1" w:themeFill="accent1"/>
            <w:vAlign w:val="center"/>
            <w:hideMark/>
          </w:tcPr>
          <w:p w14:paraId="05B34702" w14:textId="77777777" w:rsidR="00F77933" w:rsidRPr="00974DD3" w:rsidRDefault="00000000" w:rsidP="00974DD3">
            <w:pPr>
              <w:pStyle w:val="TableTextLarge"/>
              <w:rPr>
                <w:rStyle w:val="Bold"/>
              </w:rPr>
            </w:pPr>
            <w:sdt>
              <w:sdtPr>
                <w:rPr>
                  <w:rStyle w:val="Bold"/>
                </w:rPr>
                <w:id w:val="-416865961"/>
                <w:placeholder>
                  <w:docPart w:val="B29B5A68F378498B90B846DC870C77D0"/>
                </w:placeholder>
                <w:temporary/>
                <w:showingPlcHdr/>
                <w15:appearance w15:val="hidden"/>
              </w:sdtPr>
              <w:sdtContent>
                <w:r w:rsidR="00F77933" w:rsidRPr="00974DD3">
                  <w:rPr>
                    <w:rStyle w:val="Bold"/>
                  </w:rPr>
                  <w:t>REVENUE</w:t>
                </w:r>
              </w:sdtContent>
            </w:sdt>
          </w:p>
        </w:tc>
        <w:tc>
          <w:tcPr>
            <w:tcW w:w="822" w:type="dxa"/>
            <w:shd w:val="clear" w:color="auto" w:fill="F0CDA1" w:themeFill="accent1"/>
            <w:vAlign w:val="center"/>
            <w:hideMark/>
          </w:tcPr>
          <w:p w14:paraId="49B7D23F" w14:textId="77777777" w:rsidR="00F77933" w:rsidRPr="00974DD3" w:rsidRDefault="00000000" w:rsidP="00974DD3">
            <w:pPr>
              <w:pStyle w:val="TableTextLarge"/>
              <w:rPr>
                <w:rStyle w:val="Bold"/>
              </w:rPr>
            </w:pPr>
            <w:sdt>
              <w:sdtPr>
                <w:rPr>
                  <w:rStyle w:val="Bold"/>
                </w:rPr>
                <w:id w:val="-998733427"/>
                <w:placeholder>
                  <w:docPart w:val="B6555E4671D74D35895ED06AE488E251"/>
                </w:placeholder>
                <w:temporary/>
                <w:showingPlcHdr/>
                <w15:appearance w15:val="hidden"/>
              </w:sdtPr>
              <w:sdtContent>
                <w:r w:rsidR="00F77933" w:rsidRPr="00974DD3">
                  <w:rPr>
                    <w:rStyle w:val="Bold"/>
                  </w:rPr>
                  <w:t>JAN</w:t>
                </w:r>
              </w:sdtContent>
            </w:sdt>
          </w:p>
        </w:tc>
        <w:tc>
          <w:tcPr>
            <w:tcW w:w="823" w:type="dxa"/>
            <w:shd w:val="clear" w:color="auto" w:fill="F0CDA1" w:themeFill="accent1"/>
            <w:vAlign w:val="center"/>
            <w:hideMark/>
          </w:tcPr>
          <w:p w14:paraId="2C098F68" w14:textId="77777777" w:rsidR="00F77933" w:rsidRPr="00974DD3" w:rsidRDefault="00000000" w:rsidP="00974DD3">
            <w:pPr>
              <w:pStyle w:val="TableTextLarge"/>
              <w:rPr>
                <w:rStyle w:val="Bold"/>
              </w:rPr>
            </w:pPr>
            <w:sdt>
              <w:sdtPr>
                <w:rPr>
                  <w:rStyle w:val="Bold"/>
                </w:rPr>
                <w:id w:val="-1627300637"/>
                <w:placeholder>
                  <w:docPart w:val="47E85AB7C80C48888C9111FCE9E9C304"/>
                </w:placeholder>
                <w:temporary/>
                <w:showingPlcHdr/>
                <w15:appearance w15:val="hidden"/>
              </w:sdtPr>
              <w:sdtContent>
                <w:r w:rsidR="00F77933" w:rsidRPr="00974DD3">
                  <w:rPr>
                    <w:rStyle w:val="Bold"/>
                  </w:rPr>
                  <w:t>FEB</w:t>
                </w:r>
              </w:sdtContent>
            </w:sdt>
          </w:p>
        </w:tc>
        <w:tc>
          <w:tcPr>
            <w:tcW w:w="822" w:type="dxa"/>
            <w:shd w:val="clear" w:color="auto" w:fill="F0CDA1" w:themeFill="accent1"/>
            <w:vAlign w:val="center"/>
            <w:hideMark/>
          </w:tcPr>
          <w:p w14:paraId="05CF5E6E" w14:textId="77777777" w:rsidR="00F77933" w:rsidRPr="00974DD3" w:rsidRDefault="00000000" w:rsidP="00974DD3">
            <w:pPr>
              <w:pStyle w:val="TableTextLarge"/>
              <w:rPr>
                <w:rStyle w:val="Bold"/>
              </w:rPr>
            </w:pPr>
            <w:sdt>
              <w:sdtPr>
                <w:rPr>
                  <w:rStyle w:val="Bold"/>
                </w:rPr>
                <w:id w:val="-2109723082"/>
                <w:placeholder>
                  <w:docPart w:val="1828CF8E07264D1482427958CA89FC45"/>
                </w:placeholder>
                <w:temporary/>
                <w:showingPlcHdr/>
                <w15:appearance w15:val="hidden"/>
              </w:sdtPr>
              <w:sdtContent>
                <w:r w:rsidR="00F77933" w:rsidRPr="00974DD3">
                  <w:rPr>
                    <w:rStyle w:val="Bold"/>
                  </w:rPr>
                  <w:t>MAR</w:t>
                </w:r>
              </w:sdtContent>
            </w:sdt>
          </w:p>
        </w:tc>
        <w:tc>
          <w:tcPr>
            <w:tcW w:w="823" w:type="dxa"/>
            <w:shd w:val="clear" w:color="auto" w:fill="F0CDA1" w:themeFill="accent1"/>
            <w:vAlign w:val="center"/>
            <w:hideMark/>
          </w:tcPr>
          <w:p w14:paraId="7F6646AC" w14:textId="77777777" w:rsidR="00F77933" w:rsidRPr="00974DD3" w:rsidRDefault="00000000" w:rsidP="00974DD3">
            <w:pPr>
              <w:pStyle w:val="TableTextLarge"/>
              <w:rPr>
                <w:rStyle w:val="Bold"/>
              </w:rPr>
            </w:pPr>
            <w:sdt>
              <w:sdtPr>
                <w:rPr>
                  <w:rStyle w:val="Bold"/>
                </w:rPr>
                <w:id w:val="1820922621"/>
                <w:placeholder>
                  <w:docPart w:val="D1EA5E262CAD4274B3E0297FCFBA2368"/>
                </w:placeholder>
                <w:temporary/>
                <w:showingPlcHdr/>
                <w15:appearance w15:val="hidden"/>
              </w:sdtPr>
              <w:sdtContent>
                <w:r w:rsidR="00F77933" w:rsidRPr="00974DD3">
                  <w:rPr>
                    <w:rStyle w:val="Bold"/>
                  </w:rPr>
                  <w:t>APR</w:t>
                </w:r>
              </w:sdtContent>
            </w:sdt>
          </w:p>
        </w:tc>
        <w:tc>
          <w:tcPr>
            <w:tcW w:w="823" w:type="dxa"/>
            <w:shd w:val="clear" w:color="auto" w:fill="F0CDA1" w:themeFill="accent1"/>
            <w:vAlign w:val="center"/>
            <w:hideMark/>
          </w:tcPr>
          <w:p w14:paraId="11B234D7" w14:textId="77777777" w:rsidR="00F77933" w:rsidRPr="00974DD3" w:rsidRDefault="00000000" w:rsidP="00974DD3">
            <w:pPr>
              <w:pStyle w:val="TableTextLarge"/>
              <w:rPr>
                <w:rStyle w:val="Bold"/>
              </w:rPr>
            </w:pPr>
            <w:sdt>
              <w:sdtPr>
                <w:rPr>
                  <w:rStyle w:val="Bold"/>
                </w:rPr>
                <w:id w:val="1951658538"/>
                <w:placeholder>
                  <w:docPart w:val="52A78FB713EC468F90CF1936C2E009D5"/>
                </w:placeholder>
                <w:temporary/>
                <w:showingPlcHdr/>
                <w15:appearance w15:val="hidden"/>
              </w:sdtPr>
              <w:sdtContent>
                <w:r w:rsidR="00F77933" w:rsidRPr="00974DD3">
                  <w:rPr>
                    <w:rStyle w:val="Bold"/>
                  </w:rPr>
                  <w:t>MAY</w:t>
                </w:r>
              </w:sdtContent>
            </w:sdt>
          </w:p>
        </w:tc>
        <w:tc>
          <w:tcPr>
            <w:tcW w:w="822" w:type="dxa"/>
            <w:shd w:val="clear" w:color="auto" w:fill="F0CDA1" w:themeFill="accent1"/>
            <w:vAlign w:val="center"/>
            <w:hideMark/>
          </w:tcPr>
          <w:p w14:paraId="7CA1D56C" w14:textId="77777777" w:rsidR="00F77933" w:rsidRPr="00974DD3" w:rsidRDefault="00000000" w:rsidP="00974DD3">
            <w:pPr>
              <w:pStyle w:val="TableTextLarge"/>
              <w:rPr>
                <w:rStyle w:val="Bold"/>
              </w:rPr>
            </w:pPr>
            <w:sdt>
              <w:sdtPr>
                <w:rPr>
                  <w:rStyle w:val="Bold"/>
                </w:rPr>
                <w:id w:val="-1981910020"/>
                <w:placeholder>
                  <w:docPart w:val="2510CDD0298E480C9467953EED284693"/>
                </w:placeholder>
                <w:temporary/>
                <w:showingPlcHdr/>
                <w15:appearance w15:val="hidden"/>
              </w:sdtPr>
              <w:sdtContent>
                <w:r w:rsidR="00F77933" w:rsidRPr="00974DD3">
                  <w:rPr>
                    <w:rStyle w:val="Bold"/>
                  </w:rPr>
                  <w:t>JUN</w:t>
                </w:r>
              </w:sdtContent>
            </w:sdt>
          </w:p>
        </w:tc>
        <w:tc>
          <w:tcPr>
            <w:tcW w:w="823" w:type="dxa"/>
            <w:gridSpan w:val="2"/>
            <w:shd w:val="clear" w:color="auto" w:fill="F0CDA1" w:themeFill="accent1"/>
            <w:vAlign w:val="center"/>
            <w:hideMark/>
          </w:tcPr>
          <w:p w14:paraId="67858EB6" w14:textId="77777777" w:rsidR="00F77933" w:rsidRPr="00974DD3" w:rsidRDefault="00000000" w:rsidP="00974DD3">
            <w:pPr>
              <w:pStyle w:val="TableTextLarge"/>
              <w:rPr>
                <w:rStyle w:val="Bold"/>
              </w:rPr>
            </w:pPr>
            <w:sdt>
              <w:sdtPr>
                <w:rPr>
                  <w:rStyle w:val="Bold"/>
                </w:rPr>
                <w:id w:val="1204296592"/>
                <w:placeholder>
                  <w:docPart w:val="0D27F778EDBF456893858D744FB7B5E4"/>
                </w:placeholder>
                <w:temporary/>
                <w:showingPlcHdr/>
                <w15:appearance w15:val="hidden"/>
              </w:sdtPr>
              <w:sdtContent>
                <w:r w:rsidR="00F77933" w:rsidRPr="00974DD3">
                  <w:rPr>
                    <w:rStyle w:val="Bold"/>
                  </w:rPr>
                  <w:t>JUL</w:t>
                </w:r>
              </w:sdtContent>
            </w:sdt>
          </w:p>
        </w:tc>
        <w:tc>
          <w:tcPr>
            <w:tcW w:w="822" w:type="dxa"/>
            <w:shd w:val="clear" w:color="auto" w:fill="F0CDA1" w:themeFill="accent1"/>
            <w:vAlign w:val="center"/>
            <w:hideMark/>
          </w:tcPr>
          <w:p w14:paraId="09C0CD56" w14:textId="77777777" w:rsidR="00F77933" w:rsidRPr="00974DD3" w:rsidRDefault="00000000" w:rsidP="00974DD3">
            <w:pPr>
              <w:pStyle w:val="TableTextLarge"/>
              <w:rPr>
                <w:rStyle w:val="Bold"/>
              </w:rPr>
            </w:pPr>
            <w:sdt>
              <w:sdtPr>
                <w:rPr>
                  <w:rStyle w:val="Bold"/>
                </w:rPr>
                <w:id w:val="1374039557"/>
                <w:placeholder>
                  <w:docPart w:val="A26CCABED1A446D0B493C9708EEAED4F"/>
                </w:placeholder>
                <w:temporary/>
                <w:showingPlcHdr/>
                <w15:appearance w15:val="hidden"/>
              </w:sdtPr>
              <w:sdtContent>
                <w:r w:rsidR="00F77933" w:rsidRPr="00974DD3">
                  <w:rPr>
                    <w:rStyle w:val="Bold"/>
                  </w:rPr>
                  <w:t>AUG</w:t>
                </w:r>
              </w:sdtContent>
            </w:sdt>
          </w:p>
        </w:tc>
        <w:tc>
          <w:tcPr>
            <w:tcW w:w="823" w:type="dxa"/>
            <w:shd w:val="clear" w:color="auto" w:fill="F0CDA1" w:themeFill="accent1"/>
            <w:vAlign w:val="center"/>
            <w:hideMark/>
          </w:tcPr>
          <w:p w14:paraId="44922153" w14:textId="77777777" w:rsidR="00F77933" w:rsidRPr="00974DD3" w:rsidRDefault="00000000" w:rsidP="00974DD3">
            <w:pPr>
              <w:pStyle w:val="TableTextLarge"/>
              <w:rPr>
                <w:rStyle w:val="Bold"/>
              </w:rPr>
            </w:pPr>
            <w:sdt>
              <w:sdtPr>
                <w:rPr>
                  <w:rStyle w:val="Bold"/>
                </w:rPr>
                <w:id w:val="1550413001"/>
                <w:placeholder>
                  <w:docPart w:val="49591B8792C549948B0D87A7BE536844"/>
                </w:placeholder>
                <w:temporary/>
                <w:showingPlcHdr/>
                <w15:appearance w15:val="hidden"/>
              </w:sdtPr>
              <w:sdtContent>
                <w:r w:rsidR="00F77933" w:rsidRPr="00974DD3">
                  <w:rPr>
                    <w:rStyle w:val="Bold"/>
                  </w:rPr>
                  <w:t>SEP</w:t>
                </w:r>
              </w:sdtContent>
            </w:sdt>
          </w:p>
        </w:tc>
        <w:tc>
          <w:tcPr>
            <w:tcW w:w="823" w:type="dxa"/>
            <w:shd w:val="clear" w:color="auto" w:fill="F0CDA1" w:themeFill="accent1"/>
            <w:vAlign w:val="center"/>
            <w:hideMark/>
          </w:tcPr>
          <w:p w14:paraId="35155920" w14:textId="77777777" w:rsidR="00F77933" w:rsidRPr="00974DD3" w:rsidRDefault="00000000" w:rsidP="00974DD3">
            <w:pPr>
              <w:pStyle w:val="TableTextLarge"/>
              <w:rPr>
                <w:rStyle w:val="Bold"/>
              </w:rPr>
            </w:pPr>
            <w:sdt>
              <w:sdtPr>
                <w:rPr>
                  <w:rStyle w:val="Bold"/>
                </w:rPr>
                <w:id w:val="-112982545"/>
                <w:placeholder>
                  <w:docPart w:val="0BBC9D2C8414472494D9F526F303287C"/>
                </w:placeholder>
                <w:temporary/>
                <w:showingPlcHdr/>
                <w15:appearance w15:val="hidden"/>
              </w:sdtPr>
              <w:sdtContent>
                <w:r w:rsidR="00F77933" w:rsidRPr="00974DD3">
                  <w:rPr>
                    <w:rStyle w:val="Bold"/>
                  </w:rPr>
                  <w:t>OCT</w:t>
                </w:r>
              </w:sdtContent>
            </w:sdt>
          </w:p>
        </w:tc>
        <w:tc>
          <w:tcPr>
            <w:tcW w:w="822" w:type="dxa"/>
            <w:shd w:val="clear" w:color="auto" w:fill="F0CDA1" w:themeFill="accent1"/>
            <w:vAlign w:val="center"/>
            <w:hideMark/>
          </w:tcPr>
          <w:p w14:paraId="0F08F0A7" w14:textId="77777777" w:rsidR="00F77933" w:rsidRPr="00974DD3" w:rsidRDefault="00000000" w:rsidP="00974DD3">
            <w:pPr>
              <w:pStyle w:val="TableTextLarge"/>
              <w:rPr>
                <w:rStyle w:val="Bold"/>
              </w:rPr>
            </w:pPr>
            <w:sdt>
              <w:sdtPr>
                <w:rPr>
                  <w:rStyle w:val="Bold"/>
                </w:rPr>
                <w:id w:val="-630868180"/>
                <w:placeholder>
                  <w:docPart w:val="36BFC82B6C4E453A8BB08BC6CD6F0D59"/>
                </w:placeholder>
                <w:temporary/>
                <w:showingPlcHdr/>
                <w15:appearance w15:val="hidden"/>
              </w:sdtPr>
              <w:sdtContent>
                <w:r w:rsidR="00F77933" w:rsidRPr="00974DD3">
                  <w:rPr>
                    <w:rStyle w:val="Bold"/>
                  </w:rPr>
                  <w:t>NOV</w:t>
                </w:r>
              </w:sdtContent>
            </w:sdt>
          </w:p>
        </w:tc>
        <w:tc>
          <w:tcPr>
            <w:tcW w:w="823" w:type="dxa"/>
            <w:shd w:val="clear" w:color="auto" w:fill="F0CDA1" w:themeFill="accent1"/>
            <w:vAlign w:val="center"/>
            <w:hideMark/>
          </w:tcPr>
          <w:p w14:paraId="6504E9D8" w14:textId="77777777" w:rsidR="00F77933" w:rsidRPr="00974DD3" w:rsidRDefault="00000000" w:rsidP="00974DD3">
            <w:pPr>
              <w:pStyle w:val="TableTextLarge"/>
              <w:rPr>
                <w:rStyle w:val="Bold"/>
              </w:rPr>
            </w:pPr>
            <w:sdt>
              <w:sdtPr>
                <w:rPr>
                  <w:rStyle w:val="Bold"/>
                </w:rPr>
                <w:id w:val="-312495529"/>
                <w:placeholder>
                  <w:docPart w:val="F86D752BC3D742F89173D59753FA44CD"/>
                </w:placeholder>
                <w:temporary/>
                <w:showingPlcHdr/>
                <w15:appearance w15:val="hidden"/>
              </w:sdtPr>
              <w:sdtContent>
                <w:r w:rsidR="00F77933" w:rsidRPr="00974DD3">
                  <w:rPr>
                    <w:rStyle w:val="Bold"/>
                  </w:rPr>
                  <w:t>DEC</w:t>
                </w:r>
              </w:sdtContent>
            </w:sdt>
          </w:p>
        </w:tc>
        <w:tc>
          <w:tcPr>
            <w:tcW w:w="823" w:type="dxa"/>
            <w:shd w:val="clear" w:color="auto" w:fill="F0CDA1" w:themeFill="accent1"/>
            <w:vAlign w:val="center"/>
            <w:hideMark/>
          </w:tcPr>
          <w:p w14:paraId="088BDFA2" w14:textId="77777777" w:rsidR="00F77933" w:rsidRPr="00974DD3" w:rsidRDefault="00000000" w:rsidP="00974DD3">
            <w:pPr>
              <w:pStyle w:val="TableTextLarge"/>
              <w:rPr>
                <w:rStyle w:val="Bold"/>
              </w:rPr>
            </w:pPr>
            <w:sdt>
              <w:sdtPr>
                <w:rPr>
                  <w:rStyle w:val="Bold"/>
                </w:rPr>
                <w:id w:val="2003157700"/>
                <w:placeholder>
                  <w:docPart w:val="1F62ECC0F93040EF81A9D625B29ACF96"/>
                </w:placeholder>
                <w:temporary/>
                <w:showingPlcHdr/>
                <w15:appearance w15:val="hidden"/>
              </w:sdtPr>
              <w:sdtContent>
                <w:r w:rsidR="00F77933" w:rsidRPr="00974DD3">
                  <w:rPr>
                    <w:rStyle w:val="Bold"/>
                  </w:rPr>
                  <w:t>YTD</w:t>
                </w:r>
              </w:sdtContent>
            </w:sdt>
          </w:p>
        </w:tc>
      </w:tr>
      <w:tr w:rsidR="00F77933" w:rsidRPr="00C3246A" w14:paraId="49A4A0EC" w14:textId="77777777" w:rsidTr="00435096">
        <w:trPr>
          <w:trHeight w:val="300"/>
        </w:trPr>
        <w:tc>
          <w:tcPr>
            <w:tcW w:w="3014" w:type="dxa"/>
            <w:shd w:val="clear" w:color="auto" w:fill="F2F2F2" w:themeFill="background1" w:themeFillShade="F2"/>
            <w:vAlign w:val="center"/>
            <w:hideMark/>
          </w:tcPr>
          <w:p w14:paraId="51807583" w14:textId="77777777" w:rsidR="00F77933" w:rsidRPr="00974DD3" w:rsidRDefault="00000000" w:rsidP="00974DD3">
            <w:pPr>
              <w:pStyle w:val="TableTextLarge"/>
            </w:pPr>
            <w:sdt>
              <w:sdtPr>
                <w:id w:val="904880054"/>
                <w:placeholder>
                  <w:docPart w:val="A6F525F7873C4293B89840137D093E98"/>
                </w:placeholder>
                <w:temporary/>
                <w:showingPlcHdr/>
                <w15:appearance w15:val="hidden"/>
              </w:sdtPr>
              <w:sdtContent>
                <w:r w:rsidR="00F77933" w:rsidRPr="00974DD3">
                  <w:t>Estimated Product Sales</w:t>
                </w:r>
              </w:sdtContent>
            </w:sdt>
          </w:p>
        </w:tc>
        <w:tc>
          <w:tcPr>
            <w:tcW w:w="822" w:type="dxa"/>
            <w:shd w:val="clear" w:color="auto" w:fill="F2F2F2" w:themeFill="background1" w:themeFillShade="F2"/>
            <w:noWrap/>
            <w:vAlign w:val="center"/>
          </w:tcPr>
          <w:p w14:paraId="4828FC6E"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6768D9A1"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3C71F53E"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ADA19BF"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1C1AA681"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45726EEA" w14:textId="77777777" w:rsidR="00F77933" w:rsidRPr="00C3246A" w:rsidRDefault="00F77933" w:rsidP="00435096">
            <w:pPr>
              <w:spacing w:before="0" w:after="0" w:line="216" w:lineRule="auto"/>
              <w:jc w:val="center"/>
              <w:rPr>
                <w:sz w:val="18"/>
                <w:szCs w:val="18"/>
              </w:rPr>
            </w:pPr>
          </w:p>
        </w:tc>
        <w:tc>
          <w:tcPr>
            <w:tcW w:w="823" w:type="dxa"/>
            <w:gridSpan w:val="2"/>
            <w:shd w:val="clear" w:color="auto" w:fill="F2F2F2" w:themeFill="background1" w:themeFillShade="F2"/>
            <w:noWrap/>
            <w:vAlign w:val="center"/>
          </w:tcPr>
          <w:p w14:paraId="5215EEDC"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2E793E52"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C58A5CE"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6FDDBDC1"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28C580F0"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3BF0395A"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09D4F416" w14:textId="77777777" w:rsidR="00F77933" w:rsidRPr="00C3246A" w:rsidRDefault="00F77933" w:rsidP="00435096">
            <w:pPr>
              <w:spacing w:before="0" w:after="0" w:line="216" w:lineRule="auto"/>
              <w:jc w:val="center"/>
              <w:rPr>
                <w:sz w:val="18"/>
                <w:szCs w:val="18"/>
              </w:rPr>
            </w:pPr>
          </w:p>
        </w:tc>
      </w:tr>
      <w:tr w:rsidR="00F77933" w:rsidRPr="00C3246A" w14:paraId="687F9B80" w14:textId="77777777" w:rsidTr="00435096">
        <w:trPr>
          <w:trHeight w:val="300"/>
        </w:trPr>
        <w:tc>
          <w:tcPr>
            <w:tcW w:w="3014" w:type="dxa"/>
            <w:shd w:val="clear" w:color="auto" w:fill="auto"/>
            <w:vAlign w:val="center"/>
            <w:hideMark/>
          </w:tcPr>
          <w:p w14:paraId="4BBE48AA" w14:textId="77777777" w:rsidR="00F77933" w:rsidRPr="00974DD3" w:rsidRDefault="00000000" w:rsidP="00974DD3">
            <w:pPr>
              <w:pStyle w:val="TableTextLarge"/>
            </w:pPr>
            <w:sdt>
              <w:sdtPr>
                <w:id w:val="1913890770"/>
                <w:placeholder>
                  <w:docPart w:val="69351BDC05C544C3A7A313B8F1A40A51"/>
                </w:placeholder>
                <w:temporary/>
                <w:showingPlcHdr/>
                <w15:appearance w15:val="hidden"/>
              </w:sdtPr>
              <w:sdtContent>
                <w:r w:rsidR="00F77933" w:rsidRPr="00974DD3">
                  <w:t>Less Sales Returns &amp; Discounts</w:t>
                </w:r>
              </w:sdtContent>
            </w:sdt>
          </w:p>
        </w:tc>
        <w:tc>
          <w:tcPr>
            <w:tcW w:w="822" w:type="dxa"/>
            <w:shd w:val="clear" w:color="auto" w:fill="auto"/>
            <w:noWrap/>
            <w:vAlign w:val="center"/>
          </w:tcPr>
          <w:p w14:paraId="5DF66DCF"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51DF860D"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07267120"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68CE8847"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564EF9B6"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2ECEA6DE" w14:textId="77777777" w:rsidR="00F77933" w:rsidRPr="00C3246A" w:rsidRDefault="00F77933" w:rsidP="00435096">
            <w:pPr>
              <w:spacing w:before="0" w:after="0" w:line="216" w:lineRule="auto"/>
              <w:jc w:val="center"/>
              <w:rPr>
                <w:sz w:val="18"/>
                <w:szCs w:val="18"/>
              </w:rPr>
            </w:pPr>
          </w:p>
        </w:tc>
        <w:tc>
          <w:tcPr>
            <w:tcW w:w="823" w:type="dxa"/>
            <w:gridSpan w:val="2"/>
            <w:shd w:val="clear" w:color="auto" w:fill="auto"/>
            <w:noWrap/>
            <w:vAlign w:val="center"/>
          </w:tcPr>
          <w:p w14:paraId="48E44DC4"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79883E1A"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7AC36CD8"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36338EFC"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73011E67"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0CF852DA"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2D8F2B5F" w14:textId="77777777" w:rsidR="00F77933" w:rsidRPr="00C3246A" w:rsidRDefault="00F77933" w:rsidP="00435096">
            <w:pPr>
              <w:spacing w:before="0" w:after="0" w:line="216" w:lineRule="auto"/>
              <w:jc w:val="center"/>
              <w:rPr>
                <w:sz w:val="18"/>
                <w:szCs w:val="18"/>
              </w:rPr>
            </w:pPr>
          </w:p>
        </w:tc>
      </w:tr>
      <w:tr w:rsidR="00F77933" w:rsidRPr="00C3246A" w14:paraId="385CF2E5" w14:textId="77777777" w:rsidTr="00435096">
        <w:trPr>
          <w:trHeight w:val="300"/>
        </w:trPr>
        <w:tc>
          <w:tcPr>
            <w:tcW w:w="3014" w:type="dxa"/>
            <w:shd w:val="clear" w:color="auto" w:fill="F2F2F2" w:themeFill="background1" w:themeFillShade="F2"/>
            <w:vAlign w:val="center"/>
            <w:hideMark/>
          </w:tcPr>
          <w:p w14:paraId="027D5BFD" w14:textId="77777777" w:rsidR="00F77933" w:rsidRPr="00974DD3" w:rsidRDefault="00000000" w:rsidP="00974DD3">
            <w:pPr>
              <w:pStyle w:val="TableTextLarge"/>
            </w:pPr>
            <w:sdt>
              <w:sdtPr>
                <w:id w:val="1423989203"/>
                <w:placeholder>
                  <w:docPart w:val="0BE91581EEF24D978348A86B621E360B"/>
                </w:placeholder>
                <w:temporary/>
                <w:showingPlcHdr/>
                <w15:appearance w15:val="hidden"/>
              </w:sdtPr>
              <w:sdtContent>
                <w:r w:rsidR="00F77933" w:rsidRPr="00974DD3">
                  <w:t>Service Revenue</w:t>
                </w:r>
              </w:sdtContent>
            </w:sdt>
          </w:p>
        </w:tc>
        <w:tc>
          <w:tcPr>
            <w:tcW w:w="822" w:type="dxa"/>
            <w:shd w:val="clear" w:color="auto" w:fill="F2F2F2" w:themeFill="background1" w:themeFillShade="F2"/>
            <w:noWrap/>
            <w:vAlign w:val="center"/>
          </w:tcPr>
          <w:p w14:paraId="1E3EAE43"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65B00067"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2C0C6BE0"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3933EE6"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2E0E52E"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38C4F7A5" w14:textId="77777777" w:rsidR="00F77933" w:rsidRPr="00C3246A" w:rsidRDefault="00F77933" w:rsidP="00435096">
            <w:pPr>
              <w:spacing w:before="0" w:after="0" w:line="216" w:lineRule="auto"/>
              <w:jc w:val="center"/>
              <w:rPr>
                <w:sz w:val="18"/>
                <w:szCs w:val="18"/>
              </w:rPr>
            </w:pPr>
          </w:p>
        </w:tc>
        <w:tc>
          <w:tcPr>
            <w:tcW w:w="823" w:type="dxa"/>
            <w:gridSpan w:val="2"/>
            <w:shd w:val="clear" w:color="auto" w:fill="F2F2F2" w:themeFill="background1" w:themeFillShade="F2"/>
            <w:noWrap/>
            <w:vAlign w:val="center"/>
          </w:tcPr>
          <w:p w14:paraId="775D3800"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4E3A47A5"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2CDB514B"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74CA879B" w14:textId="77777777" w:rsidR="00F77933" w:rsidRPr="00C3246A" w:rsidRDefault="00F77933" w:rsidP="00435096">
            <w:pPr>
              <w:spacing w:before="0" w:after="0" w:line="216" w:lineRule="auto"/>
              <w:jc w:val="center"/>
              <w:rPr>
                <w:sz w:val="18"/>
                <w:szCs w:val="18"/>
              </w:rPr>
            </w:pPr>
          </w:p>
        </w:tc>
        <w:tc>
          <w:tcPr>
            <w:tcW w:w="822" w:type="dxa"/>
            <w:shd w:val="clear" w:color="auto" w:fill="F2F2F2" w:themeFill="background1" w:themeFillShade="F2"/>
            <w:noWrap/>
            <w:vAlign w:val="center"/>
          </w:tcPr>
          <w:p w14:paraId="18C12B97"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45B1F115" w14:textId="77777777" w:rsidR="00F77933" w:rsidRPr="00C3246A" w:rsidRDefault="00F77933" w:rsidP="00435096">
            <w:pPr>
              <w:spacing w:before="0" w:after="0" w:line="216" w:lineRule="auto"/>
              <w:jc w:val="center"/>
              <w:rPr>
                <w:sz w:val="18"/>
                <w:szCs w:val="18"/>
              </w:rPr>
            </w:pPr>
          </w:p>
        </w:tc>
        <w:tc>
          <w:tcPr>
            <w:tcW w:w="823" w:type="dxa"/>
            <w:shd w:val="clear" w:color="auto" w:fill="F2F2F2" w:themeFill="background1" w:themeFillShade="F2"/>
            <w:noWrap/>
            <w:vAlign w:val="center"/>
          </w:tcPr>
          <w:p w14:paraId="567A996E" w14:textId="77777777" w:rsidR="00F77933" w:rsidRPr="00C3246A" w:rsidRDefault="00F77933" w:rsidP="00435096">
            <w:pPr>
              <w:spacing w:before="0" w:after="0" w:line="216" w:lineRule="auto"/>
              <w:jc w:val="center"/>
              <w:rPr>
                <w:sz w:val="18"/>
                <w:szCs w:val="18"/>
              </w:rPr>
            </w:pPr>
          </w:p>
        </w:tc>
      </w:tr>
      <w:tr w:rsidR="00F77933" w:rsidRPr="00C3246A" w14:paraId="741229AE" w14:textId="77777777" w:rsidTr="00435096">
        <w:trPr>
          <w:trHeight w:val="300"/>
        </w:trPr>
        <w:tc>
          <w:tcPr>
            <w:tcW w:w="3014" w:type="dxa"/>
            <w:shd w:val="clear" w:color="auto" w:fill="auto"/>
            <w:vAlign w:val="center"/>
            <w:hideMark/>
          </w:tcPr>
          <w:p w14:paraId="60DEFE2D" w14:textId="77777777" w:rsidR="00F77933" w:rsidRPr="00974DD3" w:rsidRDefault="00000000" w:rsidP="00974DD3">
            <w:pPr>
              <w:pStyle w:val="TableTextLarge"/>
            </w:pPr>
            <w:sdt>
              <w:sdtPr>
                <w:id w:val="256952322"/>
                <w:placeholder>
                  <w:docPart w:val="B8865192BEFC4B808EE612FC31F94152"/>
                </w:placeholder>
                <w:temporary/>
                <w:showingPlcHdr/>
                <w15:appearance w15:val="hidden"/>
              </w:sdtPr>
              <w:sdtContent>
                <w:r w:rsidR="00F77933" w:rsidRPr="00974DD3">
                  <w:t>Other Revenue</w:t>
                </w:r>
              </w:sdtContent>
            </w:sdt>
          </w:p>
        </w:tc>
        <w:tc>
          <w:tcPr>
            <w:tcW w:w="822" w:type="dxa"/>
            <w:shd w:val="clear" w:color="auto" w:fill="auto"/>
            <w:noWrap/>
            <w:vAlign w:val="center"/>
          </w:tcPr>
          <w:p w14:paraId="65C9ED05"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0E96CF82"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4AA356EA"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774A1AAF"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70EE96F2"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0C21A6FF" w14:textId="77777777" w:rsidR="00F77933" w:rsidRPr="00C3246A" w:rsidRDefault="00F77933" w:rsidP="00435096">
            <w:pPr>
              <w:spacing w:before="0" w:after="0" w:line="216" w:lineRule="auto"/>
              <w:jc w:val="center"/>
              <w:rPr>
                <w:sz w:val="18"/>
                <w:szCs w:val="18"/>
              </w:rPr>
            </w:pPr>
          </w:p>
        </w:tc>
        <w:tc>
          <w:tcPr>
            <w:tcW w:w="823" w:type="dxa"/>
            <w:gridSpan w:val="2"/>
            <w:shd w:val="clear" w:color="auto" w:fill="auto"/>
            <w:noWrap/>
            <w:vAlign w:val="center"/>
          </w:tcPr>
          <w:p w14:paraId="02103977"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43793FE1"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1D9476AE"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6399B6D1" w14:textId="77777777" w:rsidR="00F77933" w:rsidRPr="00C3246A" w:rsidRDefault="00F77933" w:rsidP="00435096">
            <w:pPr>
              <w:spacing w:before="0" w:after="0" w:line="216" w:lineRule="auto"/>
              <w:jc w:val="center"/>
              <w:rPr>
                <w:sz w:val="18"/>
                <w:szCs w:val="18"/>
              </w:rPr>
            </w:pPr>
          </w:p>
        </w:tc>
        <w:tc>
          <w:tcPr>
            <w:tcW w:w="822" w:type="dxa"/>
            <w:shd w:val="clear" w:color="auto" w:fill="auto"/>
            <w:noWrap/>
            <w:vAlign w:val="center"/>
          </w:tcPr>
          <w:p w14:paraId="1B076651"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05ECE49B" w14:textId="77777777" w:rsidR="00F77933" w:rsidRPr="00C3246A" w:rsidRDefault="00F77933" w:rsidP="00435096">
            <w:pPr>
              <w:spacing w:before="0" w:after="0" w:line="216" w:lineRule="auto"/>
              <w:jc w:val="center"/>
              <w:rPr>
                <w:sz w:val="18"/>
                <w:szCs w:val="18"/>
              </w:rPr>
            </w:pPr>
          </w:p>
        </w:tc>
        <w:tc>
          <w:tcPr>
            <w:tcW w:w="823" w:type="dxa"/>
            <w:shd w:val="clear" w:color="auto" w:fill="auto"/>
            <w:noWrap/>
            <w:vAlign w:val="center"/>
          </w:tcPr>
          <w:p w14:paraId="6C0AC41B" w14:textId="77777777" w:rsidR="00F77933" w:rsidRPr="00C3246A" w:rsidRDefault="00F77933" w:rsidP="00435096">
            <w:pPr>
              <w:spacing w:before="0" w:after="0" w:line="216" w:lineRule="auto"/>
              <w:jc w:val="center"/>
              <w:rPr>
                <w:sz w:val="18"/>
                <w:szCs w:val="18"/>
              </w:rPr>
            </w:pPr>
          </w:p>
        </w:tc>
      </w:tr>
      <w:tr w:rsidR="00F77933" w:rsidRPr="00C3246A" w14:paraId="1DD851FB" w14:textId="77777777" w:rsidTr="00435096">
        <w:trPr>
          <w:trHeight w:val="300"/>
        </w:trPr>
        <w:tc>
          <w:tcPr>
            <w:tcW w:w="3014" w:type="dxa"/>
            <w:shd w:val="clear" w:color="auto" w:fill="F2F2F2" w:themeFill="background1" w:themeFillShade="F2"/>
            <w:vAlign w:val="center"/>
            <w:hideMark/>
          </w:tcPr>
          <w:p w14:paraId="77D5EB5F" w14:textId="77777777" w:rsidR="00F77933" w:rsidRPr="00974DD3" w:rsidRDefault="00000000" w:rsidP="00F77933">
            <w:pPr>
              <w:pStyle w:val="TableTextLarge"/>
              <w:rPr>
                <w:rStyle w:val="Bold"/>
              </w:rPr>
            </w:pPr>
            <w:sdt>
              <w:sdtPr>
                <w:rPr>
                  <w:rStyle w:val="Bold"/>
                </w:rPr>
                <w:id w:val="1592115206"/>
                <w:placeholder>
                  <w:docPart w:val="5D1F462295A84CCB97194E70637E9DAD"/>
                </w:placeholder>
                <w:temporary/>
                <w:showingPlcHdr/>
                <w15:appearance w15:val="hidden"/>
              </w:sdtPr>
              <w:sdtContent>
                <w:r w:rsidR="00F77933" w:rsidRPr="00974DD3">
                  <w:rPr>
                    <w:rStyle w:val="Bold"/>
                  </w:rPr>
                  <w:t>Net Sales</w:t>
                </w:r>
              </w:sdtContent>
            </w:sdt>
          </w:p>
        </w:tc>
        <w:tc>
          <w:tcPr>
            <w:tcW w:w="822" w:type="dxa"/>
            <w:shd w:val="clear" w:color="auto" w:fill="F2F2F2" w:themeFill="background1" w:themeFillShade="F2"/>
            <w:noWrap/>
            <w:vAlign w:val="center"/>
          </w:tcPr>
          <w:p w14:paraId="64B3A2C1"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5A77C112"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3F36AC27"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2F771B20"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075874FE"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678CE9FF" w14:textId="77777777" w:rsidR="00F77933" w:rsidRPr="00C3246A" w:rsidRDefault="00F77933" w:rsidP="00435096">
            <w:pPr>
              <w:spacing w:before="0" w:after="0" w:line="216" w:lineRule="auto"/>
              <w:jc w:val="center"/>
              <w:rPr>
                <w:bCs/>
                <w:sz w:val="18"/>
                <w:szCs w:val="18"/>
              </w:rPr>
            </w:pPr>
          </w:p>
        </w:tc>
        <w:tc>
          <w:tcPr>
            <w:tcW w:w="823" w:type="dxa"/>
            <w:gridSpan w:val="2"/>
            <w:shd w:val="clear" w:color="auto" w:fill="F2F2F2" w:themeFill="background1" w:themeFillShade="F2"/>
            <w:noWrap/>
            <w:vAlign w:val="center"/>
          </w:tcPr>
          <w:p w14:paraId="23F9BE8B"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3F0FAB58"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572D286F"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7A74FF84"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757B58F2"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18102EA2"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3FD9B3ED" w14:textId="77777777" w:rsidR="00F77933" w:rsidRPr="00C3246A" w:rsidRDefault="00F77933" w:rsidP="00435096">
            <w:pPr>
              <w:spacing w:before="0" w:after="0" w:line="216" w:lineRule="auto"/>
              <w:jc w:val="center"/>
              <w:rPr>
                <w:bCs/>
                <w:sz w:val="18"/>
                <w:szCs w:val="18"/>
              </w:rPr>
            </w:pPr>
          </w:p>
        </w:tc>
      </w:tr>
      <w:tr w:rsidR="00F77933" w:rsidRPr="00C3246A" w14:paraId="29460ADD" w14:textId="77777777" w:rsidTr="00435096">
        <w:trPr>
          <w:trHeight w:val="300"/>
        </w:trPr>
        <w:tc>
          <w:tcPr>
            <w:tcW w:w="3014" w:type="dxa"/>
            <w:shd w:val="clear" w:color="auto" w:fill="auto"/>
            <w:vAlign w:val="center"/>
            <w:hideMark/>
          </w:tcPr>
          <w:p w14:paraId="0ECDDD95" w14:textId="77777777" w:rsidR="00F77933" w:rsidRPr="00974DD3" w:rsidRDefault="00000000" w:rsidP="00F77933">
            <w:pPr>
              <w:pStyle w:val="TableTextLarge"/>
              <w:rPr>
                <w:rStyle w:val="Bold"/>
              </w:rPr>
            </w:pPr>
            <w:sdt>
              <w:sdtPr>
                <w:rPr>
                  <w:rStyle w:val="Bold"/>
                </w:rPr>
                <w:id w:val="-608895473"/>
                <w:placeholder>
                  <w:docPart w:val="3141390DF50D4D59AB651A291657A6D1"/>
                </w:placeholder>
                <w:temporary/>
                <w:showingPlcHdr/>
                <w15:appearance w15:val="hidden"/>
              </w:sdtPr>
              <w:sdtContent>
                <w:r w:rsidR="00F77933" w:rsidRPr="00974DD3">
                  <w:rPr>
                    <w:rStyle w:val="Bold"/>
                  </w:rPr>
                  <w:t>Cost of Goods Sold</w:t>
                </w:r>
              </w:sdtContent>
            </w:sdt>
          </w:p>
        </w:tc>
        <w:tc>
          <w:tcPr>
            <w:tcW w:w="822" w:type="dxa"/>
            <w:shd w:val="clear" w:color="auto" w:fill="auto"/>
            <w:noWrap/>
            <w:vAlign w:val="center"/>
          </w:tcPr>
          <w:p w14:paraId="0ABA56FA"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29A770FD" w14:textId="77777777"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14:paraId="17A66E48"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66E187DC"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7525FC9A" w14:textId="77777777"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14:paraId="4D589F8C" w14:textId="77777777" w:rsidR="00F77933" w:rsidRPr="00C3246A" w:rsidRDefault="00F77933" w:rsidP="00435096">
            <w:pPr>
              <w:spacing w:before="0" w:after="0" w:line="216" w:lineRule="auto"/>
              <w:jc w:val="center"/>
              <w:rPr>
                <w:bCs/>
                <w:sz w:val="18"/>
                <w:szCs w:val="18"/>
              </w:rPr>
            </w:pPr>
          </w:p>
        </w:tc>
        <w:tc>
          <w:tcPr>
            <w:tcW w:w="823" w:type="dxa"/>
            <w:gridSpan w:val="2"/>
            <w:shd w:val="clear" w:color="auto" w:fill="auto"/>
            <w:noWrap/>
            <w:vAlign w:val="center"/>
          </w:tcPr>
          <w:p w14:paraId="5BEDA496" w14:textId="77777777"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14:paraId="46CFE974"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313BF49D"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6423ECF8" w14:textId="77777777" w:rsidR="00F77933" w:rsidRPr="00C3246A" w:rsidRDefault="00F77933" w:rsidP="00435096">
            <w:pPr>
              <w:spacing w:before="0" w:after="0" w:line="216" w:lineRule="auto"/>
              <w:jc w:val="center"/>
              <w:rPr>
                <w:bCs/>
                <w:sz w:val="18"/>
                <w:szCs w:val="18"/>
              </w:rPr>
            </w:pPr>
          </w:p>
        </w:tc>
        <w:tc>
          <w:tcPr>
            <w:tcW w:w="822" w:type="dxa"/>
            <w:shd w:val="clear" w:color="auto" w:fill="auto"/>
            <w:noWrap/>
            <w:vAlign w:val="center"/>
          </w:tcPr>
          <w:p w14:paraId="5146E04D"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2717CDA1" w14:textId="77777777" w:rsidR="00F77933" w:rsidRPr="00C3246A" w:rsidRDefault="00F77933" w:rsidP="00435096">
            <w:pPr>
              <w:spacing w:before="0" w:after="0" w:line="216" w:lineRule="auto"/>
              <w:jc w:val="center"/>
              <w:rPr>
                <w:bCs/>
                <w:sz w:val="18"/>
                <w:szCs w:val="18"/>
              </w:rPr>
            </w:pPr>
          </w:p>
        </w:tc>
        <w:tc>
          <w:tcPr>
            <w:tcW w:w="823" w:type="dxa"/>
            <w:shd w:val="clear" w:color="auto" w:fill="auto"/>
            <w:noWrap/>
            <w:vAlign w:val="center"/>
          </w:tcPr>
          <w:p w14:paraId="5738634B" w14:textId="77777777" w:rsidR="00F77933" w:rsidRPr="00C3246A" w:rsidRDefault="00F77933" w:rsidP="00435096">
            <w:pPr>
              <w:spacing w:before="0" w:after="0" w:line="216" w:lineRule="auto"/>
              <w:jc w:val="center"/>
              <w:rPr>
                <w:bCs/>
                <w:sz w:val="18"/>
                <w:szCs w:val="18"/>
              </w:rPr>
            </w:pPr>
          </w:p>
        </w:tc>
      </w:tr>
      <w:tr w:rsidR="00F77933" w:rsidRPr="00C3246A" w14:paraId="62EC1856" w14:textId="77777777" w:rsidTr="00435096">
        <w:trPr>
          <w:trHeight w:val="300"/>
        </w:trPr>
        <w:tc>
          <w:tcPr>
            <w:tcW w:w="3014" w:type="dxa"/>
            <w:shd w:val="clear" w:color="auto" w:fill="F2F2F2" w:themeFill="background1" w:themeFillShade="F2"/>
            <w:vAlign w:val="center"/>
            <w:hideMark/>
          </w:tcPr>
          <w:p w14:paraId="7F1B9939" w14:textId="77777777" w:rsidR="00F77933" w:rsidRPr="00974DD3" w:rsidRDefault="00000000" w:rsidP="00F77933">
            <w:pPr>
              <w:pStyle w:val="TableTextLarge"/>
              <w:rPr>
                <w:rStyle w:val="Bold"/>
              </w:rPr>
            </w:pPr>
            <w:sdt>
              <w:sdtPr>
                <w:rPr>
                  <w:rStyle w:val="Bold"/>
                </w:rPr>
                <w:id w:val="-1987620826"/>
                <w:placeholder>
                  <w:docPart w:val="F687F09152044682AC0E152C751DE631"/>
                </w:placeholder>
                <w:temporary/>
                <w:showingPlcHdr/>
                <w15:appearance w15:val="hidden"/>
              </w:sdtPr>
              <w:sdtContent>
                <w:r w:rsidR="00F77933" w:rsidRPr="00974DD3">
                  <w:rPr>
                    <w:rStyle w:val="Bold"/>
                  </w:rPr>
                  <w:t>Gross Profit</w:t>
                </w:r>
              </w:sdtContent>
            </w:sdt>
          </w:p>
        </w:tc>
        <w:tc>
          <w:tcPr>
            <w:tcW w:w="822" w:type="dxa"/>
            <w:shd w:val="clear" w:color="auto" w:fill="F2F2F2" w:themeFill="background1" w:themeFillShade="F2"/>
            <w:noWrap/>
            <w:vAlign w:val="center"/>
          </w:tcPr>
          <w:p w14:paraId="60D210D9"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75DD3975"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42F23B89"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61E2BE53"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52AC61E6"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3A349609" w14:textId="77777777" w:rsidR="00F77933" w:rsidRPr="00C3246A" w:rsidRDefault="00F77933" w:rsidP="00435096">
            <w:pPr>
              <w:spacing w:before="0" w:after="0" w:line="216" w:lineRule="auto"/>
              <w:jc w:val="center"/>
              <w:rPr>
                <w:bCs/>
                <w:sz w:val="18"/>
                <w:szCs w:val="18"/>
              </w:rPr>
            </w:pPr>
          </w:p>
        </w:tc>
        <w:tc>
          <w:tcPr>
            <w:tcW w:w="823" w:type="dxa"/>
            <w:gridSpan w:val="2"/>
            <w:shd w:val="clear" w:color="auto" w:fill="F2F2F2" w:themeFill="background1" w:themeFillShade="F2"/>
            <w:noWrap/>
            <w:vAlign w:val="center"/>
          </w:tcPr>
          <w:p w14:paraId="0E6CBD2D"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7CA21C05"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7219E041"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65BD01F1" w14:textId="77777777" w:rsidR="00F77933" w:rsidRPr="00C3246A" w:rsidRDefault="00F77933" w:rsidP="00435096">
            <w:pPr>
              <w:spacing w:before="0" w:after="0" w:line="216" w:lineRule="auto"/>
              <w:jc w:val="center"/>
              <w:rPr>
                <w:bCs/>
                <w:sz w:val="18"/>
                <w:szCs w:val="18"/>
              </w:rPr>
            </w:pPr>
          </w:p>
        </w:tc>
        <w:tc>
          <w:tcPr>
            <w:tcW w:w="822" w:type="dxa"/>
            <w:shd w:val="clear" w:color="auto" w:fill="F2F2F2" w:themeFill="background1" w:themeFillShade="F2"/>
            <w:noWrap/>
            <w:vAlign w:val="center"/>
          </w:tcPr>
          <w:p w14:paraId="1F005CC9"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6BF44383" w14:textId="77777777" w:rsidR="00F77933" w:rsidRPr="00C3246A" w:rsidRDefault="00F77933" w:rsidP="00435096">
            <w:pPr>
              <w:spacing w:before="0" w:after="0" w:line="216" w:lineRule="auto"/>
              <w:jc w:val="center"/>
              <w:rPr>
                <w:bCs/>
                <w:sz w:val="18"/>
                <w:szCs w:val="18"/>
              </w:rPr>
            </w:pPr>
          </w:p>
        </w:tc>
        <w:tc>
          <w:tcPr>
            <w:tcW w:w="823" w:type="dxa"/>
            <w:shd w:val="clear" w:color="auto" w:fill="F2F2F2" w:themeFill="background1" w:themeFillShade="F2"/>
            <w:noWrap/>
            <w:vAlign w:val="center"/>
          </w:tcPr>
          <w:p w14:paraId="14CEF726" w14:textId="77777777" w:rsidR="00F77933" w:rsidRPr="00C3246A" w:rsidRDefault="00F77933" w:rsidP="00435096">
            <w:pPr>
              <w:spacing w:before="0" w:after="0" w:line="216" w:lineRule="auto"/>
              <w:jc w:val="center"/>
              <w:rPr>
                <w:bCs/>
                <w:sz w:val="18"/>
                <w:szCs w:val="18"/>
              </w:rPr>
            </w:pPr>
          </w:p>
        </w:tc>
      </w:tr>
      <w:tr w:rsidR="00F77933" w:rsidRPr="00974DD3" w14:paraId="2ACB909F" w14:textId="77777777" w:rsidTr="00435096">
        <w:trPr>
          <w:trHeight w:val="300"/>
        </w:trPr>
        <w:tc>
          <w:tcPr>
            <w:tcW w:w="3014" w:type="dxa"/>
            <w:shd w:val="clear" w:color="auto" w:fill="F0CDA1" w:themeFill="accent1"/>
            <w:vAlign w:val="center"/>
            <w:hideMark/>
          </w:tcPr>
          <w:p w14:paraId="166E898A" w14:textId="77777777" w:rsidR="00F77933" w:rsidRPr="00974DD3" w:rsidRDefault="00000000" w:rsidP="00974DD3">
            <w:pPr>
              <w:pStyle w:val="TableTextLarge"/>
              <w:rPr>
                <w:rStyle w:val="Bold"/>
              </w:rPr>
            </w:pPr>
            <w:sdt>
              <w:sdtPr>
                <w:rPr>
                  <w:rStyle w:val="Bold"/>
                </w:rPr>
                <w:id w:val="-67510562"/>
                <w:placeholder>
                  <w:docPart w:val="E41419A0A14B486C8BDB402E7F0C172C"/>
                </w:placeholder>
                <w:temporary/>
                <w:showingPlcHdr/>
                <w15:appearance w15:val="hidden"/>
              </w:sdtPr>
              <w:sdtContent>
                <w:r w:rsidR="00F77933" w:rsidRPr="00974DD3">
                  <w:rPr>
                    <w:rStyle w:val="Bold"/>
                  </w:rPr>
                  <w:t>EXPENSES</w:t>
                </w:r>
              </w:sdtContent>
            </w:sdt>
          </w:p>
        </w:tc>
        <w:tc>
          <w:tcPr>
            <w:tcW w:w="822" w:type="dxa"/>
            <w:shd w:val="clear" w:color="auto" w:fill="F0CDA1" w:themeFill="accent1"/>
            <w:vAlign w:val="center"/>
            <w:hideMark/>
          </w:tcPr>
          <w:p w14:paraId="299F34FF" w14:textId="77777777" w:rsidR="00F77933" w:rsidRPr="00974DD3" w:rsidRDefault="00000000" w:rsidP="00974DD3">
            <w:pPr>
              <w:pStyle w:val="TableTextLarge"/>
              <w:rPr>
                <w:rStyle w:val="Bold"/>
              </w:rPr>
            </w:pPr>
            <w:sdt>
              <w:sdtPr>
                <w:rPr>
                  <w:rStyle w:val="Bold"/>
                </w:rPr>
                <w:id w:val="535543391"/>
                <w:placeholder>
                  <w:docPart w:val="B691485283AE431AA6DF0A591C00247C"/>
                </w:placeholder>
                <w:temporary/>
                <w:showingPlcHdr/>
                <w15:appearance w15:val="hidden"/>
              </w:sdtPr>
              <w:sdtContent>
                <w:r w:rsidR="00F77933" w:rsidRPr="00974DD3">
                  <w:rPr>
                    <w:rStyle w:val="Bold"/>
                  </w:rPr>
                  <w:t>JAN</w:t>
                </w:r>
              </w:sdtContent>
            </w:sdt>
          </w:p>
        </w:tc>
        <w:tc>
          <w:tcPr>
            <w:tcW w:w="823" w:type="dxa"/>
            <w:shd w:val="clear" w:color="auto" w:fill="F0CDA1" w:themeFill="accent1"/>
            <w:vAlign w:val="center"/>
            <w:hideMark/>
          </w:tcPr>
          <w:p w14:paraId="5BC0E783" w14:textId="77777777" w:rsidR="00F77933" w:rsidRPr="00974DD3" w:rsidRDefault="00000000" w:rsidP="00974DD3">
            <w:pPr>
              <w:pStyle w:val="TableTextLarge"/>
              <w:rPr>
                <w:rStyle w:val="Bold"/>
              </w:rPr>
            </w:pPr>
            <w:sdt>
              <w:sdtPr>
                <w:rPr>
                  <w:rStyle w:val="Bold"/>
                </w:rPr>
                <w:id w:val="-792528482"/>
                <w:placeholder>
                  <w:docPart w:val="A9E7C0B7405F44F8A1AA849ED56ACFA7"/>
                </w:placeholder>
                <w:temporary/>
                <w:showingPlcHdr/>
                <w15:appearance w15:val="hidden"/>
              </w:sdtPr>
              <w:sdtContent>
                <w:r w:rsidR="00F77933" w:rsidRPr="00974DD3">
                  <w:rPr>
                    <w:rStyle w:val="Bold"/>
                  </w:rPr>
                  <w:t>FEB</w:t>
                </w:r>
              </w:sdtContent>
            </w:sdt>
          </w:p>
        </w:tc>
        <w:tc>
          <w:tcPr>
            <w:tcW w:w="822" w:type="dxa"/>
            <w:shd w:val="clear" w:color="auto" w:fill="F0CDA1" w:themeFill="accent1"/>
            <w:vAlign w:val="center"/>
            <w:hideMark/>
          </w:tcPr>
          <w:p w14:paraId="127E745E" w14:textId="77777777" w:rsidR="00F77933" w:rsidRPr="00974DD3" w:rsidRDefault="00000000" w:rsidP="00974DD3">
            <w:pPr>
              <w:pStyle w:val="TableTextLarge"/>
              <w:rPr>
                <w:rStyle w:val="Bold"/>
              </w:rPr>
            </w:pPr>
            <w:sdt>
              <w:sdtPr>
                <w:rPr>
                  <w:rStyle w:val="Bold"/>
                </w:rPr>
                <w:id w:val="1379045228"/>
                <w:placeholder>
                  <w:docPart w:val="9A43CA54E9C14C13A2EB2B83F9167CD3"/>
                </w:placeholder>
                <w:temporary/>
                <w:showingPlcHdr/>
                <w15:appearance w15:val="hidden"/>
              </w:sdtPr>
              <w:sdtContent>
                <w:r w:rsidR="00F77933" w:rsidRPr="00974DD3">
                  <w:rPr>
                    <w:rStyle w:val="Bold"/>
                  </w:rPr>
                  <w:t>MAR</w:t>
                </w:r>
              </w:sdtContent>
            </w:sdt>
          </w:p>
        </w:tc>
        <w:tc>
          <w:tcPr>
            <w:tcW w:w="823" w:type="dxa"/>
            <w:shd w:val="clear" w:color="auto" w:fill="F0CDA1" w:themeFill="accent1"/>
            <w:vAlign w:val="center"/>
            <w:hideMark/>
          </w:tcPr>
          <w:p w14:paraId="18430395" w14:textId="77777777" w:rsidR="00F77933" w:rsidRPr="00974DD3" w:rsidRDefault="00000000" w:rsidP="00974DD3">
            <w:pPr>
              <w:pStyle w:val="TableTextLarge"/>
              <w:rPr>
                <w:rStyle w:val="Bold"/>
              </w:rPr>
            </w:pPr>
            <w:sdt>
              <w:sdtPr>
                <w:rPr>
                  <w:rStyle w:val="Bold"/>
                </w:rPr>
                <w:id w:val="-477386063"/>
                <w:placeholder>
                  <w:docPart w:val="90E21818B1864C49BADC499EB8AC7F68"/>
                </w:placeholder>
                <w:temporary/>
                <w:showingPlcHdr/>
                <w15:appearance w15:val="hidden"/>
              </w:sdtPr>
              <w:sdtContent>
                <w:r w:rsidR="00F77933" w:rsidRPr="00974DD3">
                  <w:rPr>
                    <w:rStyle w:val="Bold"/>
                  </w:rPr>
                  <w:t>APR</w:t>
                </w:r>
              </w:sdtContent>
            </w:sdt>
          </w:p>
        </w:tc>
        <w:tc>
          <w:tcPr>
            <w:tcW w:w="823" w:type="dxa"/>
            <w:shd w:val="clear" w:color="auto" w:fill="F0CDA1" w:themeFill="accent1"/>
            <w:vAlign w:val="center"/>
            <w:hideMark/>
          </w:tcPr>
          <w:p w14:paraId="5DED1EE7" w14:textId="77777777" w:rsidR="00F77933" w:rsidRPr="00974DD3" w:rsidRDefault="00000000" w:rsidP="00974DD3">
            <w:pPr>
              <w:pStyle w:val="TableTextLarge"/>
              <w:rPr>
                <w:rStyle w:val="Bold"/>
              </w:rPr>
            </w:pPr>
            <w:sdt>
              <w:sdtPr>
                <w:rPr>
                  <w:rStyle w:val="Bold"/>
                </w:rPr>
                <w:id w:val="1498619159"/>
                <w:placeholder>
                  <w:docPart w:val="0890D63F946A4B83BA175D51F58C46CA"/>
                </w:placeholder>
                <w:temporary/>
                <w:showingPlcHdr/>
                <w15:appearance w15:val="hidden"/>
              </w:sdtPr>
              <w:sdtContent>
                <w:r w:rsidR="00F77933" w:rsidRPr="00974DD3">
                  <w:rPr>
                    <w:rStyle w:val="Bold"/>
                  </w:rPr>
                  <w:t>MAY</w:t>
                </w:r>
              </w:sdtContent>
            </w:sdt>
          </w:p>
        </w:tc>
        <w:tc>
          <w:tcPr>
            <w:tcW w:w="822" w:type="dxa"/>
            <w:shd w:val="clear" w:color="auto" w:fill="F0CDA1" w:themeFill="accent1"/>
            <w:vAlign w:val="center"/>
            <w:hideMark/>
          </w:tcPr>
          <w:p w14:paraId="6CC77176" w14:textId="77777777" w:rsidR="00F77933" w:rsidRPr="00974DD3" w:rsidRDefault="00000000" w:rsidP="00974DD3">
            <w:pPr>
              <w:pStyle w:val="TableTextLarge"/>
              <w:rPr>
                <w:rStyle w:val="Bold"/>
              </w:rPr>
            </w:pPr>
            <w:sdt>
              <w:sdtPr>
                <w:rPr>
                  <w:rStyle w:val="Bold"/>
                </w:rPr>
                <w:id w:val="1019739176"/>
                <w:placeholder>
                  <w:docPart w:val="FE1D113B212C44F08470F995F32526C5"/>
                </w:placeholder>
                <w:temporary/>
                <w:showingPlcHdr/>
                <w15:appearance w15:val="hidden"/>
              </w:sdtPr>
              <w:sdtContent>
                <w:r w:rsidR="00F77933" w:rsidRPr="00974DD3">
                  <w:rPr>
                    <w:rStyle w:val="Bold"/>
                  </w:rPr>
                  <w:t>JUN</w:t>
                </w:r>
              </w:sdtContent>
            </w:sdt>
          </w:p>
        </w:tc>
        <w:tc>
          <w:tcPr>
            <w:tcW w:w="823" w:type="dxa"/>
            <w:gridSpan w:val="2"/>
            <w:shd w:val="clear" w:color="auto" w:fill="F0CDA1" w:themeFill="accent1"/>
            <w:vAlign w:val="center"/>
            <w:hideMark/>
          </w:tcPr>
          <w:p w14:paraId="3A58AB23" w14:textId="77777777" w:rsidR="00F77933" w:rsidRPr="00974DD3" w:rsidRDefault="00000000" w:rsidP="00974DD3">
            <w:pPr>
              <w:pStyle w:val="TableTextLarge"/>
              <w:rPr>
                <w:rStyle w:val="Bold"/>
              </w:rPr>
            </w:pPr>
            <w:sdt>
              <w:sdtPr>
                <w:rPr>
                  <w:rStyle w:val="Bold"/>
                </w:rPr>
                <w:id w:val="194814262"/>
                <w:placeholder>
                  <w:docPart w:val="651064C0976E478EB47DA18A770BA30B"/>
                </w:placeholder>
                <w:temporary/>
                <w:showingPlcHdr/>
                <w15:appearance w15:val="hidden"/>
              </w:sdtPr>
              <w:sdtContent>
                <w:r w:rsidR="00F77933" w:rsidRPr="00974DD3">
                  <w:rPr>
                    <w:rStyle w:val="Bold"/>
                  </w:rPr>
                  <w:t>JUL</w:t>
                </w:r>
              </w:sdtContent>
            </w:sdt>
          </w:p>
        </w:tc>
        <w:tc>
          <w:tcPr>
            <w:tcW w:w="822" w:type="dxa"/>
            <w:shd w:val="clear" w:color="auto" w:fill="F0CDA1" w:themeFill="accent1"/>
            <w:vAlign w:val="center"/>
            <w:hideMark/>
          </w:tcPr>
          <w:p w14:paraId="76AA2D83" w14:textId="77777777" w:rsidR="00F77933" w:rsidRPr="00974DD3" w:rsidRDefault="00000000" w:rsidP="00974DD3">
            <w:pPr>
              <w:pStyle w:val="TableTextLarge"/>
              <w:rPr>
                <w:rStyle w:val="Bold"/>
              </w:rPr>
            </w:pPr>
            <w:sdt>
              <w:sdtPr>
                <w:rPr>
                  <w:rStyle w:val="Bold"/>
                </w:rPr>
                <w:id w:val="523286982"/>
                <w:placeholder>
                  <w:docPart w:val="2CC4B01BE236464A892BCBBD8F690416"/>
                </w:placeholder>
                <w:temporary/>
                <w:showingPlcHdr/>
                <w15:appearance w15:val="hidden"/>
              </w:sdtPr>
              <w:sdtContent>
                <w:r w:rsidR="00F77933" w:rsidRPr="00974DD3">
                  <w:rPr>
                    <w:rStyle w:val="Bold"/>
                  </w:rPr>
                  <w:t>AUG</w:t>
                </w:r>
              </w:sdtContent>
            </w:sdt>
          </w:p>
        </w:tc>
        <w:tc>
          <w:tcPr>
            <w:tcW w:w="823" w:type="dxa"/>
            <w:shd w:val="clear" w:color="auto" w:fill="F0CDA1" w:themeFill="accent1"/>
            <w:vAlign w:val="center"/>
            <w:hideMark/>
          </w:tcPr>
          <w:p w14:paraId="79A0E596" w14:textId="77777777" w:rsidR="00F77933" w:rsidRPr="00974DD3" w:rsidRDefault="00000000" w:rsidP="00974DD3">
            <w:pPr>
              <w:pStyle w:val="TableTextLarge"/>
              <w:rPr>
                <w:rStyle w:val="Bold"/>
              </w:rPr>
            </w:pPr>
            <w:sdt>
              <w:sdtPr>
                <w:rPr>
                  <w:rStyle w:val="Bold"/>
                </w:rPr>
                <w:id w:val="-787890694"/>
                <w:placeholder>
                  <w:docPart w:val="279DE5D6E70E43939EDCBF6FE7D45D5C"/>
                </w:placeholder>
                <w:temporary/>
                <w:showingPlcHdr/>
                <w15:appearance w15:val="hidden"/>
              </w:sdtPr>
              <w:sdtContent>
                <w:r w:rsidR="00F77933" w:rsidRPr="00974DD3">
                  <w:rPr>
                    <w:rStyle w:val="Bold"/>
                  </w:rPr>
                  <w:t>SEP</w:t>
                </w:r>
              </w:sdtContent>
            </w:sdt>
          </w:p>
        </w:tc>
        <w:tc>
          <w:tcPr>
            <w:tcW w:w="823" w:type="dxa"/>
            <w:shd w:val="clear" w:color="auto" w:fill="F0CDA1" w:themeFill="accent1"/>
            <w:vAlign w:val="center"/>
            <w:hideMark/>
          </w:tcPr>
          <w:p w14:paraId="2C949405" w14:textId="77777777" w:rsidR="00F77933" w:rsidRPr="00974DD3" w:rsidRDefault="00000000" w:rsidP="00974DD3">
            <w:pPr>
              <w:pStyle w:val="TableTextLarge"/>
              <w:rPr>
                <w:rStyle w:val="Bold"/>
              </w:rPr>
            </w:pPr>
            <w:sdt>
              <w:sdtPr>
                <w:rPr>
                  <w:rStyle w:val="Bold"/>
                </w:rPr>
                <w:id w:val="-995717908"/>
                <w:placeholder>
                  <w:docPart w:val="D82B58E508ED4557842C3A8A702A91AC"/>
                </w:placeholder>
                <w:temporary/>
                <w:showingPlcHdr/>
                <w15:appearance w15:val="hidden"/>
              </w:sdtPr>
              <w:sdtContent>
                <w:r w:rsidR="00F77933" w:rsidRPr="00974DD3">
                  <w:rPr>
                    <w:rStyle w:val="Bold"/>
                  </w:rPr>
                  <w:t>OCT</w:t>
                </w:r>
              </w:sdtContent>
            </w:sdt>
          </w:p>
        </w:tc>
        <w:tc>
          <w:tcPr>
            <w:tcW w:w="822" w:type="dxa"/>
            <w:shd w:val="clear" w:color="auto" w:fill="F0CDA1" w:themeFill="accent1"/>
            <w:vAlign w:val="center"/>
            <w:hideMark/>
          </w:tcPr>
          <w:p w14:paraId="5AFF4647" w14:textId="77777777" w:rsidR="00F77933" w:rsidRPr="00974DD3" w:rsidRDefault="00000000" w:rsidP="00974DD3">
            <w:pPr>
              <w:pStyle w:val="TableTextLarge"/>
              <w:rPr>
                <w:rStyle w:val="Bold"/>
              </w:rPr>
            </w:pPr>
            <w:sdt>
              <w:sdtPr>
                <w:rPr>
                  <w:rStyle w:val="Bold"/>
                </w:rPr>
                <w:id w:val="785080216"/>
                <w:placeholder>
                  <w:docPart w:val="E6D145B247DF4CFEB8B287E890D88634"/>
                </w:placeholder>
                <w:temporary/>
                <w:showingPlcHdr/>
                <w15:appearance w15:val="hidden"/>
              </w:sdtPr>
              <w:sdtContent>
                <w:r w:rsidR="00F77933" w:rsidRPr="00974DD3">
                  <w:rPr>
                    <w:rStyle w:val="Bold"/>
                  </w:rPr>
                  <w:t>NOV</w:t>
                </w:r>
              </w:sdtContent>
            </w:sdt>
          </w:p>
        </w:tc>
        <w:tc>
          <w:tcPr>
            <w:tcW w:w="823" w:type="dxa"/>
            <w:shd w:val="clear" w:color="auto" w:fill="F0CDA1" w:themeFill="accent1"/>
            <w:vAlign w:val="center"/>
            <w:hideMark/>
          </w:tcPr>
          <w:p w14:paraId="0E37F00E" w14:textId="77777777" w:rsidR="00F77933" w:rsidRPr="00974DD3" w:rsidRDefault="00000000" w:rsidP="00974DD3">
            <w:pPr>
              <w:pStyle w:val="TableTextLarge"/>
              <w:rPr>
                <w:rStyle w:val="Bold"/>
              </w:rPr>
            </w:pPr>
            <w:sdt>
              <w:sdtPr>
                <w:rPr>
                  <w:rStyle w:val="Bold"/>
                </w:rPr>
                <w:id w:val="-367296327"/>
                <w:placeholder>
                  <w:docPart w:val="580EC38660CA40F2B1092E3EEB1CAC72"/>
                </w:placeholder>
                <w:temporary/>
                <w:showingPlcHdr/>
                <w15:appearance w15:val="hidden"/>
              </w:sdtPr>
              <w:sdtContent>
                <w:r w:rsidR="00F77933" w:rsidRPr="00974DD3">
                  <w:rPr>
                    <w:rStyle w:val="Bold"/>
                  </w:rPr>
                  <w:t>DEC</w:t>
                </w:r>
              </w:sdtContent>
            </w:sdt>
          </w:p>
        </w:tc>
        <w:tc>
          <w:tcPr>
            <w:tcW w:w="823" w:type="dxa"/>
            <w:shd w:val="clear" w:color="auto" w:fill="F0CDA1" w:themeFill="accent1"/>
            <w:vAlign w:val="center"/>
            <w:hideMark/>
          </w:tcPr>
          <w:p w14:paraId="13010FE5" w14:textId="77777777" w:rsidR="00F77933" w:rsidRPr="00974DD3" w:rsidRDefault="00000000" w:rsidP="00974DD3">
            <w:pPr>
              <w:pStyle w:val="TableTextLarge"/>
              <w:rPr>
                <w:rStyle w:val="Bold"/>
              </w:rPr>
            </w:pPr>
            <w:sdt>
              <w:sdtPr>
                <w:rPr>
                  <w:rStyle w:val="Bold"/>
                </w:rPr>
                <w:id w:val="1088505587"/>
                <w:placeholder>
                  <w:docPart w:val="E8115743562748DCB90B8A69C05AF504"/>
                </w:placeholder>
                <w:temporary/>
                <w:showingPlcHdr/>
                <w15:appearance w15:val="hidden"/>
              </w:sdtPr>
              <w:sdtContent>
                <w:r w:rsidR="00F77933" w:rsidRPr="00974DD3">
                  <w:rPr>
                    <w:rStyle w:val="Bold"/>
                  </w:rPr>
                  <w:t>YTD</w:t>
                </w:r>
              </w:sdtContent>
            </w:sdt>
          </w:p>
        </w:tc>
      </w:tr>
      <w:tr w:rsidR="00F77933" w:rsidRPr="00C3246A" w14:paraId="14BF7760" w14:textId="77777777" w:rsidTr="00435096">
        <w:trPr>
          <w:trHeight w:val="300"/>
        </w:trPr>
        <w:tc>
          <w:tcPr>
            <w:tcW w:w="3014" w:type="dxa"/>
            <w:shd w:val="clear" w:color="auto" w:fill="F2F2F2" w:themeFill="background1" w:themeFillShade="F2"/>
            <w:vAlign w:val="center"/>
            <w:hideMark/>
          </w:tcPr>
          <w:p w14:paraId="5E77E1BA" w14:textId="77777777" w:rsidR="00F77933" w:rsidRPr="00974DD3" w:rsidRDefault="00000000" w:rsidP="00974DD3">
            <w:pPr>
              <w:pStyle w:val="TableTextLarge"/>
            </w:pPr>
            <w:sdt>
              <w:sdtPr>
                <w:id w:val="-1467271167"/>
                <w:placeholder>
                  <w:docPart w:val="0675E68FE9C545088D1362D1DB0F587E"/>
                </w:placeholder>
                <w:temporary/>
                <w:showingPlcHdr/>
                <w15:appearance w15:val="hidden"/>
              </w:sdtPr>
              <w:sdtContent>
                <w:r w:rsidR="00F77933" w:rsidRPr="00974DD3">
                  <w:t>Salaries &amp; Wages</w:t>
                </w:r>
              </w:sdtContent>
            </w:sdt>
          </w:p>
        </w:tc>
        <w:tc>
          <w:tcPr>
            <w:tcW w:w="822" w:type="dxa"/>
            <w:shd w:val="clear" w:color="auto" w:fill="F2F2F2" w:themeFill="background1" w:themeFillShade="F2"/>
            <w:noWrap/>
            <w:vAlign w:val="center"/>
          </w:tcPr>
          <w:p w14:paraId="381B7EB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1D97D7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FAEF42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5DA5A2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4C19B6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272B2D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054339A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7F07457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5018F0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7D8431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7E9219B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5F0D42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30793D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7F305BFB" w14:textId="77777777" w:rsidTr="00435096">
        <w:trPr>
          <w:trHeight w:val="300"/>
        </w:trPr>
        <w:tc>
          <w:tcPr>
            <w:tcW w:w="3014" w:type="dxa"/>
            <w:shd w:val="clear" w:color="auto" w:fill="auto"/>
            <w:vAlign w:val="center"/>
            <w:hideMark/>
          </w:tcPr>
          <w:p w14:paraId="1053504E" w14:textId="77777777" w:rsidR="00F77933" w:rsidRPr="00974DD3" w:rsidRDefault="00000000" w:rsidP="00974DD3">
            <w:pPr>
              <w:pStyle w:val="TableTextLarge"/>
            </w:pPr>
            <w:sdt>
              <w:sdtPr>
                <w:id w:val="61378292"/>
                <w:placeholder>
                  <w:docPart w:val="58E497E5CB864BE8AB7EDE7032458DD1"/>
                </w:placeholder>
                <w:temporary/>
                <w:showingPlcHdr/>
                <w15:appearance w15:val="hidden"/>
              </w:sdtPr>
              <w:sdtContent>
                <w:r w:rsidR="00F77933" w:rsidRPr="00974DD3">
                  <w:t>Marketing/Advertising</w:t>
                </w:r>
              </w:sdtContent>
            </w:sdt>
          </w:p>
        </w:tc>
        <w:tc>
          <w:tcPr>
            <w:tcW w:w="822" w:type="dxa"/>
            <w:shd w:val="clear" w:color="auto" w:fill="auto"/>
            <w:noWrap/>
            <w:vAlign w:val="center"/>
          </w:tcPr>
          <w:p w14:paraId="673C7D2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69B141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565DBF8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589280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9D0B4A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6AE97E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63052AD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584A4CD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5734EF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3A938A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2DEFB0E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F62F51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2609B3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4AF08447" w14:textId="77777777" w:rsidTr="00435096">
        <w:trPr>
          <w:trHeight w:val="300"/>
        </w:trPr>
        <w:tc>
          <w:tcPr>
            <w:tcW w:w="3014" w:type="dxa"/>
            <w:shd w:val="clear" w:color="auto" w:fill="F2F2F2" w:themeFill="background1" w:themeFillShade="F2"/>
            <w:vAlign w:val="center"/>
            <w:hideMark/>
          </w:tcPr>
          <w:p w14:paraId="7D45B0E1" w14:textId="77777777" w:rsidR="00F77933" w:rsidRPr="00974DD3" w:rsidRDefault="00000000" w:rsidP="00974DD3">
            <w:pPr>
              <w:pStyle w:val="TableTextLarge"/>
            </w:pPr>
            <w:sdt>
              <w:sdtPr>
                <w:id w:val="538250199"/>
                <w:placeholder>
                  <w:docPart w:val="83621149F9F041E6A5139354FD7FB691"/>
                </w:placeholder>
                <w:temporary/>
                <w:showingPlcHdr/>
                <w15:appearance w15:val="hidden"/>
              </w:sdtPr>
              <w:sdtContent>
                <w:r w:rsidR="00F77933" w:rsidRPr="00974DD3">
                  <w:t>Sales Commissions</w:t>
                </w:r>
              </w:sdtContent>
            </w:sdt>
          </w:p>
        </w:tc>
        <w:tc>
          <w:tcPr>
            <w:tcW w:w="822" w:type="dxa"/>
            <w:shd w:val="clear" w:color="auto" w:fill="F2F2F2" w:themeFill="background1" w:themeFillShade="F2"/>
            <w:noWrap/>
            <w:vAlign w:val="center"/>
          </w:tcPr>
          <w:p w14:paraId="759F9BF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72EAEF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4FC078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3B9F4A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FEA808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250C1B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0F25203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E51AC6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E50D89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E930B6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A2843E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5C0FF0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805A0A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22E7BB37" w14:textId="77777777" w:rsidTr="00435096">
        <w:trPr>
          <w:trHeight w:val="300"/>
        </w:trPr>
        <w:tc>
          <w:tcPr>
            <w:tcW w:w="3014" w:type="dxa"/>
            <w:shd w:val="clear" w:color="auto" w:fill="auto"/>
            <w:vAlign w:val="center"/>
            <w:hideMark/>
          </w:tcPr>
          <w:p w14:paraId="080F6353" w14:textId="77777777" w:rsidR="00F77933" w:rsidRPr="00974DD3" w:rsidRDefault="00000000" w:rsidP="00974DD3">
            <w:pPr>
              <w:pStyle w:val="TableTextLarge"/>
            </w:pPr>
            <w:sdt>
              <w:sdtPr>
                <w:id w:val="1391465934"/>
                <w:placeholder>
                  <w:docPart w:val="90E402C5419D459BAC99E1681E79473F"/>
                </w:placeholder>
                <w:temporary/>
                <w:showingPlcHdr/>
                <w15:appearance w15:val="hidden"/>
              </w:sdtPr>
              <w:sdtContent>
                <w:r w:rsidR="00F77933" w:rsidRPr="00974DD3">
                  <w:t>Rent</w:t>
                </w:r>
              </w:sdtContent>
            </w:sdt>
          </w:p>
        </w:tc>
        <w:tc>
          <w:tcPr>
            <w:tcW w:w="822" w:type="dxa"/>
            <w:shd w:val="clear" w:color="auto" w:fill="auto"/>
            <w:noWrap/>
            <w:vAlign w:val="center"/>
          </w:tcPr>
          <w:p w14:paraId="51621E3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C2E5DF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59D72D0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EE7927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4EB34D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4E57639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0993796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9A477E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59971F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AB6442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D629A0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ABC38B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1D992F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4F1A9068" w14:textId="77777777" w:rsidTr="00435096">
        <w:trPr>
          <w:trHeight w:val="300"/>
        </w:trPr>
        <w:tc>
          <w:tcPr>
            <w:tcW w:w="3014" w:type="dxa"/>
            <w:shd w:val="clear" w:color="auto" w:fill="F2F2F2" w:themeFill="background1" w:themeFillShade="F2"/>
            <w:vAlign w:val="center"/>
            <w:hideMark/>
          </w:tcPr>
          <w:p w14:paraId="2F05EA46" w14:textId="77777777" w:rsidR="00F77933" w:rsidRPr="00974DD3" w:rsidRDefault="00000000" w:rsidP="00974DD3">
            <w:pPr>
              <w:pStyle w:val="TableTextLarge"/>
            </w:pPr>
            <w:sdt>
              <w:sdtPr>
                <w:id w:val="-411931949"/>
                <w:placeholder>
                  <w:docPart w:val="A345350EFD5745139798142830010F92"/>
                </w:placeholder>
                <w:temporary/>
                <w:showingPlcHdr/>
                <w15:appearance w15:val="hidden"/>
              </w:sdtPr>
              <w:sdtContent>
                <w:r w:rsidR="00F77933" w:rsidRPr="00974DD3">
                  <w:t>Utilities</w:t>
                </w:r>
              </w:sdtContent>
            </w:sdt>
          </w:p>
        </w:tc>
        <w:tc>
          <w:tcPr>
            <w:tcW w:w="822" w:type="dxa"/>
            <w:shd w:val="clear" w:color="auto" w:fill="F2F2F2" w:themeFill="background1" w:themeFillShade="F2"/>
            <w:noWrap/>
            <w:vAlign w:val="center"/>
          </w:tcPr>
          <w:p w14:paraId="10F9493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67B596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522107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6DDD68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77CEA1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E2C57E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66352EE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1563D8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483081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1D9F5A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1B0FFD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E530F6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383B74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4D5BB88D" w14:textId="77777777" w:rsidTr="00435096">
        <w:trPr>
          <w:trHeight w:val="300"/>
        </w:trPr>
        <w:tc>
          <w:tcPr>
            <w:tcW w:w="3014" w:type="dxa"/>
            <w:shd w:val="clear" w:color="auto" w:fill="auto"/>
            <w:vAlign w:val="center"/>
            <w:hideMark/>
          </w:tcPr>
          <w:p w14:paraId="4922C46A" w14:textId="77777777" w:rsidR="00F77933" w:rsidRPr="00974DD3" w:rsidRDefault="00000000" w:rsidP="00974DD3">
            <w:pPr>
              <w:pStyle w:val="TableTextLarge"/>
            </w:pPr>
            <w:sdt>
              <w:sdtPr>
                <w:id w:val="38323855"/>
                <w:placeholder>
                  <w:docPart w:val="86F9CC38A987404D80E057356454406E"/>
                </w:placeholder>
                <w:temporary/>
                <w:showingPlcHdr/>
                <w15:appearance w15:val="hidden"/>
              </w:sdtPr>
              <w:sdtContent>
                <w:r w:rsidR="00F77933" w:rsidRPr="00974DD3">
                  <w:t>Website Expenses</w:t>
                </w:r>
              </w:sdtContent>
            </w:sdt>
          </w:p>
        </w:tc>
        <w:tc>
          <w:tcPr>
            <w:tcW w:w="822" w:type="dxa"/>
            <w:shd w:val="clear" w:color="auto" w:fill="auto"/>
            <w:noWrap/>
            <w:vAlign w:val="center"/>
          </w:tcPr>
          <w:p w14:paraId="55D6002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DD0DCB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20B03EA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461902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DE2D93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2B3F8A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1D57318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513E27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6E46BB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406107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47B1B6A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7B8612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774227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50E388B5" w14:textId="77777777" w:rsidTr="00435096">
        <w:trPr>
          <w:trHeight w:val="300"/>
        </w:trPr>
        <w:tc>
          <w:tcPr>
            <w:tcW w:w="3014" w:type="dxa"/>
            <w:shd w:val="clear" w:color="auto" w:fill="F2F2F2" w:themeFill="background1" w:themeFillShade="F2"/>
            <w:vAlign w:val="center"/>
            <w:hideMark/>
          </w:tcPr>
          <w:p w14:paraId="52C3DA54" w14:textId="77777777" w:rsidR="00F77933" w:rsidRPr="00974DD3" w:rsidRDefault="00000000" w:rsidP="00974DD3">
            <w:pPr>
              <w:pStyle w:val="TableTextLarge"/>
            </w:pPr>
            <w:sdt>
              <w:sdtPr>
                <w:id w:val="-1362120533"/>
                <w:placeholder>
                  <w:docPart w:val="4A139626421E477C8AB36AB66BDDB24C"/>
                </w:placeholder>
                <w:temporary/>
                <w:showingPlcHdr/>
                <w15:appearance w15:val="hidden"/>
              </w:sdtPr>
              <w:sdtContent>
                <w:r w:rsidR="00F77933" w:rsidRPr="00974DD3">
                  <w:t>Internet/Phone</w:t>
                </w:r>
              </w:sdtContent>
            </w:sdt>
          </w:p>
        </w:tc>
        <w:tc>
          <w:tcPr>
            <w:tcW w:w="822" w:type="dxa"/>
            <w:shd w:val="clear" w:color="auto" w:fill="F2F2F2" w:themeFill="background1" w:themeFillShade="F2"/>
            <w:noWrap/>
            <w:vAlign w:val="center"/>
          </w:tcPr>
          <w:p w14:paraId="3E9BB1F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60633D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6FF3E9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910A9A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F48549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4E2DDA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1E5F437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7ABEB3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96CA08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4756862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5D65415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1089534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F4D3B2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391BE672" w14:textId="77777777" w:rsidTr="00435096">
        <w:trPr>
          <w:trHeight w:val="300"/>
        </w:trPr>
        <w:tc>
          <w:tcPr>
            <w:tcW w:w="3014" w:type="dxa"/>
            <w:shd w:val="clear" w:color="auto" w:fill="auto"/>
            <w:vAlign w:val="center"/>
            <w:hideMark/>
          </w:tcPr>
          <w:p w14:paraId="4400687D" w14:textId="77777777" w:rsidR="00F77933" w:rsidRPr="00974DD3" w:rsidRDefault="00000000" w:rsidP="00974DD3">
            <w:pPr>
              <w:pStyle w:val="TableTextLarge"/>
            </w:pPr>
            <w:sdt>
              <w:sdtPr>
                <w:id w:val="-642124066"/>
                <w:placeholder>
                  <w:docPart w:val="D6B34EF5F00C4D258BF3A740BEF24885"/>
                </w:placeholder>
                <w:temporary/>
                <w:showingPlcHdr/>
                <w15:appearance w15:val="hidden"/>
              </w:sdtPr>
              <w:sdtContent>
                <w:r w:rsidR="00F77933" w:rsidRPr="00974DD3">
                  <w:t>Insurance</w:t>
                </w:r>
              </w:sdtContent>
            </w:sdt>
          </w:p>
        </w:tc>
        <w:tc>
          <w:tcPr>
            <w:tcW w:w="822" w:type="dxa"/>
            <w:shd w:val="clear" w:color="auto" w:fill="auto"/>
            <w:noWrap/>
            <w:vAlign w:val="center"/>
          </w:tcPr>
          <w:p w14:paraId="5EB549F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BE4732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622B63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CB589B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B71FA1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2E951E7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29BDFB8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867CE3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15E580A"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B64457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30CA755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203AB5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1D23A8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02459463" w14:textId="77777777" w:rsidTr="00435096">
        <w:trPr>
          <w:trHeight w:val="300"/>
        </w:trPr>
        <w:tc>
          <w:tcPr>
            <w:tcW w:w="3014" w:type="dxa"/>
            <w:shd w:val="clear" w:color="auto" w:fill="F2F2F2" w:themeFill="background1" w:themeFillShade="F2"/>
            <w:vAlign w:val="center"/>
            <w:hideMark/>
          </w:tcPr>
          <w:p w14:paraId="7E646CFD" w14:textId="77777777" w:rsidR="00F77933" w:rsidRPr="00974DD3" w:rsidRDefault="00000000" w:rsidP="00974DD3">
            <w:pPr>
              <w:pStyle w:val="TableTextLarge"/>
            </w:pPr>
            <w:sdt>
              <w:sdtPr>
                <w:id w:val="632454194"/>
                <w:placeholder>
                  <w:docPart w:val="6C89C8E4394A4F638D8FD99253E76192"/>
                </w:placeholder>
                <w:temporary/>
                <w:showingPlcHdr/>
                <w15:appearance w15:val="hidden"/>
              </w:sdtPr>
              <w:sdtContent>
                <w:r w:rsidR="00F77933" w:rsidRPr="00974DD3">
                  <w:t>Travel</w:t>
                </w:r>
              </w:sdtContent>
            </w:sdt>
          </w:p>
        </w:tc>
        <w:tc>
          <w:tcPr>
            <w:tcW w:w="822" w:type="dxa"/>
            <w:shd w:val="clear" w:color="auto" w:fill="F2F2F2" w:themeFill="background1" w:themeFillShade="F2"/>
            <w:noWrap/>
            <w:vAlign w:val="center"/>
          </w:tcPr>
          <w:p w14:paraId="6DB6345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2031FB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CE459D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F56727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271C09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0F5D21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3189C4E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D529D4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568160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52168E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1DC22A6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CE18C2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3CAB31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5BAFC853" w14:textId="77777777" w:rsidTr="00435096">
        <w:trPr>
          <w:trHeight w:val="300"/>
        </w:trPr>
        <w:tc>
          <w:tcPr>
            <w:tcW w:w="3014" w:type="dxa"/>
            <w:shd w:val="clear" w:color="auto" w:fill="auto"/>
            <w:vAlign w:val="center"/>
            <w:hideMark/>
          </w:tcPr>
          <w:p w14:paraId="425A4653" w14:textId="77777777" w:rsidR="00F77933" w:rsidRPr="00974DD3" w:rsidRDefault="00000000" w:rsidP="00974DD3">
            <w:pPr>
              <w:pStyle w:val="TableTextLarge"/>
            </w:pPr>
            <w:sdt>
              <w:sdtPr>
                <w:id w:val="-494801717"/>
                <w:placeholder>
                  <w:docPart w:val="63468348C7314549B5698EFE95A24C54"/>
                </w:placeholder>
                <w:temporary/>
                <w:showingPlcHdr/>
                <w15:appearance w15:val="hidden"/>
              </w:sdtPr>
              <w:sdtContent>
                <w:r w:rsidR="00F77933" w:rsidRPr="00974DD3">
                  <w:t>Legal/Accounting</w:t>
                </w:r>
              </w:sdtContent>
            </w:sdt>
          </w:p>
        </w:tc>
        <w:tc>
          <w:tcPr>
            <w:tcW w:w="822" w:type="dxa"/>
            <w:shd w:val="clear" w:color="auto" w:fill="auto"/>
            <w:noWrap/>
            <w:vAlign w:val="center"/>
          </w:tcPr>
          <w:p w14:paraId="1C48A60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2A1592F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8B4BBD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68970F5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633FCC2"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3745FE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728F774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4DEF91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907BB2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38A3BD6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7CA60A8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8EEF5C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5256816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10095BD7" w14:textId="77777777" w:rsidTr="00435096">
        <w:trPr>
          <w:trHeight w:val="300"/>
        </w:trPr>
        <w:tc>
          <w:tcPr>
            <w:tcW w:w="3014" w:type="dxa"/>
            <w:shd w:val="clear" w:color="auto" w:fill="F2F2F2" w:themeFill="background1" w:themeFillShade="F2"/>
            <w:vAlign w:val="center"/>
            <w:hideMark/>
          </w:tcPr>
          <w:p w14:paraId="01A50BEC" w14:textId="77777777" w:rsidR="00F77933" w:rsidRPr="00974DD3" w:rsidRDefault="00000000" w:rsidP="00974DD3">
            <w:pPr>
              <w:pStyle w:val="TableTextLarge"/>
            </w:pPr>
            <w:sdt>
              <w:sdtPr>
                <w:id w:val="-552846142"/>
                <w:placeholder>
                  <w:docPart w:val="EA66D9C62C23483CB501AB8B08F42D4C"/>
                </w:placeholder>
                <w:temporary/>
                <w:showingPlcHdr/>
                <w15:appearance w15:val="hidden"/>
              </w:sdtPr>
              <w:sdtContent>
                <w:r w:rsidR="00F77933" w:rsidRPr="00974DD3">
                  <w:t>Office Supplies</w:t>
                </w:r>
              </w:sdtContent>
            </w:sdt>
          </w:p>
        </w:tc>
        <w:tc>
          <w:tcPr>
            <w:tcW w:w="822" w:type="dxa"/>
            <w:shd w:val="clear" w:color="auto" w:fill="F2F2F2" w:themeFill="background1" w:themeFillShade="F2"/>
            <w:noWrap/>
            <w:vAlign w:val="center"/>
          </w:tcPr>
          <w:p w14:paraId="33C7023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4AC317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CF2D73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B3762E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6DAE0E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45F40B9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3E6C6BF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07644E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43E6D3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9F1D21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2D16A6A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903779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5105E9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0326E5D4" w14:textId="77777777" w:rsidTr="00435096">
        <w:trPr>
          <w:trHeight w:val="300"/>
        </w:trPr>
        <w:tc>
          <w:tcPr>
            <w:tcW w:w="3014" w:type="dxa"/>
            <w:shd w:val="clear" w:color="auto" w:fill="auto"/>
            <w:vAlign w:val="center"/>
            <w:hideMark/>
          </w:tcPr>
          <w:p w14:paraId="5214F530" w14:textId="77777777" w:rsidR="00F77933" w:rsidRPr="00974DD3" w:rsidRDefault="00000000" w:rsidP="00974DD3">
            <w:pPr>
              <w:pStyle w:val="TableTextLarge"/>
            </w:pPr>
            <w:sdt>
              <w:sdtPr>
                <w:id w:val="-1141419006"/>
                <w:placeholder>
                  <w:docPart w:val="76F5A1283D9B4D4F94521281D4A5C36B"/>
                </w:placeholder>
                <w:temporary/>
                <w:showingPlcHdr/>
                <w15:appearance w15:val="hidden"/>
              </w:sdtPr>
              <w:sdtContent>
                <w:r w:rsidR="00F77933" w:rsidRPr="00974DD3">
                  <w:t>Interest Expense</w:t>
                </w:r>
              </w:sdtContent>
            </w:sdt>
          </w:p>
        </w:tc>
        <w:tc>
          <w:tcPr>
            <w:tcW w:w="822" w:type="dxa"/>
            <w:shd w:val="clear" w:color="auto" w:fill="auto"/>
            <w:noWrap/>
            <w:vAlign w:val="center"/>
          </w:tcPr>
          <w:p w14:paraId="090F011E"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FAA84B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6BB2F9E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4C2A42C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C508BC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090E658D"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auto"/>
            <w:noWrap/>
            <w:vAlign w:val="center"/>
          </w:tcPr>
          <w:p w14:paraId="085A7E0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2A2C2E5"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91B7C9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7E86BB6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auto"/>
            <w:noWrap/>
            <w:vAlign w:val="center"/>
          </w:tcPr>
          <w:p w14:paraId="11D0AB3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0D44875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auto"/>
            <w:noWrap/>
            <w:vAlign w:val="center"/>
          </w:tcPr>
          <w:p w14:paraId="1908D6D8"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07F41C70" w14:textId="77777777" w:rsidTr="00435096">
        <w:trPr>
          <w:trHeight w:val="300"/>
        </w:trPr>
        <w:tc>
          <w:tcPr>
            <w:tcW w:w="3014" w:type="dxa"/>
            <w:shd w:val="clear" w:color="auto" w:fill="F2F2F2" w:themeFill="background1" w:themeFillShade="F2"/>
            <w:vAlign w:val="center"/>
            <w:hideMark/>
          </w:tcPr>
          <w:p w14:paraId="064BA2D4" w14:textId="77777777" w:rsidR="00F77933" w:rsidRPr="00974DD3" w:rsidRDefault="00000000" w:rsidP="00974DD3">
            <w:pPr>
              <w:pStyle w:val="TableTextLarge"/>
            </w:pPr>
            <w:sdt>
              <w:sdtPr>
                <w:id w:val="-208794511"/>
                <w:placeholder>
                  <w:docPart w:val="4742D1C94AAC4C71BFF31BA62CDB59FC"/>
                </w:placeholder>
                <w:temporary/>
                <w:showingPlcHdr/>
                <w15:appearance w15:val="hidden"/>
              </w:sdtPr>
              <w:sdtContent>
                <w:r w:rsidR="00F77933" w:rsidRPr="00974DD3">
                  <w:t>Other 1</w:t>
                </w:r>
              </w:sdtContent>
            </w:sdt>
          </w:p>
        </w:tc>
        <w:tc>
          <w:tcPr>
            <w:tcW w:w="822" w:type="dxa"/>
            <w:shd w:val="clear" w:color="auto" w:fill="F2F2F2" w:themeFill="background1" w:themeFillShade="F2"/>
            <w:noWrap/>
            <w:vAlign w:val="center"/>
          </w:tcPr>
          <w:p w14:paraId="1EB243F6"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37E5ED8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AD6355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56C90BF1"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79DC055F"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08C71223"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gridSpan w:val="2"/>
            <w:shd w:val="clear" w:color="auto" w:fill="F2F2F2" w:themeFill="background1" w:themeFillShade="F2"/>
            <w:noWrap/>
            <w:vAlign w:val="center"/>
          </w:tcPr>
          <w:p w14:paraId="580F8FA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680793D9"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05BFC7EC"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9656547"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2" w:type="dxa"/>
            <w:shd w:val="clear" w:color="auto" w:fill="F2F2F2" w:themeFill="background1" w:themeFillShade="F2"/>
            <w:noWrap/>
            <w:vAlign w:val="center"/>
          </w:tcPr>
          <w:p w14:paraId="31EB25A4"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250FDE0B"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c>
          <w:tcPr>
            <w:tcW w:w="823" w:type="dxa"/>
            <w:shd w:val="clear" w:color="auto" w:fill="F2F2F2" w:themeFill="background1" w:themeFillShade="F2"/>
            <w:noWrap/>
            <w:vAlign w:val="center"/>
          </w:tcPr>
          <w:p w14:paraId="6CC62130" w14:textId="77777777" w:rsidR="00F77933" w:rsidRPr="00C3246A" w:rsidRDefault="00F77933" w:rsidP="00435096">
            <w:pPr>
              <w:spacing w:before="0" w:after="0" w:line="216" w:lineRule="auto"/>
              <w:jc w:val="center"/>
              <w:rPr>
                <w:rFonts w:ascii="Calibri" w:eastAsia="Times New Roman" w:hAnsi="Calibri" w:cs="Calibri"/>
                <w:color w:val="2F2F2F"/>
                <w:sz w:val="18"/>
                <w:szCs w:val="18"/>
              </w:rPr>
            </w:pPr>
          </w:p>
        </w:tc>
      </w:tr>
      <w:tr w:rsidR="00F77933" w:rsidRPr="00C3246A" w14:paraId="02FAD5CC" w14:textId="77777777" w:rsidTr="00435096">
        <w:trPr>
          <w:trHeight w:val="300"/>
        </w:trPr>
        <w:tc>
          <w:tcPr>
            <w:tcW w:w="3014" w:type="dxa"/>
            <w:shd w:val="clear" w:color="auto" w:fill="auto"/>
            <w:vAlign w:val="center"/>
            <w:hideMark/>
          </w:tcPr>
          <w:p w14:paraId="3AF39AAD" w14:textId="77777777" w:rsidR="00F77933" w:rsidRPr="00974DD3" w:rsidRDefault="00000000" w:rsidP="00F77933">
            <w:pPr>
              <w:pStyle w:val="TableTextLarge"/>
              <w:rPr>
                <w:rStyle w:val="Bold"/>
              </w:rPr>
            </w:pPr>
            <w:sdt>
              <w:sdtPr>
                <w:rPr>
                  <w:rStyle w:val="Bold"/>
                </w:rPr>
                <w:id w:val="-1386864188"/>
                <w:placeholder>
                  <w:docPart w:val="37BAD967D6694CAAA1077B8F363179E5"/>
                </w:placeholder>
                <w:temporary/>
                <w:showingPlcHdr/>
                <w15:appearance w15:val="hidden"/>
              </w:sdtPr>
              <w:sdtContent>
                <w:r w:rsidR="00F77933" w:rsidRPr="00974DD3">
                  <w:rPr>
                    <w:rStyle w:val="Bold"/>
                  </w:rPr>
                  <w:t>Total Expenses</w:t>
                </w:r>
              </w:sdtContent>
            </w:sdt>
          </w:p>
        </w:tc>
        <w:tc>
          <w:tcPr>
            <w:tcW w:w="822" w:type="dxa"/>
            <w:shd w:val="clear" w:color="auto" w:fill="auto"/>
            <w:noWrap/>
            <w:vAlign w:val="center"/>
          </w:tcPr>
          <w:p w14:paraId="2E81BC36"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421E2388"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1945EFED"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2B121092"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6F1270BA"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317B788C"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auto"/>
            <w:noWrap/>
            <w:vAlign w:val="center"/>
          </w:tcPr>
          <w:p w14:paraId="68CC58C4"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0276431B"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0DF90581"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2554DD2A"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43B560AF"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204AFDE8"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77FB6912"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F77933" w:rsidRPr="00C3246A" w14:paraId="7BBF2ECD" w14:textId="77777777" w:rsidTr="00435096">
        <w:trPr>
          <w:trHeight w:val="300"/>
        </w:trPr>
        <w:tc>
          <w:tcPr>
            <w:tcW w:w="3014" w:type="dxa"/>
            <w:shd w:val="clear" w:color="auto" w:fill="F2F2F2" w:themeFill="background1" w:themeFillShade="F2"/>
            <w:vAlign w:val="center"/>
            <w:hideMark/>
          </w:tcPr>
          <w:p w14:paraId="6BE8A921" w14:textId="77777777" w:rsidR="00F77933" w:rsidRPr="00974DD3" w:rsidRDefault="00000000" w:rsidP="00F77933">
            <w:pPr>
              <w:pStyle w:val="TableTextLarge"/>
              <w:rPr>
                <w:rStyle w:val="Bold"/>
              </w:rPr>
            </w:pPr>
            <w:sdt>
              <w:sdtPr>
                <w:rPr>
                  <w:rStyle w:val="Bold"/>
                </w:rPr>
                <w:id w:val="1247996099"/>
                <w:placeholder>
                  <w:docPart w:val="95FE206BC4DA482EB902996FA75A3192"/>
                </w:placeholder>
                <w:temporary/>
                <w:showingPlcHdr/>
                <w15:appearance w15:val="hidden"/>
              </w:sdtPr>
              <w:sdtContent>
                <w:r w:rsidR="00F77933" w:rsidRPr="00974DD3">
                  <w:rPr>
                    <w:rStyle w:val="Bold"/>
                  </w:rPr>
                  <w:t>Income Before Taxes</w:t>
                </w:r>
              </w:sdtContent>
            </w:sdt>
          </w:p>
        </w:tc>
        <w:tc>
          <w:tcPr>
            <w:tcW w:w="822" w:type="dxa"/>
            <w:shd w:val="clear" w:color="auto" w:fill="F2F2F2" w:themeFill="background1" w:themeFillShade="F2"/>
            <w:noWrap/>
            <w:vAlign w:val="center"/>
          </w:tcPr>
          <w:p w14:paraId="57AD55C5"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2FC03E02"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7D17AB97"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101EAA08"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036DB739"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231AAFAB"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F2F2F2" w:themeFill="background1" w:themeFillShade="F2"/>
            <w:noWrap/>
            <w:vAlign w:val="center"/>
          </w:tcPr>
          <w:p w14:paraId="51D2022B"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00AA1DAB"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1940C7C5"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653C8F35"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F2F2F2" w:themeFill="background1" w:themeFillShade="F2"/>
            <w:noWrap/>
            <w:vAlign w:val="center"/>
          </w:tcPr>
          <w:p w14:paraId="5F4EC3E6"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6BBE3667"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F2F2F2" w:themeFill="background1" w:themeFillShade="F2"/>
            <w:noWrap/>
            <w:vAlign w:val="center"/>
          </w:tcPr>
          <w:p w14:paraId="7B3A042D"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F77933" w:rsidRPr="00C3246A" w14:paraId="773F1148" w14:textId="77777777" w:rsidTr="00435096">
        <w:trPr>
          <w:trHeight w:val="300"/>
        </w:trPr>
        <w:tc>
          <w:tcPr>
            <w:tcW w:w="3014" w:type="dxa"/>
            <w:shd w:val="clear" w:color="auto" w:fill="auto"/>
            <w:vAlign w:val="center"/>
            <w:hideMark/>
          </w:tcPr>
          <w:p w14:paraId="7073636F" w14:textId="77777777" w:rsidR="00F77933" w:rsidRPr="00974DD3" w:rsidRDefault="00000000" w:rsidP="00F77933">
            <w:pPr>
              <w:pStyle w:val="TableTextLarge"/>
              <w:rPr>
                <w:rStyle w:val="Bold"/>
              </w:rPr>
            </w:pPr>
            <w:sdt>
              <w:sdtPr>
                <w:rPr>
                  <w:rStyle w:val="Bold"/>
                </w:rPr>
                <w:id w:val="-757049571"/>
                <w:placeholder>
                  <w:docPart w:val="768CC704BE244FDD998C356F8A423E08"/>
                </w:placeholder>
                <w:temporary/>
                <w:showingPlcHdr/>
                <w15:appearance w15:val="hidden"/>
              </w:sdtPr>
              <w:sdtContent>
                <w:r w:rsidR="00F77933" w:rsidRPr="00974DD3">
                  <w:rPr>
                    <w:rStyle w:val="Bold"/>
                  </w:rPr>
                  <w:t>Income Tax Expense</w:t>
                </w:r>
              </w:sdtContent>
            </w:sdt>
          </w:p>
        </w:tc>
        <w:tc>
          <w:tcPr>
            <w:tcW w:w="822" w:type="dxa"/>
            <w:shd w:val="clear" w:color="auto" w:fill="auto"/>
            <w:noWrap/>
            <w:vAlign w:val="center"/>
          </w:tcPr>
          <w:p w14:paraId="15BA87FF"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3000000E"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0B0ED854"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538DCDAE"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02186AC6"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7DC4EA3E"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gridSpan w:val="2"/>
            <w:shd w:val="clear" w:color="auto" w:fill="auto"/>
            <w:noWrap/>
            <w:vAlign w:val="center"/>
          </w:tcPr>
          <w:p w14:paraId="065B5533"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78E035B4"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4C7932BA"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609BD89E"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2" w:type="dxa"/>
            <w:shd w:val="clear" w:color="auto" w:fill="auto"/>
            <w:noWrap/>
            <w:vAlign w:val="center"/>
          </w:tcPr>
          <w:p w14:paraId="55D21770"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77DA0F0F"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c>
          <w:tcPr>
            <w:tcW w:w="823" w:type="dxa"/>
            <w:shd w:val="clear" w:color="auto" w:fill="auto"/>
            <w:noWrap/>
            <w:vAlign w:val="center"/>
          </w:tcPr>
          <w:p w14:paraId="03809775" w14:textId="77777777" w:rsidR="00F77933" w:rsidRPr="00C3246A" w:rsidRDefault="00F77933" w:rsidP="00435096">
            <w:pPr>
              <w:spacing w:before="0" w:after="0" w:line="216" w:lineRule="auto"/>
              <w:jc w:val="center"/>
              <w:rPr>
                <w:rFonts w:ascii="Calibri" w:eastAsia="Times New Roman" w:hAnsi="Calibri" w:cs="Calibri"/>
                <w:bCs/>
                <w:color w:val="2F2F2F"/>
                <w:sz w:val="18"/>
                <w:szCs w:val="18"/>
              </w:rPr>
            </w:pPr>
          </w:p>
        </w:tc>
      </w:tr>
      <w:tr w:rsidR="00E552C8" w:rsidRPr="00974DD3" w14:paraId="0B4BE256" w14:textId="77777777" w:rsidTr="00435096">
        <w:trPr>
          <w:trHeight w:val="300"/>
        </w:trPr>
        <w:tc>
          <w:tcPr>
            <w:tcW w:w="3014" w:type="dxa"/>
            <w:shd w:val="clear" w:color="auto" w:fill="F0CDA1" w:themeFill="accent1"/>
            <w:vAlign w:val="center"/>
            <w:hideMark/>
          </w:tcPr>
          <w:p w14:paraId="4986F6AF" w14:textId="77777777" w:rsidR="00E552C8" w:rsidRPr="00974DD3" w:rsidRDefault="00000000" w:rsidP="00974DD3">
            <w:pPr>
              <w:pStyle w:val="TableTextLarge"/>
              <w:rPr>
                <w:rStyle w:val="Bold"/>
              </w:rPr>
            </w:pPr>
            <w:sdt>
              <w:sdtPr>
                <w:rPr>
                  <w:rStyle w:val="Bold"/>
                </w:rPr>
                <w:id w:val="-342858762"/>
                <w:placeholder>
                  <w:docPart w:val="9EB372B09590453B94335420880CB4EB"/>
                </w:placeholder>
                <w:temporary/>
                <w:showingPlcHdr/>
                <w15:appearance w15:val="hidden"/>
              </w:sdtPr>
              <w:sdtContent>
                <w:r w:rsidR="00F77933" w:rsidRPr="00974DD3">
                  <w:rPr>
                    <w:rStyle w:val="Bold"/>
                  </w:rPr>
                  <w:t>NET INCOME</w:t>
                </w:r>
              </w:sdtContent>
            </w:sdt>
          </w:p>
        </w:tc>
        <w:tc>
          <w:tcPr>
            <w:tcW w:w="822" w:type="dxa"/>
            <w:shd w:val="clear" w:color="auto" w:fill="F0CDA1" w:themeFill="accent1"/>
            <w:vAlign w:val="center"/>
          </w:tcPr>
          <w:p w14:paraId="59B27768"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2E9BB6D6" w14:textId="77777777" w:rsidR="00E552C8" w:rsidRPr="00974DD3" w:rsidRDefault="00E552C8" w:rsidP="00974DD3">
            <w:pPr>
              <w:pStyle w:val="TableTextLarge"/>
              <w:rPr>
                <w:rStyle w:val="Bold"/>
              </w:rPr>
            </w:pPr>
          </w:p>
        </w:tc>
        <w:tc>
          <w:tcPr>
            <w:tcW w:w="822" w:type="dxa"/>
            <w:shd w:val="clear" w:color="auto" w:fill="F0CDA1" w:themeFill="accent1"/>
            <w:vAlign w:val="center"/>
          </w:tcPr>
          <w:p w14:paraId="26C1F25B"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797B52E3"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0B27D9C3" w14:textId="77777777" w:rsidR="00E552C8" w:rsidRPr="00974DD3" w:rsidRDefault="00E552C8" w:rsidP="00974DD3">
            <w:pPr>
              <w:pStyle w:val="TableTextLarge"/>
              <w:rPr>
                <w:rStyle w:val="Bold"/>
              </w:rPr>
            </w:pPr>
          </w:p>
        </w:tc>
        <w:tc>
          <w:tcPr>
            <w:tcW w:w="822" w:type="dxa"/>
            <w:shd w:val="clear" w:color="auto" w:fill="F0CDA1" w:themeFill="accent1"/>
            <w:vAlign w:val="center"/>
          </w:tcPr>
          <w:p w14:paraId="12D9B4BB" w14:textId="77777777" w:rsidR="00E552C8" w:rsidRPr="00974DD3" w:rsidRDefault="00E552C8" w:rsidP="00974DD3">
            <w:pPr>
              <w:pStyle w:val="TableTextLarge"/>
              <w:rPr>
                <w:rStyle w:val="Bold"/>
              </w:rPr>
            </w:pPr>
          </w:p>
        </w:tc>
        <w:tc>
          <w:tcPr>
            <w:tcW w:w="823" w:type="dxa"/>
            <w:gridSpan w:val="2"/>
            <w:shd w:val="clear" w:color="auto" w:fill="F0CDA1" w:themeFill="accent1"/>
            <w:vAlign w:val="center"/>
          </w:tcPr>
          <w:p w14:paraId="44F727D3" w14:textId="77777777" w:rsidR="00E552C8" w:rsidRPr="00974DD3" w:rsidRDefault="00E552C8" w:rsidP="00974DD3">
            <w:pPr>
              <w:pStyle w:val="TableTextLarge"/>
              <w:rPr>
                <w:rStyle w:val="Bold"/>
              </w:rPr>
            </w:pPr>
          </w:p>
        </w:tc>
        <w:tc>
          <w:tcPr>
            <w:tcW w:w="822" w:type="dxa"/>
            <w:shd w:val="clear" w:color="auto" w:fill="F0CDA1" w:themeFill="accent1"/>
            <w:vAlign w:val="center"/>
          </w:tcPr>
          <w:p w14:paraId="58BFA4D7"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4B23A81E"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31F562D6" w14:textId="77777777" w:rsidR="00E552C8" w:rsidRPr="00974DD3" w:rsidRDefault="00E552C8" w:rsidP="00974DD3">
            <w:pPr>
              <w:pStyle w:val="TableTextLarge"/>
              <w:rPr>
                <w:rStyle w:val="Bold"/>
              </w:rPr>
            </w:pPr>
          </w:p>
        </w:tc>
        <w:tc>
          <w:tcPr>
            <w:tcW w:w="822" w:type="dxa"/>
            <w:shd w:val="clear" w:color="auto" w:fill="F0CDA1" w:themeFill="accent1"/>
            <w:vAlign w:val="center"/>
          </w:tcPr>
          <w:p w14:paraId="2DDD80B6"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259F9F35" w14:textId="77777777" w:rsidR="00E552C8" w:rsidRPr="00974DD3" w:rsidRDefault="00E552C8" w:rsidP="00974DD3">
            <w:pPr>
              <w:pStyle w:val="TableTextLarge"/>
              <w:rPr>
                <w:rStyle w:val="Bold"/>
              </w:rPr>
            </w:pPr>
          </w:p>
        </w:tc>
        <w:tc>
          <w:tcPr>
            <w:tcW w:w="823" w:type="dxa"/>
            <w:shd w:val="clear" w:color="auto" w:fill="F0CDA1" w:themeFill="accent1"/>
            <w:vAlign w:val="center"/>
          </w:tcPr>
          <w:p w14:paraId="77AB8CF7" w14:textId="77777777" w:rsidR="00E552C8" w:rsidRPr="00974DD3" w:rsidRDefault="00E552C8" w:rsidP="00974DD3">
            <w:pPr>
              <w:pStyle w:val="TableTextLarge"/>
              <w:rPr>
                <w:rStyle w:val="Bold"/>
              </w:rPr>
            </w:pPr>
          </w:p>
        </w:tc>
      </w:tr>
      <w:tr w:rsidR="00E552C8" w:rsidRPr="00C3246A" w14:paraId="3FDBEEE6" w14:textId="77777777" w:rsidTr="00435096">
        <w:trPr>
          <w:trHeight w:val="300"/>
        </w:trPr>
        <w:tc>
          <w:tcPr>
            <w:tcW w:w="13708" w:type="dxa"/>
            <w:gridSpan w:val="15"/>
            <w:shd w:val="clear" w:color="auto" w:fill="auto"/>
            <w:vAlign w:val="center"/>
          </w:tcPr>
          <w:p w14:paraId="7936A16E" w14:textId="77777777" w:rsidR="00E552C8" w:rsidRPr="00C3246A" w:rsidRDefault="00E552C8" w:rsidP="006B2383">
            <w:pPr>
              <w:spacing w:before="0" w:after="0" w:line="216" w:lineRule="auto"/>
              <w:ind w:left="85"/>
              <w:rPr>
                <w:color w:val="2F2F2F"/>
                <w:sz w:val="18"/>
                <w:szCs w:val="18"/>
              </w:rPr>
            </w:pPr>
            <w:r w:rsidRPr="00C3246A">
              <w:rPr>
                <w:sz w:val="18"/>
                <w:szCs w:val="18"/>
              </w:rPr>
              <w:t xml:space="preserve">* </w:t>
            </w:r>
            <w:r w:rsidRPr="00E31650">
              <w:rPr>
                <w:sz w:val="18"/>
                <w:szCs w:val="18"/>
              </w:rPr>
              <w:t>In the service industry, Cost of Goods Sold is the monetized value of the time spent on the client.</w:t>
            </w:r>
          </w:p>
        </w:tc>
      </w:tr>
    </w:tbl>
    <w:p w14:paraId="7368C3CB" w14:textId="77777777" w:rsidR="008F704C" w:rsidRDefault="008F704C" w:rsidP="008F704C">
      <w:pPr>
        <w:pStyle w:val="ListBullet"/>
        <w:numPr>
          <w:ilvl w:val="0"/>
          <w:numId w:val="0"/>
        </w:numPr>
        <w:ind w:left="340" w:hanging="340"/>
      </w:pPr>
    </w:p>
    <w:p w14:paraId="152C4593" w14:textId="77777777" w:rsidR="008F704C" w:rsidRDefault="008F704C" w:rsidP="008F704C">
      <w:pPr>
        <w:pStyle w:val="ListBullet"/>
        <w:numPr>
          <w:ilvl w:val="0"/>
          <w:numId w:val="0"/>
        </w:numPr>
        <w:ind w:left="340" w:hanging="340"/>
        <w:sectPr w:rsidR="008F704C" w:rsidSect="00BC4C9E">
          <w:footerReference w:type="default" r:id="rId23"/>
          <w:pgSz w:w="15840" w:h="12240" w:orient="landscape" w:code="1"/>
          <w:pgMar w:top="2016" w:right="1080" w:bottom="720" w:left="1080" w:header="648" w:footer="432" w:gutter="0"/>
          <w:cols w:space="708"/>
          <w:docGrid w:linePitch="360"/>
        </w:sectPr>
      </w:pPr>
    </w:p>
    <w:bookmarkStart w:id="20" w:name="_Toc10679489" w:displacedByCustomXml="next"/>
    <w:bookmarkStart w:id="21" w:name="_Toc800539" w:displacedByCustomXml="next"/>
    <w:sdt>
      <w:sdtPr>
        <w:id w:val="1123659187"/>
        <w:placeholder>
          <w:docPart w:val="64D1A9047FE749D39FA0A51332E2525F"/>
        </w:placeholder>
        <w:temporary/>
        <w:showingPlcHdr/>
        <w15:appearance w15:val="hidden"/>
      </w:sdtPr>
      <w:sdtContent>
        <w:p w14:paraId="5E75D192" w14:textId="77777777" w:rsidR="008F704C" w:rsidRPr="00347AF5" w:rsidRDefault="00347AF5" w:rsidP="00347AF5">
          <w:pPr>
            <w:pStyle w:val="Heading2"/>
          </w:pPr>
          <w:r w:rsidRPr="00347AF5">
            <w:t>Instructions for Getting Started on Profit &amp; Loss Projections</w:t>
          </w:r>
        </w:p>
      </w:sdtContent>
    </w:sdt>
    <w:bookmarkEnd w:id="20" w:displacedByCustomXml="prev"/>
    <w:bookmarkEnd w:id="21" w:displacedByCustomXml="prev"/>
    <w:sdt>
      <w:sdtPr>
        <w:id w:val="1728872947"/>
        <w:placeholder>
          <w:docPart w:val="567D13E134D9413DBA77E7D46209F6C3"/>
        </w:placeholder>
        <w:temporary/>
        <w:showingPlcHdr/>
        <w15:appearance w15:val="hidden"/>
      </w:sdtPr>
      <w:sdtContent>
        <w:p w14:paraId="68F5BE94" w14:textId="77777777" w:rsidR="008F704C" w:rsidRDefault="00A41799" w:rsidP="008F704C">
          <w:r w:rsidRPr="00A41799">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sdtContent>
    </w:sdt>
    <w:sdt>
      <w:sdtPr>
        <w:rPr>
          <w:rStyle w:val="Bold"/>
        </w:rPr>
        <w:id w:val="-1758818831"/>
        <w:placeholder>
          <w:docPart w:val="2C7BCE07BAA64659B2B26A0747EE010F"/>
        </w:placeholder>
        <w:temporary/>
        <w:showingPlcHdr/>
        <w15:appearance w15:val="hidden"/>
      </w:sdtPr>
      <w:sdtContent>
        <w:p w14:paraId="369D2D3A" w14:textId="77777777" w:rsidR="008F704C" w:rsidRPr="008F704C" w:rsidRDefault="008F704C" w:rsidP="008F704C">
          <w:pPr>
            <w:rPr>
              <w:rStyle w:val="Bold"/>
            </w:rPr>
          </w:pPr>
          <w:r w:rsidRPr="008F704C">
            <w:rPr>
              <w:rStyle w:val="Bold"/>
            </w:rPr>
            <w:t>Steps for preparation:</w:t>
          </w:r>
        </w:p>
      </w:sdtContent>
    </w:sdt>
    <w:p w14:paraId="46DCCE68" w14:textId="77777777" w:rsidR="00026EAE" w:rsidRDefault="00000000" w:rsidP="00026EAE">
      <w:pPr>
        <w:pStyle w:val="ListBullet"/>
      </w:pPr>
      <w:sdt>
        <w:sdtPr>
          <w:rPr>
            <w:rStyle w:val="Bold"/>
          </w:rPr>
          <w:id w:val="24918582"/>
          <w:placeholder>
            <w:docPart w:val="57A8304F9854495A88EF133293E1038F"/>
          </w:placeholder>
          <w:temporary/>
          <w:showingPlcHdr/>
          <w15:appearance w15:val="hidden"/>
        </w:sdtPr>
        <w:sdtContent>
          <w:r w:rsidR="008F704C" w:rsidRPr="008F704C">
            <w:rPr>
              <w:b/>
              <w:bCs/>
            </w:rPr>
            <w:t>Step 1:</w:t>
          </w:r>
        </w:sdtContent>
      </w:sdt>
      <w:r w:rsidR="00026EAE">
        <w:t xml:space="preserve"> </w:t>
      </w:r>
      <w:sdt>
        <w:sdtPr>
          <w:id w:val="-1918391366"/>
          <w:placeholder>
            <w:docPart w:val="1F424FFCA7B547A4919F185D48C93A2A"/>
          </w:placeholder>
          <w:temporary/>
          <w:showingPlcHdr/>
          <w15:appearance w15:val="hidden"/>
        </w:sdtPr>
        <w:sdtContent>
          <w:r w:rsidR="00A41799" w:rsidRPr="00A41799">
            <w:t>Enter the company name and the date this projection is being prepared.</w:t>
          </w:r>
        </w:sdtContent>
      </w:sdt>
    </w:p>
    <w:p w14:paraId="1FE7386F" w14:textId="77777777" w:rsidR="00026EAE" w:rsidRDefault="00000000" w:rsidP="00026EAE">
      <w:pPr>
        <w:pStyle w:val="ListBullet"/>
      </w:pPr>
      <w:sdt>
        <w:sdtPr>
          <w:rPr>
            <w:rStyle w:val="Bold"/>
          </w:rPr>
          <w:id w:val="1424379313"/>
          <w:placeholder>
            <w:docPart w:val="6C7A22377C56496DA63B4DCC4B6A76A2"/>
          </w:placeholder>
          <w:temporary/>
          <w:showingPlcHdr/>
          <w15:appearance w15:val="hidden"/>
        </w:sdtPr>
        <w:sdtContent>
          <w:r w:rsidR="008F704C" w:rsidRPr="008F704C">
            <w:rPr>
              <w:b/>
              <w:bCs/>
            </w:rPr>
            <w:t>Step 2:</w:t>
          </w:r>
        </w:sdtContent>
      </w:sdt>
      <w:r w:rsidR="00026EAE">
        <w:t xml:space="preserve"> </w:t>
      </w:r>
      <w:sdt>
        <w:sdtPr>
          <w:id w:val="-890952608"/>
          <w:placeholder>
            <w:docPart w:val="8D0116FB676C409CA28CB9B7B3209119"/>
          </w:placeholder>
          <w:temporary/>
          <w:showingPlcHdr/>
          <w15:appearance w15:val="hidden"/>
        </w:sdtPr>
        <w:sdtContent>
          <w:r w:rsidR="00A41799" w:rsidRPr="00A41799">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sdtContent>
      </w:sdt>
    </w:p>
    <w:p w14:paraId="046CCD33" w14:textId="77777777" w:rsidR="00026EAE" w:rsidRDefault="00000000" w:rsidP="00026EAE">
      <w:pPr>
        <w:pStyle w:val="ListBullet"/>
      </w:pPr>
      <w:sdt>
        <w:sdtPr>
          <w:rPr>
            <w:rStyle w:val="Bold"/>
          </w:rPr>
          <w:id w:val="1779448223"/>
          <w:placeholder>
            <w:docPart w:val="3C5791642201454E81C3A21B9D3539A0"/>
          </w:placeholder>
          <w:temporary/>
          <w:showingPlcHdr/>
          <w15:appearance w15:val="hidden"/>
        </w:sdtPr>
        <w:sdtContent>
          <w:r w:rsidR="008F704C" w:rsidRPr="008F704C">
            <w:rPr>
              <w:b/>
              <w:bCs/>
            </w:rPr>
            <w:t>Step 3:</w:t>
          </w:r>
        </w:sdtContent>
      </w:sdt>
      <w:r w:rsidR="00026EAE">
        <w:t xml:space="preserve"> </w:t>
      </w:r>
      <w:sdt>
        <w:sdtPr>
          <w:id w:val="-379793944"/>
          <w:placeholder>
            <w:docPart w:val="4839CBCE65CB45D88CBF3D662C6F27C9"/>
          </w:placeholder>
          <w:temporary/>
          <w:showingPlcHdr/>
          <w15:appearance w15:val="hidden"/>
        </w:sdtPr>
        <w:sdtContent>
          <w:r w:rsidR="00A41799" w:rsidRPr="00A41799">
            <w:t>For each month, enter the estimated salaries, marketing, utilities, and other items that are projected.</w:t>
          </w:r>
        </w:sdtContent>
      </w:sdt>
    </w:p>
    <w:p w14:paraId="5D08CCF5" w14:textId="77777777" w:rsidR="00BD0C60" w:rsidRDefault="00000000" w:rsidP="00D26769">
      <w:pPr>
        <w:pStyle w:val="ListBullet"/>
      </w:pPr>
      <w:sdt>
        <w:sdtPr>
          <w:rPr>
            <w:rStyle w:val="Bold"/>
          </w:rPr>
          <w:id w:val="-2115892813"/>
          <w:placeholder>
            <w:docPart w:val="D15299E3757C49F0B3E7AF78A2FD41A2"/>
          </w:placeholder>
          <w:temporary/>
          <w:showingPlcHdr/>
          <w15:appearance w15:val="hidden"/>
        </w:sdtPr>
        <w:sdtContent>
          <w:r w:rsidR="008F704C" w:rsidRPr="00495909">
            <w:rPr>
              <w:b/>
              <w:bCs/>
            </w:rPr>
            <w:t>Step 4:</w:t>
          </w:r>
        </w:sdtContent>
      </w:sdt>
      <w:r w:rsidR="00026EAE">
        <w:t xml:space="preserve"> </w:t>
      </w:r>
      <w:sdt>
        <w:sdtPr>
          <w:id w:val="1427303924"/>
          <w:placeholder>
            <w:docPart w:val="65EBBABB14C64C92B8BF02AD4807E506"/>
          </w:placeholder>
          <w:temporary/>
          <w:showingPlcHdr/>
          <w15:appearance w15:val="hidden"/>
        </w:sdtPr>
        <w:sdtContent>
          <w:r w:rsidR="00A41799" w:rsidRPr="00A41799">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sdtContent>
      </w:sdt>
    </w:p>
    <w:p w14:paraId="6EE6DFFA" w14:textId="77777777" w:rsidR="002825F5" w:rsidRDefault="002825F5" w:rsidP="002825F5">
      <w:pPr>
        <w:pStyle w:val="ListBullet"/>
        <w:numPr>
          <w:ilvl w:val="0"/>
          <w:numId w:val="0"/>
        </w:numPr>
        <w:ind w:left="340" w:hanging="340"/>
      </w:pPr>
    </w:p>
    <w:p w14:paraId="5F45DD53" w14:textId="77777777" w:rsidR="002825F5" w:rsidRDefault="002825F5" w:rsidP="002825F5">
      <w:pPr>
        <w:pStyle w:val="ListBullet"/>
        <w:numPr>
          <w:ilvl w:val="0"/>
          <w:numId w:val="0"/>
        </w:numPr>
        <w:ind w:left="340" w:hanging="340"/>
      </w:pPr>
    </w:p>
    <w:p w14:paraId="7ADCB931" w14:textId="77777777" w:rsidR="002825F5" w:rsidRDefault="002825F5" w:rsidP="002825F5">
      <w:pPr>
        <w:pStyle w:val="ListBullet"/>
        <w:numPr>
          <w:ilvl w:val="0"/>
          <w:numId w:val="0"/>
        </w:numPr>
        <w:ind w:left="340" w:hanging="340"/>
      </w:pPr>
    </w:p>
    <w:p w14:paraId="6601F81C" w14:textId="77777777" w:rsidR="002825F5" w:rsidRDefault="002825F5" w:rsidP="002825F5">
      <w:pPr>
        <w:pStyle w:val="ListBullet"/>
        <w:numPr>
          <w:ilvl w:val="0"/>
          <w:numId w:val="0"/>
        </w:numPr>
        <w:ind w:left="340" w:hanging="340"/>
      </w:pPr>
    </w:p>
    <w:p w14:paraId="0F9B56D6" w14:textId="77777777" w:rsidR="002825F5" w:rsidRDefault="002825F5" w:rsidP="002825F5">
      <w:pPr>
        <w:pStyle w:val="ListBullet"/>
        <w:numPr>
          <w:ilvl w:val="0"/>
          <w:numId w:val="0"/>
        </w:numPr>
        <w:ind w:left="340" w:hanging="340"/>
      </w:pPr>
    </w:p>
    <w:p w14:paraId="397E47D8" w14:textId="77777777" w:rsidR="002825F5" w:rsidRDefault="002825F5" w:rsidP="002825F5">
      <w:pPr>
        <w:pStyle w:val="ListBullet"/>
        <w:numPr>
          <w:ilvl w:val="0"/>
          <w:numId w:val="0"/>
        </w:numPr>
        <w:ind w:left="340" w:hanging="340"/>
      </w:pPr>
    </w:p>
    <w:p w14:paraId="06A093CF" w14:textId="77777777" w:rsidR="002825F5" w:rsidRDefault="002825F5" w:rsidP="002825F5">
      <w:pPr>
        <w:pStyle w:val="ListBullet"/>
        <w:numPr>
          <w:ilvl w:val="0"/>
          <w:numId w:val="0"/>
        </w:numPr>
        <w:ind w:left="340" w:hanging="340"/>
      </w:pPr>
    </w:p>
    <w:p w14:paraId="64B9841B" w14:textId="77777777" w:rsidR="002825F5" w:rsidRDefault="002825F5" w:rsidP="002825F5">
      <w:pPr>
        <w:pStyle w:val="ListBullet"/>
        <w:numPr>
          <w:ilvl w:val="0"/>
          <w:numId w:val="0"/>
        </w:numPr>
        <w:ind w:left="340" w:hanging="340"/>
      </w:pPr>
    </w:p>
    <w:p w14:paraId="7B2CBDEC" w14:textId="77777777" w:rsidR="002825F5" w:rsidRDefault="002825F5" w:rsidP="002825F5">
      <w:pPr>
        <w:pStyle w:val="ListBullet"/>
        <w:numPr>
          <w:ilvl w:val="0"/>
          <w:numId w:val="0"/>
        </w:numPr>
        <w:ind w:left="340" w:hanging="340"/>
      </w:pPr>
    </w:p>
    <w:p w14:paraId="678EF17E" w14:textId="77777777" w:rsidR="002825F5" w:rsidRPr="002825F5" w:rsidRDefault="002825F5" w:rsidP="0002440F">
      <w:pPr>
        <w:pStyle w:val="ListBullet"/>
        <w:numPr>
          <w:ilvl w:val="0"/>
          <w:numId w:val="0"/>
        </w:numPr>
        <w:ind w:left="340" w:hanging="340"/>
        <w:rPr>
          <w:b/>
          <w:bCs/>
          <w:sz w:val="28"/>
          <w:szCs w:val="28"/>
          <w:u w:val="single"/>
        </w:rPr>
      </w:pPr>
      <w:r w:rsidRPr="002825F5">
        <w:rPr>
          <w:b/>
          <w:bCs/>
          <w:sz w:val="28"/>
          <w:szCs w:val="28"/>
          <w:u w:val="single"/>
        </w:rPr>
        <w:lastRenderedPageBreak/>
        <w:t>Step-by-Step Process for Designing the Real Estate Price Analysis System</w:t>
      </w:r>
    </w:p>
    <w:p w14:paraId="71D35785" w14:textId="32686E1A" w:rsidR="002825F5" w:rsidRPr="002825F5" w:rsidRDefault="002825F5" w:rsidP="002825F5">
      <w:pPr>
        <w:pStyle w:val="ListBullet"/>
        <w:rPr>
          <w:b/>
          <w:bCs/>
        </w:rPr>
      </w:pPr>
      <w:r w:rsidRPr="002825F5">
        <w:rPr>
          <w:b/>
          <w:bCs/>
        </w:rPr>
        <w:t>1️</w:t>
      </w:r>
      <w:r w:rsidRPr="002825F5">
        <w:rPr>
          <w:rFonts w:ascii="Segoe UI Symbol" w:hAnsi="Segoe UI Symbol" w:cs="Segoe UI Symbol"/>
          <w:b/>
          <w:bCs/>
        </w:rPr>
        <w:t>⃣</w:t>
      </w:r>
      <w:r w:rsidRPr="002825F5">
        <w:rPr>
          <w:b/>
          <w:bCs/>
        </w:rPr>
        <w:t xml:space="preserve"> Business Problem Definition &amp; Ideation</w:t>
      </w:r>
    </w:p>
    <w:p w14:paraId="53D186F8" w14:textId="77777777" w:rsidR="002825F5" w:rsidRPr="002825F5" w:rsidRDefault="002825F5" w:rsidP="002825F5">
      <w:pPr>
        <w:pStyle w:val="ListBullet"/>
        <w:numPr>
          <w:ilvl w:val="0"/>
          <w:numId w:val="46"/>
        </w:numPr>
      </w:pPr>
      <w:r w:rsidRPr="002825F5">
        <w:t xml:space="preserve">Identify the </w:t>
      </w:r>
      <w:r w:rsidRPr="002825F5">
        <w:rPr>
          <w:b/>
          <w:bCs/>
        </w:rPr>
        <w:t>core problem</w:t>
      </w:r>
      <w:r w:rsidRPr="002825F5">
        <w:t xml:space="preserve"> that needs to be solved.</w:t>
      </w:r>
    </w:p>
    <w:p w14:paraId="2833C976" w14:textId="77777777" w:rsidR="002825F5" w:rsidRPr="002825F5" w:rsidRDefault="002825F5" w:rsidP="002825F5">
      <w:pPr>
        <w:pStyle w:val="ListBullet"/>
        <w:numPr>
          <w:ilvl w:val="0"/>
          <w:numId w:val="46"/>
        </w:numPr>
      </w:pPr>
      <w:r w:rsidRPr="002825F5">
        <w:t xml:space="preserve">Understand the </w:t>
      </w:r>
      <w:r w:rsidRPr="002825F5">
        <w:rPr>
          <w:b/>
          <w:bCs/>
        </w:rPr>
        <w:t>target users</w:t>
      </w:r>
      <w:r w:rsidRPr="002825F5">
        <w:t xml:space="preserve"> and their pain points.</w:t>
      </w:r>
    </w:p>
    <w:p w14:paraId="65C486E3" w14:textId="77777777" w:rsidR="002825F5" w:rsidRPr="002825F5" w:rsidRDefault="002825F5" w:rsidP="002825F5">
      <w:pPr>
        <w:pStyle w:val="ListBullet"/>
        <w:numPr>
          <w:ilvl w:val="0"/>
          <w:numId w:val="46"/>
        </w:numPr>
      </w:pPr>
      <w:r w:rsidRPr="002825F5">
        <w:t xml:space="preserve">Conduct </w:t>
      </w:r>
      <w:r w:rsidRPr="002825F5">
        <w:rPr>
          <w:b/>
          <w:bCs/>
        </w:rPr>
        <w:t>market research</w:t>
      </w:r>
      <w:r w:rsidRPr="002825F5">
        <w:t xml:space="preserve"> to validate the need for the solution.</w:t>
      </w:r>
    </w:p>
    <w:p w14:paraId="3F779632" w14:textId="77777777" w:rsidR="002825F5" w:rsidRPr="002825F5" w:rsidRDefault="002825F5" w:rsidP="002825F5">
      <w:pPr>
        <w:pStyle w:val="ListBullet"/>
        <w:numPr>
          <w:ilvl w:val="0"/>
          <w:numId w:val="46"/>
        </w:numPr>
      </w:pPr>
      <w:r w:rsidRPr="002825F5">
        <w:t xml:space="preserve">Define </w:t>
      </w:r>
      <w:r w:rsidRPr="002825F5">
        <w:rPr>
          <w:b/>
          <w:bCs/>
        </w:rPr>
        <w:t>key business objectives</w:t>
      </w:r>
      <w:r w:rsidRPr="002825F5">
        <w:t xml:space="preserve"> (e.g., improving homebuyer decisions, forecasting price trends).</w:t>
      </w:r>
    </w:p>
    <w:p w14:paraId="69C9CCEF"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Problem Statement</w:t>
      </w:r>
      <w:r w:rsidRPr="002825F5">
        <w:br/>
      </w:r>
      <w:r w:rsidRPr="002825F5">
        <w:rPr>
          <w:rFonts w:ascii="Segoe UI Emoji" w:hAnsi="Segoe UI Emoji" w:cs="Segoe UI Emoji"/>
        </w:rPr>
        <w:t>✔️</w:t>
      </w:r>
      <w:r w:rsidRPr="002825F5">
        <w:t xml:space="preserve"> Stakeholder Identification</w:t>
      </w:r>
      <w:r w:rsidRPr="002825F5">
        <w:br/>
      </w:r>
      <w:r w:rsidRPr="002825F5">
        <w:rPr>
          <w:rFonts w:ascii="Segoe UI Emoji" w:hAnsi="Segoe UI Emoji" w:cs="Segoe UI Emoji"/>
        </w:rPr>
        <w:t>✔️</w:t>
      </w:r>
      <w:r w:rsidRPr="002825F5">
        <w:t xml:space="preserve"> Market Research Summary</w:t>
      </w:r>
    </w:p>
    <w:p w14:paraId="7DC7E5AE" w14:textId="77777777" w:rsidR="002825F5" w:rsidRPr="002825F5" w:rsidRDefault="00000000" w:rsidP="002825F5">
      <w:pPr>
        <w:pStyle w:val="ListBullet"/>
      </w:pPr>
      <w:r>
        <w:pict w14:anchorId="42EC7979">
          <v:rect id="_x0000_i1025" style="width:0;height:1.5pt" o:hralign="center" o:hrstd="t" o:hr="t" fillcolor="#a0a0a0" stroked="f"/>
        </w:pict>
      </w:r>
    </w:p>
    <w:p w14:paraId="78C343E3" w14:textId="77777777" w:rsidR="002825F5" w:rsidRPr="002825F5" w:rsidRDefault="002825F5" w:rsidP="002825F5">
      <w:pPr>
        <w:pStyle w:val="ListBullet"/>
        <w:rPr>
          <w:b/>
          <w:bCs/>
        </w:rPr>
      </w:pPr>
      <w:r w:rsidRPr="002825F5">
        <w:rPr>
          <w:b/>
          <w:bCs/>
        </w:rPr>
        <w:t>2️</w:t>
      </w:r>
      <w:r w:rsidRPr="002825F5">
        <w:rPr>
          <w:rFonts w:ascii="Segoe UI Symbol" w:hAnsi="Segoe UI Symbol" w:cs="Segoe UI Symbol"/>
          <w:b/>
          <w:bCs/>
        </w:rPr>
        <w:t>⃣</w:t>
      </w:r>
      <w:r w:rsidRPr="002825F5">
        <w:rPr>
          <w:b/>
          <w:bCs/>
        </w:rPr>
        <w:t xml:space="preserve"> Business Case &amp; Product Vision</w:t>
      </w:r>
    </w:p>
    <w:p w14:paraId="76104915" w14:textId="77777777" w:rsidR="002825F5" w:rsidRPr="002825F5" w:rsidRDefault="002825F5" w:rsidP="002825F5">
      <w:pPr>
        <w:pStyle w:val="ListBullet"/>
        <w:numPr>
          <w:ilvl w:val="0"/>
          <w:numId w:val="47"/>
        </w:numPr>
      </w:pPr>
      <w:r w:rsidRPr="002825F5">
        <w:t xml:space="preserve">Define how the system will create </w:t>
      </w:r>
      <w:r w:rsidRPr="002825F5">
        <w:rPr>
          <w:b/>
          <w:bCs/>
        </w:rPr>
        <w:t>business value</w:t>
      </w:r>
      <w:r w:rsidRPr="002825F5">
        <w:t>.</w:t>
      </w:r>
    </w:p>
    <w:p w14:paraId="69D0A0F0" w14:textId="77777777" w:rsidR="002825F5" w:rsidRPr="002825F5" w:rsidRDefault="002825F5" w:rsidP="002825F5">
      <w:pPr>
        <w:pStyle w:val="ListBullet"/>
        <w:numPr>
          <w:ilvl w:val="0"/>
          <w:numId w:val="47"/>
        </w:numPr>
      </w:pPr>
      <w:r w:rsidRPr="002825F5">
        <w:t xml:space="preserve">Establish the </w:t>
      </w:r>
      <w:r w:rsidRPr="002825F5">
        <w:rPr>
          <w:b/>
          <w:bCs/>
        </w:rPr>
        <w:t>sponsor's expectations</w:t>
      </w:r>
      <w:r w:rsidRPr="002825F5">
        <w:t xml:space="preserve"> (e.g., cost savings, better decision-making, new revenue streams).</w:t>
      </w:r>
    </w:p>
    <w:p w14:paraId="03BB1033" w14:textId="77777777" w:rsidR="002825F5" w:rsidRPr="002825F5" w:rsidRDefault="002825F5" w:rsidP="002825F5">
      <w:pPr>
        <w:pStyle w:val="ListBullet"/>
        <w:numPr>
          <w:ilvl w:val="0"/>
          <w:numId w:val="47"/>
        </w:numPr>
      </w:pPr>
      <w:r w:rsidRPr="002825F5">
        <w:t xml:space="preserve">Align with the company's </w:t>
      </w:r>
      <w:r w:rsidRPr="002825F5">
        <w:rPr>
          <w:b/>
          <w:bCs/>
        </w:rPr>
        <w:t>strategic goals</w:t>
      </w:r>
      <w:r w:rsidRPr="002825F5">
        <w:t>.</w:t>
      </w:r>
    </w:p>
    <w:p w14:paraId="3A69356A"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Business Case Document</w:t>
      </w:r>
      <w:r w:rsidRPr="002825F5">
        <w:br/>
      </w:r>
      <w:r w:rsidRPr="002825F5">
        <w:rPr>
          <w:rFonts w:ascii="Segoe UI Emoji" w:hAnsi="Segoe UI Emoji" w:cs="Segoe UI Emoji"/>
        </w:rPr>
        <w:t>✔️</w:t>
      </w:r>
      <w:r w:rsidRPr="002825F5">
        <w:t xml:space="preserve"> Product Vision Statement</w:t>
      </w:r>
      <w:r w:rsidRPr="002825F5">
        <w:br/>
      </w:r>
      <w:r w:rsidRPr="002825F5">
        <w:rPr>
          <w:rFonts w:ascii="Segoe UI Emoji" w:hAnsi="Segoe UI Emoji" w:cs="Segoe UI Emoji"/>
        </w:rPr>
        <w:t>✔️</w:t>
      </w:r>
      <w:r w:rsidRPr="002825F5">
        <w:t xml:space="preserve"> High-Level Value Proposition</w:t>
      </w:r>
    </w:p>
    <w:p w14:paraId="713308E2" w14:textId="77777777" w:rsidR="002825F5" w:rsidRPr="002825F5" w:rsidRDefault="00000000" w:rsidP="002825F5">
      <w:pPr>
        <w:pStyle w:val="ListBullet"/>
      </w:pPr>
      <w:r>
        <w:pict w14:anchorId="04FCF12D">
          <v:rect id="_x0000_i1026" style="width:0;height:1.5pt" o:hralign="center" o:hrstd="t" o:hr="t" fillcolor="#a0a0a0" stroked="f"/>
        </w:pict>
      </w:r>
    </w:p>
    <w:p w14:paraId="4DE8BD16" w14:textId="77777777" w:rsidR="002825F5" w:rsidRPr="002825F5" w:rsidRDefault="002825F5" w:rsidP="002825F5">
      <w:pPr>
        <w:pStyle w:val="ListBullet"/>
        <w:rPr>
          <w:b/>
          <w:bCs/>
        </w:rPr>
      </w:pPr>
      <w:r w:rsidRPr="002825F5">
        <w:rPr>
          <w:b/>
          <w:bCs/>
        </w:rPr>
        <w:t>3️</w:t>
      </w:r>
      <w:r w:rsidRPr="002825F5">
        <w:rPr>
          <w:rFonts w:ascii="Segoe UI Symbol" w:hAnsi="Segoe UI Symbol" w:cs="Segoe UI Symbol"/>
          <w:b/>
          <w:bCs/>
        </w:rPr>
        <w:t>⃣</w:t>
      </w:r>
      <w:r w:rsidRPr="002825F5">
        <w:rPr>
          <w:b/>
          <w:bCs/>
        </w:rPr>
        <w:t xml:space="preserve"> Requirements Gathering</w:t>
      </w:r>
    </w:p>
    <w:p w14:paraId="74AADFE9" w14:textId="77777777" w:rsidR="002825F5" w:rsidRPr="002825F5" w:rsidRDefault="002825F5" w:rsidP="002825F5">
      <w:pPr>
        <w:pStyle w:val="ListBullet"/>
        <w:numPr>
          <w:ilvl w:val="0"/>
          <w:numId w:val="48"/>
        </w:numPr>
      </w:pPr>
      <w:r w:rsidRPr="002825F5">
        <w:t xml:space="preserve">Define </w:t>
      </w:r>
      <w:r w:rsidRPr="002825F5">
        <w:rPr>
          <w:b/>
          <w:bCs/>
        </w:rPr>
        <w:t>business requirements</w:t>
      </w:r>
      <w:r w:rsidRPr="002825F5">
        <w:t xml:space="preserve"> (what problem it solves).</w:t>
      </w:r>
    </w:p>
    <w:p w14:paraId="5A5CF590" w14:textId="77777777" w:rsidR="002825F5" w:rsidRPr="002825F5" w:rsidRDefault="002825F5" w:rsidP="002825F5">
      <w:pPr>
        <w:pStyle w:val="ListBullet"/>
        <w:numPr>
          <w:ilvl w:val="0"/>
          <w:numId w:val="48"/>
        </w:numPr>
      </w:pPr>
      <w:r w:rsidRPr="002825F5">
        <w:t xml:space="preserve">Define </w:t>
      </w:r>
      <w:r w:rsidRPr="002825F5">
        <w:rPr>
          <w:b/>
          <w:bCs/>
        </w:rPr>
        <w:t>functional requirements</w:t>
      </w:r>
      <w:r w:rsidRPr="002825F5">
        <w:t xml:space="preserve"> (how it works).</w:t>
      </w:r>
    </w:p>
    <w:p w14:paraId="3B458255" w14:textId="77777777" w:rsidR="002825F5" w:rsidRPr="002825F5" w:rsidRDefault="002825F5" w:rsidP="002825F5">
      <w:pPr>
        <w:pStyle w:val="ListBullet"/>
        <w:numPr>
          <w:ilvl w:val="0"/>
          <w:numId w:val="48"/>
        </w:numPr>
      </w:pPr>
      <w:r w:rsidRPr="002825F5">
        <w:t xml:space="preserve">Define </w:t>
      </w:r>
      <w:r w:rsidRPr="002825F5">
        <w:rPr>
          <w:b/>
          <w:bCs/>
        </w:rPr>
        <w:t>non-functional requirements</w:t>
      </w:r>
      <w:r w:rsidRPr="002825F5">
        <w:t xml:space="preserve"> (performance, scalability, security).</w:t>
      </w:r>
    </w:p>
    <w:p w14:paraId="74A5DBBB" w14:textId="77777777" w:rsidR="002825F5" w:rsidRPr="002825F5" w:rsidRDefault="002825F5" w:rsidP="002825F5">
      <w:pPr>
        <w:pStyle w:val="ListBullet"/>
        <w:numPr>
          <w:ilvl w:val="0"/>
          <w:numId w:val="48"/>
        </w:numPr>
      </w:pPr>
      <w:r w:rsidRPr="002825F5">
        <w:t xml:space="preserve">Identify </w:t>
      </w:r>
      <w:r w:rsidRPr="002825F5">
        <w:rPr>
          <w:b/>
          <w:bCs/>
        </w:rPr>
        <w:t>constraints</w:t>
      </w:r>
      <w:r w:rsidRPr="002825F5">
        <w:t xml:space="preserve"> (budget, time, technology).</w:t>
      </w:r>
    </w:p>
    <w:p w14:paraId="19EB8182" w14:textId="77777777" w:rsidR="002825F5" w:rsidRPr="002825F5" w:rsidRDefault="002825F5" w:rsidP="002825F5">
      <w:pPr>
        <w:pStyle w:val="ListBullet"/>
        <w:numPr>
          <w:ilvl w:val="0"/>
          <w:numId w:val="48"/>
        </w:numPr>
      </w:pPr>
      <w:r w:rsidRPr="002825F5">
        <w:lastRenderedPageBreak/>
        <w:t xml:space="preserve">Document </w:t>
      </w:r>
      <w:r w:rsidRPr="002825F5">
        <w:rPr>
          <w:b/>
          <w:bCs/>
        </w:rPr>
        <w:t>key use cases</w:t>
      </w:r>
      <w:r w:rsidRPr="002825F5">
        <w:t xml:space="preserve"> and </w:t>
      </w:r>
      <w:r w:rsidRPr="002825F5">
        <w:rPr>
          <w:b/>
          <w:bCs/>
        </w:rPr>
        <w:t>user personas</w:t>
      </w:r>
      <w:r w:rsidRPr="002825F5">
        <w:t>.</w:t>
      </w:r>
    </w:p>
    <w:p w14:paraId="7AD41357"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Business Requirements Document (BRD)</w:t>
      </w:r>
      <w:r w:rsidRPr="002825F5">
        <w:br/>
      </w:r>
      <w:r w:rsidRPr="002825F5">
        <w:rPr>
          <w:rFonts w:ascii="Segoe UI Emoji" w:hAnsi="Segoe UI Emoji" w:cs="Segoe UI Emoji"/>
        </w:rPr>
        <w:t>✔️</w:t>
      </w:r>
      <w:r w:rsidRPr="002825F5">
        <w:t xml:space="preserve"> Functional &amp; Non-Functional Requirements</w:t>
      </w:r>
      <w:r w:rsidRPr="002825F5">
        <w:br/>
      </w:r>
      <w:r w:rsidRPr="002825F5">
        <w:rPr>
          <w:rFonts w:ascii="Segoe UI Emoji" w:hAnsi="Segoe UI Emoji" w:cs="Segoe UI Emoji"/>
        </w:rPr>
        <w:t>✔️</w:t>
      </w:r>
      <w:r w:rsidRPr="002825F5">
        <w:t xml:space="preserve"> User Personas &amp; Use Cases</w:t>
      </w:r>
    </w:p>
    <w:p w14:paraId="34F6FCDF" w14:textId="77777777" w:rsidR="002825F5" w:rsidRPr="002825F5" w:rsidRDefault="00000000" w:rsidP="002825F5">
      <w:pPr>
        <w:pStyle w:val="ListBullet"/>
      </w:pPr>
      <w:r>
        <w:pict w14:anchorId="76BCF322">
          <v:rect id="_x0000_i1027" style="width:0;height:1.5pt" o:hralign="center" o:hrstd="t" o:hr="t" fillcolor="#a0a0a0" stroked="f"/>
        </w:pict>
      </w:r>
    </w:p>
    <w:p w14:paraId="024FD20E" w14:textId="77777777" w:rsidR="002825F5" w:rsidRPr="002825F5" w:rsidRDefault="002825F5" w:rsidP="002825F5">
      <w:pPr>
        <w:pStyle w:val="ListBullet"/>
        <w:rPr>
          <w:b/>
          <w:bCs/>
        </w:rPr>
      </w:pPr>
      <w:r w:rsidRPr="002825F5">
        <w:rPr>
          <w:b/>
          <w:bCs/>
        </w:rPr>
        <w:t>4️</w:t>
      </w:r>
      <w:r w:rsidRPr="002825F5">
        <w:rPr>
          <w:rFonts w:ascii="Segoe UI Symbol" w:hAnsi="Segoe UI Symbol" w:cs="Segoe UI Symbol"/>
          <w:b/>
          <w:bCs/>
        </w:rPr>
        <w:t>⃣</w:t>
      </w:r>
      <w:r w:rsidRPr="002825F5">
        <w:rPr>
          <w:b/>
          <w:bCs/>
        </w:rPr>
        <w:t xml:space="preserve"> System Design &amp; Architecture</w:t>
      </w:r>
    </w:p>
    <w:p w14:paraId="4B3A0ACC" w14:textId="77777777" w:rsidR="002825F5" w:rsidRPr="002825F5" w:rsidRDefault="002825F5" w:rsidP="002825F5">
      <w:pPr>
        <w:pStyle w:val="ListBullet"/>
        <w:numPr>
          <w:ilvl w:val="0"/>
          <w:numId w:val="49"/>
        </w:numPr>
      </w:pPr>
      <w:r w:rsidRPr="002825F5">
        <w:t xml:space="preserve">Define </w:t>
      </w:r>
      <w:r w:rsidRPr="002825F5">
        <w:rPr>
          <w:b/>
          <w:bCs/>
        </w:rPr>
        <w:t>high-level architecture</w:t>
      </w:r>
      <w:r w:rsidRPr="002825F5">
        <w:t xml:space="preserve"> (components, data flow, API integrations).</w:t>
      </w:r>
    </w:p>
    <w:p w14:paraId="0CBD184B" w14:textId="77777777" w:rsidR="002825F5" w:rsidRPr="002825F5" w:rsidRDefault="002825F5" w:rsidP="002825F5">
      <w:pPr>
        <w:pStyle w:val="ListBullet"/>
        <w:numPr>
          <w:ilvl w:val="0"/>
          <w:numId w:val="49"/>
        </w:numPr>
      </w:pPr>
      <w:r w:rsidRPr="002825F5">
        <w:t xml:space="preserve">Choose the </w:t>
      </w:r>
      <w:r w:rsidRPr="002825F5">
        <w:rPr>
          <w:b/>
          <w:bCs/>
        </w:rPr>
        <w:t>technology stack</w:t>
      </w:r>
      <w:r w:rsidRPr="002825F5">
        <w:t xml:space="preserve"> (backend, frontend, database, ML models).</w:t>
      </w:r>
    </w:p>
    <w:p w14:paraId="4D59BA1B" w14:textId="77777777" w:rsidR="002825F5" w:rsidRPr="002825F5" w:rsidRDefault="002825F5" w:rsidP="002825F5">
      <w:pPr>
        <w:pStyle w:val="ListBullet"/>
        <w:numPr>
          <w:ilvl w:val="0"/>
          <w:numId w:val="49"/>
        </w:numPr>
      </w:pPr>
      <w:r w:rsidRPr="002825F5">
        <w:t xml:space="preserve">Design </w:t>
      </w:r>
      <w:r w:rsidRPr="002825F5">
        <w:rPr>
          <w:b/>
          <w:bCs/>
        </w:rPr>
        <w:t>database schema</w:t>
      </w:r>
      <w:r w:rsidRPr="002825F5">
        <w:t xml:space="preserve"> (entities, relationships, indexing).</w:t>
      </w:r>
    </w:p>
    <w:p w14:paraId="064574E1" w14:textId="77777777" w:rsidR="002825F5" w:rsidRPr="002825F5" w:rsidRDefault="002825F5" w:rsidP="002825F5">
      <w:pPr>
        <w:pStyle w:val="ListBullet"/>
        <w:numPr>
          <w:ilvl w:val="0"/>
          <w:numId w:val="49"/>
        </w:numPr>
      </w:pPr>
      <w:r w:rsidRPr="002825F5">
        <w:t xml:space="preserve">Plan </w:t>
      </w:r>
      <w:r w:rsidRPr="002825F5">
        <w:rPr>
          <w:b/>
          <w:bCs/>
        </w:rPr>
        <w:t>data sources</w:t>
      </w:r>
      <w:r w:rsidRPr="002825F5">
        <w:t xml:space="preserve"> (APIs, web scraping, government records).</w:t>
      </w:r>
    </w:p>
    <w:p w14:paraId="31A191C3" w14:textId="77777777" w:rsidR="002825F5" w:rsidRPr="002825F5" w:rsidRDefault="002825F5" w:rsidP="002825F5">
      <w:pPr>
        <w:pStyle w:val="ListBullet"/>
        <w:numPr>
          <w:ilvl w:val="0"/>
          <w:numId w:val="49"/>
        </w:numPr>
      </w:pPr>
      <w:r w:rsidRPr="002825F5">
        <w:t xml:space="preserve">Define </w:t>
      </w:r>
      <w:r w:rsidRPr="002825F5">
        <w:rPr>
          <w:b/>
          <w:bCs/>
        </w:rPr>
        <w:t>ETL (Extract, Transform, Load) process</w:t>
      </w:r>
      <w:r w:rsidRPr="002825F5">
        <w:t xml:space="preserve"> for data ingestion.</w:t>
      </w:r>
    </w:p>
    <w:p w14:paraId="1E61BE42"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System Architecture Diagram</w:t>
      </w:r>
      <w:r w:rsidRPr="002825F5">
        <w:br/>
      </w:r>
      <w:r w:rsidRPr="002825F5">
        <w:rPr>
          <w:rFonts w:ascii="Segoe UI Emoji" w:hAnsi="Segoe UI Emoji" w:cs="Segoe UI Emoji"/>
        </w:rPr>
        <w:t>✔️</w:t>
      </w:r>
      <w:r w:rsidRPr="002825F5">
        <w:t xml:space="preserve"> Database Schema (ER Diagram)</w:t>
      </w:r>
      <w:r w:rsidRPr="002825F5">
        <w:br/>
      </w:r>
      <w:r w:rsidRPr="002825F5">
        <w:rPr>
          <w:rFonts w:ascii="Segoe UI Emoji" w:hAnsi="Segoe UI Emoji" w:cs="Segoe UI Emoji"/>
        </w:rPr>
        <w:t>✔️</w:t>
      </w:r>
      <w:r w:rsidRPr="002825F5">
        <w:t xml:space="preserve"> Data Flow Diagram</w:t>
      </w:r>
    </w:p>
    <w:p w14:paraId="26CCAA58" w14:textId="77777777" w:rsidR="002825F5" w:rsidRPr="002825F5" w:rsidRDefault="00000000" w:rsidP="002825F5">
      <w:pPr>
        <w:pStyle w:val="ListBullet"/>
      </w:pPr>
      <w:r>
        <w:pict w14:anchorId="49C84A80">
          <v:rect id="_x0000_i1028" style="width:0;height:1.5pt" o:hralign="center" o:hrstd="t" o:hr="t" fillcolor="#a0a0a0" stroked="f"/>
        </w:pict>
      </w:r>
    </w:p>
    <w:p w14:paraId="14AFA692" w14:textId="77777777" w:rsidR="002825F5" w:rsidRPr="002825F5" w:rsidRDefault="002825F5" w:rsidP="002825F5">
      <w:pPr>
        <w:pStyle w:val="ListBullet"/>
        <w:rPr>
          <w:b/>
          <w:bCs/>
        </w:rPr>
      </w:pPr>
      <w:r w:rsidRPr="002825F5">
        <w:rPr>
          <w:b/>
          <w:bCs/>
        </w:rPr>
        <w:t>5️</w:t>
      </w:r>
      <w:r w:rsidRPr="002825F5">
        <w:rPr>
          <w:rFonts w:ascii="Segoe UI Symbol" w:hAnsi="Segoe UI Symbol" w:cs="Segoe UI Symbol"/>
          <w:b/>
          <w:bCs/>
        </w:rPr>
        <w:t>⃣</w:t>
      </w:r>
      <w:r w:rsidRPr="002825F5">
        <w:rPr>
          <w:b/>
          <w:bCs/>
        </w:rPr>
        <w:t xml:space="preserve"> Prototyping &amp; Wireframes</w:t>
      </w:r>
    </w:p>
    <w:p w14:paraId="3195F626" w14:textId="77777777" w:rsidR="002825F5" w:rsidRPr="002825F5" w:rsidRDefault="002825F5" w:rsidP="002825F5">
      <w:pPr>
        <w:pStyle w:val="ListBullet"/>
        <w:numPr>
          <w:ilvl w:val="0"/>
          <w:numId w:val="50"/>
        </w:numPr>
      </w:pPr>
      <w:r w:rsidRPr="002825F5">
        <w:t xml:space="preserve">Create </w:t>
      </w:r>
      <w:r w:rsidRPr="002825F5">
        <w:rPr>
          <w:b/>
          <w:bCs/>
        </w:rPr>
        <w:t>mockups and wireframes</w:t>
      </w:r>
      <w:r w:rsidRPr="002825F5">
        <w:t xml:space="preserve"> for the UI.</w:t>
      </w:r>
    </w:p>
    <w:p w14:paraId="6110D1BD" w14:textId="77777777" w:rsidR="002825F5" w:rsidRPr="002825F5" w:rsidRDefault="002825F5" w:rsidP="002825F5">
      <w:pPr>
        <w:pStyle w:val="ListBullet"/>
        <w:numPr>
          <w:ilvl w:val="0"/>
          <w:numId w:val="50"/>
        </w:numPr>
      </w:pPr>
      <w:r w:rsidRPr="002825F5">
        <w:t xml:space="preserve">Design </w:t>
      </w:r>
      <w:r w:rsidRPr="002825F5">
        <w:rPr>
          <w:b/>
          <w:bCs/>
        </w:rPr>
        <w:t>user flow diagrams</w:t>
      </w:r>
      <w:r w:rsidRPr="002825F5">
        <w:t xml:space="preserve"> for seamless interactions.</w:t>
      </w:r>
    </w:p>
    <w:p w14:paraId="5D4B39DE" w14:textId="77777777" w:rsidR="002825F5" w:rsidRPr="002825F5" w:rsidRDefault="002825F5" w:rsidP="002825F5">
      <w:pPr>
        <w:pStyle w:val="ListBullet"/>
        <w:numPr>
          <w:ilvl w:val="0"/>
          <w:numId w:val="50"/>
        </w:numPr>
      </w:pPr>
      <w:r w:rsidRPr="002825F5">
        <w:t xml:space="preserve">Define </w:t>
      </w:r>
      <w:r w:rsidRPr="002825F5">
        <w:rPr>
          <w:b/>
          <w:bCs/>
        </w:rPr>
        <w:t>data visualization dashboards</w:t>
      </w:r>
      <w:r w:rsidRPr="002825F5">
        <w:t xml:space="preserve"> (price trends, heatmaps, reports).</w:t>
      </w:r>
    </w:p>
    <w:p w14:paraId="29F7DD4E"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UI/UX Wireframes</w:t>
      </w:r>
      <w:r w:rsidRPr="002825F5">
        <w:br/>
      </w:r>
      <w:r w:rsidRPr="002825F5">
        <w:rPr>
          <w:rFonts w:ascii="Segoe UI Emoji" w:hAnsi="Segoe UI Emoji" w:cs="Segoe UI Emoji"/>
        </w:rPr>
        <w:t>✔️</w:t>
      </w:r>
      <w:r w:rsidRPr="002825F5">
        <w:t xml:space="preserve"> User Flow Diagrams</w:t>
      </w:r>
    </w:p>
    <w:p w14:paraId="24F1C324" w14:textId="77777777" w:rsidR="002825F5" w:rsidRPr="002825F5" w:rsidRDefault="00000000" w:rsidP="002825F5">
      <w:pPr>
        <w:pStyle w:val="ListBullet"/>
      </w:pPr>
      <w:r>
        <w:pict w14:anchorId="23DEE0C0">
          <v:rect id="_x0000_i1029" style="width:0;height:1.5pt" o:hralign="center" o:hrstd="t" o:hr="t" fillcolor="#a0a0a0" stroked="f"/>
        </w:pict>
      </w:r>
    </w:p>
    <w:p w14:paraId="69D812B1" w14:textId="77777777" w:rsidR="002825F5" w:rsidRPr="002825F5" w:rsidRDefault="002825F5" w:rsidP="002825F5">
      <w:pPr>
        <w:pStyle w:val="ListBullet"/>
        <w:rPr>
          <w:b/>
          <w:bCs/>
        </w:rPr>
      </w:pPr>
      <w:r w:rsidRPr="002825F5">
        <w:rPr>
          <w:b/>
          <w:bCs/>
        </w:rPr>
        <w:t>6️</w:t>
      </w:r>
      <w:r w:rsidRPr="002825F5">
        <w:rPr>
          <w:rFonts w:ascii="Segoe UI Symbol" w:hAnsi="Segoe UI Symbol" w:cs="Segoe UI Symbol"/>
          <w:b/>
          <w:bCs/>
        </w:rPr>
        <w:t>⃣</w:t>
      </w:r>
      <w:r w:rsidRPr="002825F5">
        <w:rPr>
          <w:b/>
          <w:bCs/>
        </w:rPr>
        <w:t xml:space="preserve"> Development &amp; Implementation</w:t>
      </w:r>
    </w:p>
    <w:p w14:paraId="21520F9B" w14:textId="77777777" w:rsidR="002825F5" w:rsidRPr="002825F5" w:rsidRDefault="002825F5" w:rsidP="002825F5">
      <w:pPr>
        <w:pStyle w:val="ListBullet"/>
        <w:numPr>
          <w:ilvl w:val="0"/>
          <w:numId w:val="51"/>
        </w:numPr>
      </w:pPr>
      <w:r w:rsidRPr="002825F5">
        <w:t xml:space="preserve">Build </w:t>
      </w:r>
      <w:r w:rsidRPr="002825F5">
        <w:rPr>
          <w:b/>
          <w:bCs/>
        </w:rPr>
        <w:t>backend services</w:t>
      </w:r>
      <w:r w:rsidRPr="002825F5">
        <w:t xml:space="preserve"> for data processing and APIs.</w:t>
      </w:r>
    </w:p>
    <w:p w14:paraId="642D7816" w14:textId="77777777" w:rsidR="002825F5" w:rsidRPr="002825F5" w:rsidRDefault="002825F5" w:rsidP="002825F5">
      <w:pPr>
        <w:pStyle w:val="ListBullet"/>
        <w:numPr>
          <w:ilvl w:val="0"/>
          <w:numId w:val="51"/>
        </w:numPr>
      </w:pPr>
      <w:r w:rsidRPr="002825F5">
        <w:lastRenderedPageBreak/>
        <w:t xml:space="preserve">Implement </w:t>
      </w:r>
      <w:r w:rsidRPr="002825F5">
        <w:rPr>
          <w:b/>
          <w:bCs/>
        </w:rPr>
        <w:t>database models</w:t>
      </w:r>
      <w:r w:rsidRPr="002825F5">
        <w:t xml:space="preserve"> and </w:t>
      </w:r>
      <w:r w:rsidRPr="002825F5">
        <w:rPr>
          <w:b/>
          <w:bCs/>
        </w:rPr>
        <w:t>data pipelines</w:t>
      </w:r>
      <w:r w:rsidRPr="002825F5">
        <w:t>.</w:t>
      </w:r>
    </w:p>
    <w:p w14:paraId="3F64C879" w14:textId="77777777" w:rsidR="002825F5" w:rsidRPr="002825F5" w:rsidRDefault="002825F5" w:rsidP="002825F5">
      <w:pPr>
        <w:pStyle w:val="ListBullet"/>
        <w:numPr>
          <w:ilvl w:val="0"/>
          <w:numId w:val="51"/>
        </w:numPr>
      </w:pPr>
      <w:r w:rsidRPr="002825F5">
        <w:t xml:space="preserve">Develop </w:t>
      </w:r>
      <w:r w:rsidRPr="002825F5">
        <w:rPr>
          <w:b/>
          <w:bCs/>
        </w:rPr>
        <w:t>machine learning models</w:t>
      </w:r>
      <w:r w:rsidRPr="002825F5">
        <w:t xml:space="preserve"> for price prediction.</w:t>
      </w:r>
    </w:p>
    <w:p w14:paraId="186B93B0" w14:textId="77777777" w:rsidR="002825F5" w:rsidRPr="002825F5" w:rsidRDefault="002825F5" w:rsidP="002825F5">
      <w:pPr>
        <w:pStyle w:val="ListBullet"/>
        <w:numPr>
          <w:ilvl w:val="0"/>
          <w:numId w:val="51"/>
        </w:numPr>
      </w:pPr>
      <w:r w:rsidRPr="002825F5">
        <w:t xml:space="preserve">Build </w:t>
      </w:r>
      <w:r w:rsidRPr="002825F5">
        <w:rPr>
          <w:b/>
          <w:bCs/>
        </w:rPr>
        <w:t>frontend UI</w:t>
      </w:r>
      <w:r w:rsidRPr="002825F5">
        <w:t xml:space="preserve"> with interactive charts and reports.</w:t>
      </w:r>
    </w:p>
    <w:p w14:paraId="720D9695"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API &amp; Backend Services</w:t>
      </w:r>
      <w:r w:rsidRPr="002825F5">
        <w:br/>
      </w:r>
      <w:r w:rsidRPr="002825F5">
        <w:rPr>
          <w:rFonts w:ascii="Segoe UI Emoji" w:hAnsi="Segoe UI Emoji" w:cs="Segoe UI Emoji"/>
        </w:rPr>
        <w:t>✔️</w:t>
      </w:r>
      <w:r w:rsidRPr="002825F5">
        <w:t xml:space="preserve"> Database Implementation</w:t>
      </w:r>
      <w:r w:rsidRPr="002825F5">
        <w:br/>
      </w:r>
      <w:r w:rsidRPr="002825F5">
        <w:rPr>
          <w:rFonts w:ascii="Segoe UI Emoji" w:hAnsi="Segoe UI Emoji" w:cs="Segoe UI Emoji"/>
        </w:rPr>
        <w:t>✔️</w:t>
      </w:r>
      <w:r w:rsidRPr="002825F5">
        <w:t xml:space="preserve"> ML Model Training &amp; Deployment</w:t>
      </w:r>
      <w:r w:rsidRPr="002825F5">
        <w:br/>
      </w:r>
      <w:r w:rsidRPr="002825F5">
        <w:rPr>
          <w:rFonts w:ascii="Segoe UI Emoji" w:hAnsi="Segoe UI Emoji" w:cs="Segoe UI Emoji"/>
        </w:rPr>
        <w:t>✔️</w:t>
      </w:r>
      <w:r w:rsidRPr="002825F5">
        <w:t xml:space="preserve"> Frontend UI Development</w:t>
      </w:r>
    </w:p>
    <w:p w14:paraId="0E56D58E" w14:textId="77777777" w:rsidR="002825F5" w:rsidRPr="002825F5" w:rsidRDefault="00000000" w:rsidP="002825F5">
      <w:pPr>
        <w:pStyle w:val="ListBullet"/>
      </w:pPr>
      <w:r>
        <w:pict w14:anchorId="3860EDD5">
          <v:rect id="_x0000_i1030" style="width:0;height:1.5pt" o:hralign="center" o:hrstd="t" o:hr="t" fillcolor="#a0a0a0" stroked="f"/>
        </w:pict>
      </w:r>
    </w:p>
    <w:p w14:paraId="344B7324" w14:textId="77777777" w:rsidR="002825F5" w:rsidRPr="002825F5" w:rsidRDefault="002825F5" w:rsidP="002825F5">
      <w:pPr>
        <w:pStyle w:val="ListBullet"/>
        <w:rPr>
          <w:b/>
          <w:bCs/>
        </w:rPr>
      </w:pPr>
      <w:r w:rsidRPr="002825F5">
        <w:rPr>
          <w:b/>
          <w:bCs/>
        </w:rPr>
        <w:t>7️</w:t>
      </w:r>
      <w:r w:rsidRPr="002825F5">
        <w:rPr>
          <w:rFonts w:ascii="Segoe UI Symbol" w:hAnsi="Segoe UI Symbol" w:cs="Segoe UI Symbol"/>
          <w:b/>
          <w:bCs/>
        </w:rPr>
        <w:t>⃣</w:t>
      </w:r>
      <w:r w:rsidRPr="002825F5">
        <w:rPr>
          <w:b/>
          <w:bCs/>
        </w:rPr>
        <w:t xml:space="preserve"> Testing &amp; Validation</w:t>
      </w:r>
    </w:p>
    <w:p w14:paraId="4D8CFBA7" w14:textId="77777777" w:rsidR="002825F5" w:rsidRPr="002825F5" w:rsidRDefault="002825F5" w:rsidP="002825F5">
      <w:pPr>
        <w:pStyle w:val="ListBullet"/>
        <w:numPr>
          <w:ilvl w:val="0"/>
          <w:numId w:val="52"/>
        </w:numPr>
      </w:pPr>
      <w:r w:rsidRPr="002825F5">
        <w:t xml:space="preserve">Perform </w:t>
      </w:r>
      <w:r w:rsidRPr="002825F5">
        <w:rPr>
          <w:b/>
          <w:bCs/>
        </w:rPr>
        <w:t>unit testing</w:t>
      </w:r>
      <w:r w:rsidRPr="002825F5">
        <w:t xml:space="preserve"> for components.</w:t>
      </w:r>
    </w:p>
    <w:p w14:paraId="349F0BC3" w14:textId="77777777" w:rsidR="002825F5" w:rsidRPr="002825F5" w:rsidRDefault="002825F5" w:rsidP="002825F5">
      <w:pPr>
        <w:pStyle w:val="ListBullet"/>
        <w:numPr>
          <w:ilvl w:val="0"/>
          <w:numId w:val="52"/>
        </w:numPr>
      </w:pPr>
      <w:r w:rsidRPr="002825F5">
        <w:t xml:space="preserve">Conduct </w:t>
      </w:r>
      <w:r w:rsidRPr="002825F5">
        <w:rPr>
          <w:b/>
          <w:bCs/>
        </w:rPr>
        <w:t>data validation</w:t>
      </w:r>
      <w:r w:rsidRPr="002825F5">
        <w:t xml:space="preserve"> for price accuracy.</w:t>
      </w:r>
    </w:p>
    <w:p w14:paraId="5493065D" w14:textId="77777777" w:rsidR="002825F5" w:rsidRPr="002825F5" w:rsidRDefault="002825F5" w:rsidP="002825F5">
      <w:pPr>
        <w:pStyle w:val="ListBullet"/>
        <w:numPr>
          <w:ilvl w:val="0"/>
          <w:numId w:val="52"/>
        </w:numPr>
      </w:pPr>
      <w:r w:rsidRPr="002825F5">
        <w:t xml:space="preserve">Test </w:t>
      </w:r>
      <w:r w:rsidRPr="002825F5">
        <w:rPr>
          <w:b/>
          <w:bCs/>
        </w:rPr>
        <w:t>ML models</w:t>
      </w:r>
      <w:r w:rsidRPr="002825F5">
        <w:t xml:space="preserve"> for prediction reliability.</w:t>
      </w:r>
    </w:p>
    <w:p w14:paraId="2768056A" w14:textId="77777777" w:rsidR="002825F5" w:rsidRPr="002825F5" w:rsidRDefault="002825F5" w:rsidP="002825F5">
      <w:pPr>
        <w:pStyle w:val="ListBullet"/>
        <w:numPr>
          <w:ilvl w:val="0"/>
          <w:numId w:val="52"/>
        </w:numPr>
      </w:pPr>
      <w:r w:rsidRPr="002825F5">
        <w:t xml:space="preserve">Perform </w:t>
      </w:r>
      <w:r w:rsidRPr="002825F5">
        <w:rPr>
          <w:b/>
          <w:bCs/>
        </w:rPr>
        <w:t>UI/UX usability testing</w:t>
      </w:r>
      <w:r w:rsidRPr="002825F5">
        <w:t xml:space="preserve"> with users.</w:t>
      </w:r>
    </w:p>
    <w:p w14:paraId="5CA46F00"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Test Cases &amp; Reports</w:t>
      </w:r>
      <w:r w:rsidRPr="002825F5">
        <w:br/>
      </w:r>
      <w:r w:rsidRPr="002825F5">
        <w:rPr>
          <w:rFonts w:ascii="Segoe UI Emoji" w:hAnsi="Segoe UI Emoji" w:cs="Segoe UI Emoji"/>
        </w:rPr>
        <w:t>✔️</w:t>
      </w:r>
      <w:r w:rsidRPr="002825F5">
        <w:t xml:space="preserve"> Model Accuracy Metrics</w:t>
      </w:r>
      <w:r w:rsidRPr="002825F5">
        <w:br/>
      </w:r>
      <w:r w:rsidRPr="002825F5">
        <w:rPr>
          <w:rFonts w:ascii="Segoe UI Emoji" w:hAnsi="Segoe UI Emoji" w:cs="Segoe UI Emoji"/>
        </w:rPr>
        <w:t>✔️</w:t>
      </w:r>
      <w:r w:rsidRPr="002825F5">
        <w:t xml:space="preserve"> UI Testing Feedback</w:t>
      </w:r>
    </w:p>
    <w:p w14:paraId="2B433562" w14:textId="77777777" w:rsidR="002825F5" w:rsidRPr="002825F5" w:rsidRDefault="00000000" w:rsidP="002825F5">
      <w:pPr>
        <w:pStyle w:val="ListBullet"/>
      </w:pPr>
      <w:r>
        <w:pict w14:anchorId="7990D42D">
          <v:rect id="_x0000_i1031" style="width:0;height:1.5pt" o:hralign="center" o:hrstd="t" o:hr="t" fillcolor="#a0a0a0" stroked="f"/>
        </w:pict>
      </w:r>
    </w:p>
    <w:p w14:paraId="4C63B709" w14:textId="77777777" w:rsidR="002825F5" w:rsidRPr="002825F5" w:rsidRDefault="002825F5" w:rsidP="002825F5">
      <w:pPr>
        <w:pStyle w:val="ListBullet"/>
        <w:rPr>
          <w:b/>
          <w:bCs/>
        </w:rPr>
      </w:pPr>
      <w:r w:rsidRPr="002825F5">
        <w:rPr>
          <w:b/>
          <w:bCs/>
        </w:rPr>
        <w:t>8️</w:t>
      </w:r>
      <w:r w:rsidRPr="002825F5">
        <w:rPr>
          <w:rFonts w:ascii="Segoe UI Symbol" w:hAnsi="Segoe UI Symbol" w:cs="Segoe UI Symbol"/>
          <w:b/>
          <w:bCs/>
        </w:rPr>
        <w:t>⃣</w:t>
      </w:r>
      <w:r w:rsidRPr="002825F5">
        <w:rPr>
          <w:b/>
          <w:bCs/>
        </w:rPr>
        <w:t xml:space="preserve"> Deployment &amp; Go-Live</w:t>
      </w:r>
    </w:p>
    <w:p w14:paraId="2871A438" w14:textId="77777777" w:rsidR="002825F5" w:rsidRPr="002825F5" w:rsidRDefault="002825F5" w:rsidP="002825F5">
      <w:pPr>
        <w:pStyle w:val="ListBullet"/>
        <w:numPr>
          <w:ilvl w:val="0"/>
          <w:numId w:val="53"/>
        </w:numPr>
      </w:pPr>
      <w:r w:rsidRPr="002825F5">
        <w:t xml:space="preserve">Deploy the system to </w:t>
      </w:r>
      <w:r w:rsidRPr="002825F5">
        <w:rPr>
          <w:b/>
          <w:bCs/>
        </w:rPr>
        <w:t>cloud/on-prem infrastructure</w:t>
      </w:r>
      <w:r w:rsidRPr="002825F5">
        <w:t>.</w:t>
      </w:r>
    </w:p>
    <w:p w14:paraId="2AB5CAEB" w14:textId="77777777" w:rsidR="002825F5" w:rsidRPr="002825F5" w:rsidRDefault="002825F5" w:rsidP="002825F5">
      <w:pPr>
        <w:pStyle w:val="ListBullet"/>
        <w:numPr>
          <w:ilvl w:val="0"/>
          <w:numId w:val="53"/>
        </w:numPr>
      </w:pPr>
      <w:r w:rsidRPr="002825F5">
        <w:t xml:space="preserve">Set up </w:t>
      </w:r>
      <w:r w:rsidRPr="002825F5">
        <w:rPr>
          <w:b/>
          <w:bCs/>
        </w:rPr>
        <w:t>monitoring and logging</w:t>
      </w:r>
      <w:r w:rsidRPr="002825F5">
        <w:t xml:space="preserve"> for performance tracking.</w:t>
      </w:r>
    </w:p>
    <w:p w14:paraId="1B36534B" w14:textId="77777777" w:rsidR="002825F5" w:rsidRPr="002825F5" w:rsidRDefault="002825F5" w:rsidP="002825F5">
      <w:pPr>
        <w:pStyle w:val="ListBullet"/>
        <w:numPr>
          <w:ilvl w:val="0"/>
          <w:numId w:val="53"/>
        </w:numPr>
      </w:pPr>
      <w:r w:rsidRPr="002825F5">
        <w:t xml:space="preserve">Implement </w:t>
      </w:r>
      <w:r w:rsidRPr="002825F5">
        <w:rPr>
          <w:b/>
          <w:bCs/>
        </w:rPr>
        <w:t>security and access control</w:t>
      </w:r>
      <w:r w:rsidRPr="002825F5">
        <w:t>.</w:t>
      </w:r>
    </w:p>
    <w:p w14:paraId="0E262763" w14:textId="77777777" w:rsidR="002825F5" w:rsidRPr="002825F5" w:rsidRDefault="002825F5" w:rsidP="002825F5">
      <w:pPr>
        <w:pStyle w:val="ListBullet"/>
        <w:numPr>
          <w:ilvl w:val="0"/>
          <w:numId w:val="53"/>
        </w:numPr>
      </w:pPr>
      <w:r w:rsidRPr="002825F5">
        <w:t xml:space="preserve">Define </w:t>
      </w:r>
      <w:r w:rsidRPr="002825F5">
        <w:rPr>
          <w:b/>
          <w:bCs/>
        </w:rPr>
        <w:t>fallback mechanisms</w:t>
      </w:r>
      <w:r w:rsidRPr="002825F5">
        <w:t xml:space="preserve"> in case of failures.</w:t>
      </w:r>
    </w:p>
    <w:p w14:paraId="68C1AAD9"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Deployment Checklist</w:t>
      </w:r>
      <w:r w:rsidRPr="002825F5">
        <w:br/>
      </w:r>
      <w:r w:rsidRPr="002825F5">
        <w:rPr>
          <w:rFonts w:ascii="Segoe UI Emoji" w:hAnsi="Segoe UI Emoji" w:cs="Segoe UI Emoji"/>
        </w:rPr>
        <w:t>✔️</w:t>
      </w:r>
      <w:r w:rsidRPr="002825F5">
        <w:t xml:space="preserve"> Monitoring &amp; Logging Setup</w:t>
      </w:r>
    </w:p>
    <w:p w14:paraId="68C43546" w14:textId="77777777" w:rsidR="002825F5" w:rsidRPr="002825F5" w:rsidRDefault="00000000" w:rsidP="002825F5">
      <w:pPr>
        <w:pStyle w:val="ListBullet"/>
      </w:pPr>
      <w:r>
        <w:lastRenderedPageBreak/>
        <w:pict w14:anchorId="4428AD58">
          <v:rect id="_x0000_i1032" style="width:0;height:1.5pt" o:hralign="center" o:hrstd="t" o:hr="t" fillcolor="#a0a0a0" stroked="f"/>
        </w:pict>
      </w:r>
    </w:p>
    <w:p w14:paraId="4A3CB497" w14:textId="77777777" w:rsidR="002825F5" w:rsidRPr="002825F5" w:rsidRDefault="002825F5" w:rsidP="002825F5">
      <w:pPr>
        <w:pStyle w:val="ListBullet"/>
        <w:rPr>
          <w:b/>
          <w:bCs/>
        </w:rPr>
      </w:pPr>
      <w:r w:rsidRPr="002825F5">
        <w:rPr>
          <w:b/>
          <w:bCs/>
        </w:rPr>
        <w:t>9️</w:t>
      </w:r>
      <w:r w:rsidRPr="002825F5">
        <w:rPr>
          <w:rFonts w:ascii="Segoe UI Symbol" w:hAnsi="Segoe UI Symbol" w:cs="Segoe UI Symbol"/>
          <w:b/>
          <w:bCs/>
        </w:rPr>
        <w:t>⃣</w:t>
      </w:r>
      <w:r w:rsidRPr="002825F5">
        <w:rPr>
          <w:b/>
          <w:bCs/>
        </w:rPr>
        <w:t xml:space="preserve"> Post-Launch &amp; Continuous Improvement</w:t>
      </w:r>
    </w:p>
    <w:p w14:paraId="15E8EFDB" w14:textId="77777777" w:rsidR="002825F5" w:rsidRPr="002825F5" w:rsidRDefault="002825F5" w:rsidP="002825F5">
      <w:pPr>
        <w:pStyle w:val="ListBullet"/>
        <w:numPr>
          <w:ilvl w:val="0"/>
          <w:numId w:val="54"/>
        </w:numPr>
      </w:pPr>
      <w:r w:rsidRPr="002825F5">
        <w:t xml:space="preserve">Gather </w:t>
      </w:r>
      <w:r w:rsidRPr="002825F5">
        <w:rPr>
          <w:b/>
          <w:bCs/>
        </w:rPr>
        <w:t>user feedback</w:t>
      </w:r>
      <w:r w:rsidRPr="002825F5">
        <w:t xml:space="preserve"> for enhancements.</w:t>
      </w:r>
    </w:p>
    <w:p w14:paraId="244666B9" w14:textId="77777777" w:rsidR="002825F5" w:rsidRPr="002825F5" w:rsidRDefault="002825F5" w:rsidP="002825F5">
      <w:pPr>
        <w:pStyle w:val="ListBullet"/>
        <w:numPr>
          <w:ilvl w:val="0"/>
          <w:numId w:val="54"/>
        </w:numPr>
      </w:pPr>
      <w:r w:rsidRPr="002825F5">
        <w:t xml:space="preserve">Monitor </w:t>
      </w:r>
      <w:r w:rsidRPr="002825F5">
        <w:rPr>
          <w:b/>
          <w:bCs/>
        </w:rPr>
        <w:t>system performance</w:t>
      </w:r>
      <w:r w:rsidRPr="002825F5">
        <w:t xml:space="preserve"> (response time, uptime).</w:t>
      </w:r>
    </w:p>
    <w:p w14:paraId="3BDF8998" w14:textId="77777777" w:rsidR="002825F5" w:rsidRPr="002825F5" w:rsidRDefault="002825F5" w:rsidP="002825F5">
      <w:pPr>
        <w:pStyle w:val="ListBullet"/>
        <w:numPr>
          <w:ilvl w:val="0"/>
          <w:numId w:val="54"/>
        </w:numPr>
      </w:pPr>
      <w:r w:rsidRPr="002825F5">
        <w:t xml:space="preserve">Optimize </w:t>
      </w:r>
      <w:r w:rsidRPr="002825F5">
        <w:rPr>
          <w:b/>
          <w:bCs/>
        </w:rPr>
        <w:t>ML models</w:t>
      </w:r>
      <w:r w:rsidRPr="002825F5">
        <w:t xml:space="preserve"> based on new data.</w:t>
      </w:r>
    </w:p>
    <w:p w14:paraId="09AE6384" w14:textId="77777777" w:rsidR="002825F5" w:rsidRPr="002825F5" w:rsidRDefault="002825F5" w:rsidP="002825F5">
      <w:pPr>
        <w:pStyle w:val="ListBullet"/>
        <w:numPr>
          <w:ilvl w:val="0"/>
          <w:numId w:val="54"/>
        </w:numPr>
      </w:pPr>
      <w:r w:rsidRPr="002825F5">
        <w:t xml:space="preserve">Plan </w:t>
      </w:r>
      <w:r w:rsidRPr="002825F5">
        <w:rPr>
          <w:b/>
          <w:bCs/>
        </w:rPr>
        <w:t>feature upgrades</w:t>
      </w:r>
      <w:r w:rsidRPr="002825F5">
        <w:t xml:space="preserve"> (e.g., adding rental price trends).</w:t>
      </w:r>
    </w:p>
    <w:p w14:paraId="022C6386" w14:textId="77777777" w:rsidR="002825F5" w:rsidRPr="002825F5" w:rsidRDefault="002825F5" w:rsidP="002825F5">
      <w:pPr>
        <w:pStyle w:val="ListBullet"/>
      </w:pPr>
      <w:r w:rsidRPr="002825F5">
        <w:rPr>
          <w:rFonts w:ascii="Segoe UI Emoji" w:hAnsi="Segoe UI Emoji" w:cs="Segoe UI Emoji"/>
        </w:rPr>
        <w:t>📌</w:t>
      </w:r>
      <w:r w:rsidRPr="002825F5">
        <w:t xml:space="preserve"> </w:t>
      </w:r>
      <w:r w:rsidRPr="002825F5">
        <w:rPr>
          <w:b/>
          <w:bCs/>
        </w:rPr>
        <w:t>Deliverables:</w:t>
      </w:r>
      <w:r w:rsidRPr="002825F5">
        <w:br/>
      </w:r>
      <w:r w:rsidRPr="002825F5">
        <w:rPr>
          <w:rFonts w:ascii="Segoe UI Emoji" w:hAnsi="Segoe UI Emoji" w:cs="Segoe UI Emoji"/>
        </w:rPr>
        <w:t>✔️</w:t>
      </w:r>
      <w:r w:rsidRPr="002825F5">
        <w:t xml:space="preserve"> User Feedback Reports</w:t>
      </w:r>
      <w:r w:rsidRPr="002825F5">
        <w:br/>
      </w:r>
      <w:r w:rsidRPr="002825F5">
        <w:rPr>
          <w:rFonts w:ascii="Segoe UI Emoji" w:hAnsi="Segoe UI Emoji" w:cs="Segoe UI Emoji"/>
        </w:rPr>
        <w:t>✔️</w:t>
      </w:r>
      <w:r w:rsidRPr="002825F5">
        <w:t xml:space="preserve"> Performance Monitoring Logs</w:t>
      </w:r>
      <w:r w:rsidRPr="002825F5">
        <w:br/>
      </w:r>
      <w:r w:rsidRPr="002825F5">
        <w:rPr>
          <w:rFonts w:ascii="Segoe UI Emoji" w:hAnsi="Segoe UI Emoji" w:cs="Segoe UI Emoji"/>
        </w:rPr>
        <w:t>✔️</w:t>
      </w:r>
      <w:r w:rsidRPr="002825F5">
        <w:t xml:space="preserve"> Feature Backlog for Future Releases</w:t>
      </w:r>
    </w:p>
    <w:p w14:paraId="672C1A1C" w14:textId="77777777" w:rsidR="002825F5" w:rsidRDefault="002825F5" w:rsidP="002825F5">
      <w:pPr>
        <w:pStyle w:val="ListBullet"/>
        <w:numPr>
          <w:ilvl w:val="0"/>
          <w:numId w:val="0"/>
        </w:numPr>
        <w:ind w:left="340" w:hanging="340"/>
      </w:pPr>
    </w:p>
    <w:p w14:paraId="135E5812" w14:textId="77777777" w:rsidR="005F3BA6" w:rsidRPr="005F3BA6" w:rsidRDefault="005F3BA6" w:rsidP="005F3BA6">
      <w:pPr>
        <w:pStyle w:val="ListBullet"/>
        <w:numPr>
          <w:ilvl w:val="0"/>
          <w:numId w:val="0"/>
        </w:numPr>
        <w:ind w:left="340" w:hanging="340"/>
      </w:pPr>
      <w:r w:rsidRPr="005F3BA6">
        <w:rPr>
          <w:rFonts w:ascii="Segoe UI Symbol" w:hAnsi="Segoe UI Symbol" w:cs="Segoe UI Symbol"/>
        </w:rPr>
        <w:t>🛠</w:t>
      </w:r>
      <w:r w:rsidRPr="005F3BA6">
        <w:t xml:space="preserve"> </w:t>
      </w:r>
      <w:r w:rsidRPr="005F3BA6">
        <w:rPr>
          <w:b/>
          <w:bCs/>
        </w:rPr>
        <w:t>Real Estate Price Analysis System – Product Vision Document</w:t>
      </w:r>
    </w:p>
    <w:p w14:paraId="2565643C" w14:textId="77777777" w:rsidR="005F3BA6" w:rsidRPr="005F3BA6" w:rsidRDefault="005F3BA6" w:rsidP="005F3BA6">
      <w:pPr>
        <w:pStyle w:val="ListBullet"/>
        <w:rPr>
          <w:b/>
          <w:bCs/>
        </w:rPr>
      </w:pPr>
      <w:r w:rsidRPr="005F3BA6">
        <w:rPr>
          <w:b/>
          <w:bCs/>
        </w:rPr>
        <w:t>1️</w:t>
      </w:r>
      <w:r w:rsidRPr="005F3BA6">
        <w:rPr>
          <w:rFonts w:ascii="Segoe UI Symbol" w:hAnsi="Segoe UI Symbol" w:cs="Segoe UI Symbol"/>
          <w:b/>
          <w:bCs/>
        </w:rPr>
        <w:t>⃣</w:t>
      </w:r>
      <w:r w:rsidRPr="005F3BA6">
        <w:rPr>
          <w:b/>
          <w:bCs/>
        </w:rPr>
        <w:t xml:space="preserve"> Vision Statement:</w:t>
      </w:r>
    </w:p>
    <w:p w14:paraId="3DC32664" w14:textId="77777777" w:rsidR="005F3BA6" w:rsidRPr="005F3BA6" w:rsidRDefault="005F3BA6" w:rsidP="005F3BA6">
      <w:pPr>
        <w:pStyle w:val="ListBullet"/>
      </w:pPr>
      <w:r w:rsidRPr="005F3BA6">
        <w:rPr>
          <w:rFonts w:ascii="Segoe UI Emoji" w:hAnsi="Segoe UI Emoji" w:cs="Segoe UI Emoji"/>
        </w:rPr>
        <w:t>📌</w:t>
      </w:r>
      <w:r w:rsidRPr="005F3BA6">
        <w:t xml:space="preserve"> A short, compelling statement that defines the ultimate goal of the system.</w:t>
      </w:r>
      <w:r w:rsidRPr="005F3BA6">
        <w:br/>
      </w:r>
      <w:r w:rsidRPr="005F3BA6">
        <w:rPr>
          <w:rFonts w:ascii="Segoe UI Emoji" w:hAnsi="Segoe UI Emoji" w:cs="Segoe UI Emoji"/>
        </w:rPr>
        <w:t>💡</w:t>
      </w:r>
      <w:r w:rsidRPr="005F3BA6">
        <w:t xml:space="preserve"> Example: </w:t>
      </w:r>
      <w:r w:rsidRPr="005F3BA6">
        <w:rPr>
          <w:i/>
          <w:iCs/>
        </w:rPr>
        <w:t>"Empowering individuals and businesses with accurate, data-driven real estate pricing insights for better investment decisions."</w:t>
      </w:r>
    </w:p>
    <w:p w14:paraId="02A4A6F2" w14:textId="77777777" w:rsidR="005F3BA6" w:rsidRPr="005F3BA6" w:rsidRDefault="005F3BA6" w:rsidP="005F3BA6">
      <w:pPr>
        <w:pStyle w:val="ListBullet"/>
        <w:rPr>
          <w:b/>
          <w:bCs/>
        </w:rPr>
      </w:pPr>
      <w:r w:rsidRPr="005F3BA6">
        <w:rPr>
          <w:b/>
          <w:bCs/>
        </w:rPr>
        <w:t>2️</w:t>
      </w:r>
      <w:r w:rsidRPr="005F3BA6">
        <w:rPr>
          <w:rFonts w:ascii="Segoe UI Symbol" w:hAnsi="Segoe UI Symbol" w:cs="Segoe UI Symbol"/>
          <w:b/>
          <w:bCs/>
        </w:rPr>
        <w:t>⃣</w:t>
      </w:r>
      <w:r w:rsidRPr="005F3BA6">
        <w:rPr>
          <w:b/>
          <w:bCs/>
        </w:rPr>
        <w:t xml:space="preserve"> Business Goals &amp; Objectives:</w:t>
      </w:r>
    </w:p>
    <w:p w14:paraId="01A53283" w14:textId="77777777" w:rsidR="005F3BA6" w:rsidRPr="005F3BA6" w:rsidRDefault="005F3BA6" w:rsidP="005F3BA6">
      <w:pPr>
        <w:pStyle w:val="ListBullet"/>
      </w:pPr>
      <w:r w:rsidRPr="005F3BA6">
        <w:rPr>
          <w:rFonts w:ascii="Segoe UI Symbol" w:hAnsi="Segoe UI Symbol" w:cs="Segoe UI Symbol"/>
        </w:rPr>
        <w:t>✔</w:t>
      </w:r>
      <w:r w:rsidRPr="005F3BA6">
        <w:t xml:space="preserve"> Provide reliable and real-time real estate price analysis.</w:t>
      </w:r>
      <w:r w:rsidRPr="005F3BA6">
        <w:br/>
      </w:r>
      <w:r w:rsidRPr="005F3BA6">
        <w:rPr>
          <w:rFonts w:ascii="Segoe UI Symbol" w:hAnsi="Segoe UI Symbol" w:cs="Segoe UI Symbol"/>
        </w:rPr>
        <w:t>✔</w:t>
      </w:r>
      <w:r w:rsidRPr="005F3BA6">
        <w:t xml:space="preserve"> Help home buyers, investors, and real estate professionals make informed decisions.</w:t>
      </w:r>
      <w:r w:rsidRPr="005F3BA6">
        <w:br/>
      </w:r>
      <w:r w:rsidRPr="005F3BA6">
        <w:rPr>
          <w:rFonts w:ascii="Segoe UI Symbol" w:hAnsi="Segoe UI Symbol" w:cs="Segoe UI Symbol"/>
        </w:rPr>
        <w:t>✔</w:t>
      </w:r>
      <w:r w:rsidRPr="005F3BA6">
        <w:t xml:space="preserve"> Use open-source and self-created data to ensure affordability and accessibility.</w:t>
      </w:r>
      <w:r w:rsidRPr="005F3BA6">
        <w:br/>
      </w:r>
      <w:r w:rsidRPr="005F3BA6">
        <w:rPr>
          <w:rFonts w:ascii="Segoe UI Symbol" w:hAnsi="Segoe UI Symbol" w:cs="Segoe UI Symbol"/>
        </w:rPr>
        <w:t>✔</w:t>
      </w:r>
      <w:r w:rsidRPr="005F3BA6">
        <w:t xml:space="preserve"> Ensure accuracy through advanced data modeling and visualization.</w:t>
      </w:r>
    </w:p>
    <w:p w14:paraId="398F7F98" w14:textId="77777777" w:rsidR="005F3BA6" w:rsidRPr="005F3BA6" w:rsidRDefault="005F3BA6" w:rsidP="005F3BA6">
      <w:pPr>
        <w:pStyle w:val="ListBullet"/>
        <w:rPr>
          <w:b/>
          <w:bCs/>
        </w:rPr>
      </w:pPr>
      <w:r w:rsidRPr="005F3BA6">
        <w:rPr>
          <w:b/>
          <w:bCs/>
        </w:rPr>
        <w:t>3️</w:t>
      </w:r>
      <w:r w:rsidRPr="005F3BA6">
        <w:rPr>
          <w:rFonts w:ascii="Segoe UI Symbol" w:hAnsi="Segoe UI Symbol" w:cs="Segoe UI Symbol"/>
          <w:b/>
          <w:bCs/>
        </w:rPr>
        <w:t>⃣</w:t>
      </w:r>
      <w:r w:rsidRPr="005F3BA6">
        <w:rPr>
          <w:b/>
          <w:bCs/>
        </w:rPr>
        <w:t xml:space="preserve"> Target Audience (Market Focus):</w:t>
      </w:r>
    </w:p>
    <w:p w14:paraId="511EB6F0" w14:textId="77777777" w:rsidR="005F3BA6" w:rsidRPr="005F3BA6" w:rsidRDefault="005F3BA6" w:rsidP="005F3BA6">
      <w:pPr>
        <w:pStyle w:val="ListBullet"/>
      </w:pPr>
      <w:r w:rsidRPr="005F3BA6">
        <w:rPr>
          <w:rFonts w:ascii="Segoe UI Emoji" w:hAnsi="Segoe UI Emoji" w:cs="Segoe UI Emoji"/>
        </w:rPr>
        <w:t>🏡</w:t>
      </w:r>
      <w:r w:rsidRPr="005F3BA6">
        <w:t xml:space="preserve"> Home buyers &amp; sellers – To determine fair market value.</w:t>
      </w:r>
      <w:r w:rsidRPr="005F3BA6">
        <w:br/>
      </w:r>
      <w:r w:rsidRPr="005F3BA6">
        <w:rPr>
          <w:rFonts w:ascii="Segoe UI Emoji" w:hAnsi="Segoe UI Emoji" w:cs="Segoe UI Emoji"/>
        </w:rPr>
        <w:t>📊</w:t>
      </w:r>
      <w:r w:rsidRPr="005F3BA6">
        <w:t xml:space="preserve"> Real estate investors – To evaluate investment opportunities.</w:t>
      </w:r>
      <w:r w:rsidRPr="005F3BA6">
        <w:br/>
      </w:r>
      <w:r w:rsidRPr="005F3BA6">
        <w:rPr>
          <w:rFonts w:ascii="Segoe UI Emoji" w:hAnsi="Segoe UI Emoji" w:cs="Segoe UI Emoji"/>
        </w:rPr>
        <w:t>🏢</w:t>
      </w:r>
      <w:r w:rsidRPr="005F3BA6">
        <w:t xml:space="preserve"> Real estate agencies – To support pricing strategy decisions.</w:t>
      </w:r>
      <w:r w:rsidRPr="005F3BA6">
        <w:br/>
      </w:r>
      <w:r w:rsidRPr="005F3BA6">
        <w:rPr>
          <w:rFonts w:ascii="Segoe UI Emoji" w:hAnsi="Segoe UI Emoji" w:cs="Segoe UI Emoji"/>
        </w:rPr>
        <w:t>🏦</w:t>
      </w:r>
      <w:r w:rsidRPr="005F3BA6">
        <w:t xml:space="preserve"> Financial institutions – To assess mortgage and lending risks.</w:t>
      </w:r>
    </w:p>
    <w:p w14:paraId="225D0249" w14:textId="77777777" w:rsidR="005F3BA6" w:rsidRPr="005F3BA6" w:rsidRDefault="005F3BA6" w:rsidP="005F3BA6">
      <w:pPr>
        <w:pStyle w:val="ListBullet"/>
        <w:rPr>
          <w:b/>
          <w:bCs/>
        </w:rPr>
      </w:pPr>
      <w:r w:rsidRPr="005F3BA6">
        <w:rPr>
          <w:b/>
          <w:bCs/>
        </w:rPr>
        <w:t>4️</w:t>
      </w:r>
      <w:r w:rsidRPr="005F3BA6">
        <w:rPr>
          <w:rFonts w:ascii="Segoe UI Symbol" w:hAnsi="Segoe UI Symbol" w:cs="Segoe UI Symbol"/>
          <w:b/>
          <w:bCs/>
        </w:rPr>
        <w:t>⃣</w:t>
      </w:r>
      <w:r w:rsidRPr="005F3BA6">
        <w:rPr>
          <w:b/>
          <w:bCs/>
        </w:rPr>
        <w:t xml:space="preserve"> Key Features &amp; Functionalities:</w:t>
      </w:r>
    </w:p>
    <w:p w14:paraId="652D6FFA" w14:textId="77777777" w:rsidR="005F3BA6" w:rsidRPr="005F3BA6" w:rsidRDefault="005F3BA6" w:rsidP="005F3BA6">
      <w:pPr>
        <w:pStyle w:val="ListBullet"/>
      </w:pPr>
      <w:r w:rsidRPr="005F3BA6">
        <w:rPr>
          <w:rFonts w:ascii="Segoe UI Emoji" w:hAnsi="Segoe UI Emoji" w:cs="Segoe UI Emoji"/>
        </w:rPr>
        <w:lastRenderedPageBreak/>
        <w:t>📍</w:t>
      </w:r>
      <w:r w:rsidRPr="005F3BA6">
        <w:t xml:space="preserve"> </w:t>
      </w:r>
      <w:r w:rsidRPr="005F3BA6">
        <w:rPr>
          <w:b/>
          <w:bCs/>
        </w:rPr>
        <w:t>Interactive Price Heatmaps</w:t>
      </w:r>
      <w:r w:rsidRPr="005F3BA6">
        <w:t xml:space="preserve"> – Visualize property prices across different regions.</w:t>
      </w:r>
      <w:r w:rsidRPr="005F3BA6">
        <w:br/>
      </w:r>
      <w:r w:rsidRPr="005F3BA6">
        <w:rPr>
          <w:rFonts w:ascii="Segoe UI Emoji" w:hAnsi="Segoe UI Emoji" w:cs="Segoe UI Emoji"/>
        </w:rPr>
        <w:t>📈</w:t>
      </w:r>
      <w:r w:rsidRPr="005F3BA6">
        <w:t xml:space="preserve"> </w:t>
      </w:r>
      <w:r w:rsidRPr="005F3BA6">
        <w:rPr>
          <w:b/>
          <w:bCs/>
        </w:rPr>
        <w:t>Historical Price Trends</w:t>
      </w:r>
      <w:r w:rsidRPr="005F3BA6">
        <w:t xml:space="preserve"> – Track market trends over time.</w:t>
      </w:r>
      <w:r w:rsidRPr="005F3BA6">
        <w:br/>
      </w:r>
      <w:r w:rsidRPr="005F3BA6">
        <w:rPr>
          <w:rFonts w:ascii="Segoe UI Emoji" w:hAnsi="Segoe UI Emoji" w:cs="Segoe UI Emoji"/>
        </w:rPr>
        <w:t>🔍</w:t>
      </w:r>
      <w:r w:rsidRPr="005F3BA6">
        <w:t xml:space="preserve"> </w:t>
      </w:r>
      <w:r w:rsidRPr="005F3BA6">
        <w:rPr>
          <w:b/>
          <w:bCs/>
        </w:rPr>
        <w:t>Comparative Market Analysis</w:t>
      </w:r>
      <w:r w:rsidRPr="005F3BA6">
        <w:t xml:space="preserve"> – Compare properties based on multiple factors.</w:t>
      </w:r>
      <w:r w:rsidRPr="005F3BA6">
        <w:br/>
      </w:r>
      <w:r w:rsidRPr="005F3BA6">
        <w:rPr>
          <w:rFonts w:ascii="Segoe UI Symbol" w:hAnsi="Segoe UI Symbol" w:cs="Segoe UI Symbol"/>
        </w:rPr>
        <w:t>⚙</w:t>
      </w:r>
      <w:r w:rsidRPr="005F3BA6">
        <w:t xml:space="preserve"> </w:t>
      </w:r>
      <w:r w:rsidRPr="005F3BA6">
        <w:rPr>
          <w:b/>
          <w:bCs/>
        </w:rPr>
        <w:t>Machine Learning Predictions</w:t>
      </w:r>
      <w:r w:rsidRPr="005F3BA6">
        <w:t xml:space="preserve"> – Forecast future price trends.</w:t>
      </w:r>
      <w:r w:rsidRPr="005F3BA6">
        <w:br/>
      </w:r>
      <w:r w:rsidRPr="005F3BA6">
        <w:rPr>
          <w:rFonts w:ascii="Segoe UI Emoji" w:hAnsi="Segoe UI Emoji" w:cs="Segoe UI Emoji"/>
        </w:rPr>
        <w:t>🔗</w:t>
      </w:r>
      <w:r w:rsidRPr="005F3BA6">
        <w:t xml:space="preserve"> </w:t>
      </w:r>
      <w:r w:rsidRPr="005F3BA6">
        <w:rPr>
          <w:b/>
          <w:bCs/>
        </w:rPr>
        <w:t>API Integrations</w:t>
      </w:r>
      <w:r w:rsidRPr="005F3BA6">
        <w:t xml:space="preserve"> – Access real estate data sources for enhanced insights.</w:t>
      </w:r>
    </w:p>
    <w:p w14:paraId="1B2DB246" w14:textId="77777777" w:rsidR="005F3BA6" w:rsidRPr="005F3BA6" w:rsidRDefault="005F3BA6" w:rsidP="005F3BA6">
      <w:pPr>
        <w:pStyle w:val="ListBullet"/>
        <w:rPr>
          <w:b/>
          <w:bCs/>
        </w:rPr>
      </w:pPr>
      <w:r w:rsidRPr="005F3BA6">
        <w:rPr>
          <w:b/>
          <w:bCs/>
        </w:rPr>
        <w:t>5️</w:t>
      </w:r>
      <w:r w:rsidRPr="005F3BA6">
        <w:rPr>
          <w:rFonts w:ascii="Segoe UI Symbol" w:hAnsi="Segoe UI Symbol" w:cs="Segoe UI Symbol"/>
          <w:b/>
          <w:bCs/>
        </w:rPr>
        <w:t>⃣</w:t>
      </w:r>
      <w:r w:rsidRPr="005F3BA6">
        <w:rPr>
          <w:b/>
          <w:bCs/>
        </w:rPr>
        <w:t xml:space="preserve"> Competitive Advantage:</w:t>
      </w:r>
    </w:p>
    <w:p w14:paraId="431CE2D9" w14:textId="77777777" w:rsidR="005F3BA6" w:rsidRPr="005F3BA6" w:rsidRDefault="005F3BA6" w:rsidP="005F3BA6">
      <w:pPr>
        <w:pStyle w:val="ListBullet"/>
      </w:pPr>
      <w:r w:rsidRPr="005F3BA6">
        <w:rPr>
          <w:rFonts w:ascii="Segoe UI Emoji" w:hAnsi="Segoe UI Emoji" w:cs="Segoe UI Emoji"/>
        </w:rPr>
        <w:t>🚀</w:t>
      </w:r>
      <w:r w:rsidRPr="005F3BA6">
        <w:t xml:space="preserve"> </w:t>
      </w:r>
      <w:r w:rsidRPr="005F3BA6">
        <w:rPr>
          <w:b/>
          <w:bCs/>
        </w:rPr>
        <w:t>Free &amp; Open-Source:</w:t>
      </w:r>
      <w:r w:rsidRPr="005F3BA6">
        <w:t xml:space="preserve"> No reliance on expensive proprietary data.</w:t>
      </w:r>
      <w:r w:rsidRPr="005F3BA6">
        <w:br/>
      </w:r>
      <w:r w:rsidRPr="005F3BA6">
        <w:rPr>
          <w:rFonts w:ascii="Segoe UI Emoji" w:hAnsi="Segoe UI Emoji" w:cs="Segoe UI Emoji"/>
        </w:rPr>
        <w:t>🧠</w:t>
      </w:r>
      <w:r w:rsidRPr="005F3BA6">
        <w:t xml:space="preserve"> </w:t>
      </w:r>
      <w:r w:rsidRPr="005F3BA6">
        <w:rPr>
          <w:b/>
          <w:bCs/>
        </w:rPr>
        <w:t>Data-Driven Analysis:</w:t>
      </w:r>
      <w:r w:rsidRPr="005F3BA6">
        <w:t xml:space="preserve"> Advanced analytics and visualization.</w:t>
      </w:r>
      <w:r w:rsidRPr="005F3BA6">
        <w:br/>
      </w:r>
      <w:r w:rsidRPr="005F3BA6">
        <w:rPr>
          <w:rFonts w:ascii="Segoe UI Emoji" w:hAnsi="Segoe UI Emoji" w:cs="Segoe UI Emoji"/>
        </w:rPr>
        <w:t>📡</w:t>
      </w:r>
      <w:r w:rsidRPr="005F3BA6">
        <w:t xml:space="preserve"> </w:t>
      </w:r>
      <w:r w:rsidRPr="005F3BA6">
        <w:rPr>
          <w:b/>
          <w:bCs/>
        </w:rPr>
        <w:t>Customizable &amp; Scalable:</w:t>
      </w:r>
      <w:r w:rsidRPr="005F3BA6">
        <w:t xml:space="preserve"> Designed for expansion with additional features.</w:t>
      </w:r>
      <w:r w:rsidRPr="005F3BA6">
        <w:br/>
      </w:r>
      <w:r w:rsidRPr="005F3BA6">
        <w:rPr>
          <w:rFonts w:ascii="Segoe UI Emoji" w:hAnsi="Segoe UI Emoji" w:cs="Segoe UI Emoji"/>
        </w:rPr>
        <w:t>🔍</w:t>
      </w:r>
      <w:r w:rsidRPr="005F3BA6">
        <w:t xml:space="preserve"> </w:t>
      </w:r>
      <w:r w:rsidRPr="005F3BA6">
        <w:rPr>
          <w:b/>
          <w:bCs/>
        </w:rPr>
        <w:t>Transparency &amp; Accuracy:</w:t>
      </w:r>
      <w:r w:rsidRPr="005F3BA6">
        <w:t xml:space="preserve"> Uses publicly available data with intelligent data modeling.</w:t>
      </w:r>
    </w:p>
    <w:p w14:paraId="46377A3F" w14:textId="77777777" w:rsidR="005F3BA6" w:rsidRPr="005F3BA6" w:rsidRDefault="005F3BA6" w:rsidP="005F3BA6">
      <w:pPr>
        <w:pStyle w:val="ListBullet"/>
        <w:rPr>
          <w:b/>
          <w:bCs/>
        </w:rPr>
      </w:pPr>
      <w:r w:rsidRPr="005F3BA6">
        <w:rPr>
          <w:b/>
          <w:bCs/>
        </w:rPr>
        <w:t>6️</w:t>
      </w:r>
      <w:r w:rsidRPr="005F3BA6">
        <w:rPr>
          <w:rFonts w:ascii="Segoe UI Symbol" w:hAnsi="Segoe UI Symbol" w:cs="Segoe UI Symbol"/>
          <w:b/>
          <w:bCs/>
        </w:rPr>
        <w:t>⃣</w:t>
      </w:r>
      <w:r w:rsidRPr="005F3BA6">
        <w:rPr>
          <w:b/>
          <w:bCs/>
        </w:rPr>
        <w:t xml:space="preserve"> Success Metrics &amp; Expected Outcomes:</w:t>
      </w:r>
    </w:p>
    <w:p w14:paraId="59598D70" w14:textId="77777777" w:rsidR="005F3BA6" w:rsidRDefault="005F3BA6" w:rsidP="005F3BA6">
      <w:pPr>
        <w:pStyle w:val="ListBullet"/>
      </w:pPr>
      <w:r w:rsidRPr="005F3BA6">
        <w:rPr>
          <w:rFonts w:ascii="Segoe UI Emoji" w:hAnsi="Segoe UI Emoji" w:cs="Segoe UI Emoji"/>
        </w:rPr>
        <w:t>📊</w:t>
      </w:r>
      <w:r w:rsidRPr="005F3BA6">
        <w:t xml:space="preserve"> Increased user engagement with interactive price insights.</w:t>
      </w:r>
      <w:r w:rsidRPr="005F3BA6">
        <w:br/>
      </w:r>
      <w:r w:rsidRPr="005F3BA6">
        <w:rPr>
          <w:rFonts w:ascii="Segoe UI Emoji" w:hAnsi="Segoe UI Emoji" w:cs="Segoe UI Emoji"/>
        </w:rPr>
        <w:t>📈</w:t>
      </w:r>
      <w:r w:rsidRPr="005F3BA6">
        <w:t xml:space="preserve"> Improved decision-making for buyers and investors.</w:t>
      </w:r>
      <w:r w:rsidRPr="005F3BA6">
        <w:br/>
      </w:r>
      <w:r w:rsidRPr="005F3BA6">
        <w:rPr>
          <w:rFonts w:ascii="Segoe UI Emoji" w:hAnsi="Segoe UI Emoji" w:cs="Segoe UI Emoji"/>
        </w:rPr>
        <w:t>💰</w:t>
      </w:r>
      <w:r w:rsidRPr="005F3BA6">
        <w:t xml:space="preserve"> Cost savings by eliminating reliance on paid real estate databases.</w:t>
      </w:r>
      <w:r w:rsidRPr="005F3BA6">
        <w:br/>
      </w:r>
      <w:r w:rsidRPr="005F3BA6">
        <w:rPr>
          <w:rFonts w:ascii="Segoe UI Emoji" w:hAnsi="Segoe UI Emoji" w:cs="Segoe UI Emoji"/>
        </w:rPr>
        <w:t>📍</w:t>
      </w:r>
      <w:r w:rsidRPr="005F3BA6">
        <w:t xml:space="preserve"> Scalable platform for future integration with larger datasets and machine learning enhancements.</w:t>
      </w:r>
    </w:p>
    <w:p w14:paraId="169FCB46" w14:textId="77777777" w:rsidR="00BE1565" w:rsidRDefault="00BE1565" w:rsidP="00BE1565">
      <w:pPr>
        <w:pStyle w:val="ListBullet"/>
        <w:numPr>
          <w:ilvl w:val="0"/>
          <w:numId w:val="0"/>
        </w:numPr>
        <w:ind w:left="340" w:hanging="340"/>
      </w:pPr>
    </w:p>
    <w:p w14:paraId="159882E1" w14:textId="47ED96F3" w:rsidR="00BE1565" w:rsidRDefault="00BE1565" w:rsidP="00BE1565">
      <w:pPr>
        <w:pStyle w:val="ListBullet"/>
        <w:numPr>
          <w:ilvl w:val="0"/>
          <w:numId w:val="0"/>
        </w:numPr>
        <w:ind w:left="340" w:hanging="340"/>
      </w:pPr>
      <w:r>
        <w:t>Powerfull Usecases:</w:t>
      </w:r>
    </w:p>
    <w:p w14:paraId="0411DF7F" w14:textId="77777777" w:rsidR="00BE1565" w:rsidRPr="00BE1565" w:rsidRDefault="00BE1565" w:rsidP="00BE1565">
      <w:pPr>
        <w:pStyle w:val="ListBullet"/>
      </w:pPr>
      <w:r w:rsidRPr="00BE1565">
        <w:t xml:space="preserve">For a real estate analytics project, here are </w:t>
      </w:r>
      <w:r w:rsidRPr="00BE1565">
        <w:rPr>
          <w:b/>
          <w:bCs/>
        </w:rPr>
        <w:t>10 impactful use cases</w:t>
      </w:r>
      <w:r w:rsidRPr="00BE1565">
        <w:t>:</w:t>
      </w:r>
    </w:p>
    <w:p w14:paraId="3CB7C0F0" w14:textId="77777777" w:rsidR="00BE1565" w:rsidRPr="00BE1565" w:rsidRDefault="00BE1565" w:rsidP="00BE1565">
      <w:pPr>
        <w:pStyle w:val="ListBullet"/>
        <w:rPr>
          <w:b/>
          <w:bCs/>
        </w:rPr>
      </w:pPr>
      <w:r w:rsidRPr="00BE1565">
        <w:rPr>
          <w:b/>
          <w:bCs/>
        </w:rPr>
        <w:t>1. Price Trend Analysis</w:t>
      </w:r>
    </w:p>
    <w:p w14:paraId="70717AB2" w14:textId="77777777" w:rsidR="00BE1565" w:rsidRPr="00BE1565" w:rsidRDefault="00BE1565" w:rsidP="00BE1565">
      <w:pPr>
        <w:pStyle w:val="ListBullet"/>
        <w:numPr>
          <w:ilvl w:val="0"/>
          <w:numId w:val="55"/>
        </w:numPr>
      </w:pPr>
      <w:r w:rsidRPr="00BE1565">
        <w:t>Track historical price trends across different regions.</w:t>
      </w:r>
    </w:p>
    <w:p w14:paraId="4C7CF1C1" w14:textId="77777777" w:rsidR="00BE1565" w:rsidRPr="00BE1565" w:rsidRDefault="00BE1565" w:rsidP="00BE1565">
      <w:pPr>
        <w:pStyle w:val="ListBullet"/>
        <w:numPr>
          <w:ilvl w:val="0"/>
          <w:numId w:val="55"/>
        </w:numPr>
      </w:pPr>
      <w:r w:rsidRPr="00BE1565">
        <w:t>Predict future real estate prices using machine learning models.</w:t>
      </w:r>
    </w:p>
    <w:p w14:paraId="705352F3" w14:textId="77777777" w:rsidR="00BE1565" w:rsidRPr="00BE1565" w:rsidRDefault="00BE1565" w:rsidP="00BE1565">
      <w:pPr>
        <w:pStyle w:val="ListBullet"/>
        <w:numPr>
          <w:ilvl w:val="0"/>
          <w:numId w:val="55"/>
        </w:numPr>
      </w:pPr>
      <w:r w:rsidRPr="00BE1565">
        <w:t>Compare seasonal fluctuations in property prices.</w:t>
      </w:r>
    </w:p>
    <w:p w14:paraId="47A22C50" w14:textId="77777777" w:rsidR="00BE1565" w:rsidRPr="00BE1565" w:rsidRDefault="00BE1565" w:rsidP="00BE1565">
      <w:pPr>
        <w:pStyle w:val="ListBullet"/>
        <w:rPr>
          <w:b/>
          <w:bCs/>
        </w:rPr>
      </w:pPr>
      <w:r w:rsidRPr="00BE1565">
        <w:rPr>
          <w:b/>
          <w:bCs/>
        </w:rPr>
        <w:t>2. Property Valuation &amp; Zestimate Accuracy</w:t>
      </w:r>
    </w:p>
    <w:p w14:paraId="338AD29A" w14:textId="77777777" w:rsidR="00BE1565" w:rsidRPr="00BE1565" w:rsidRDefault="00BE1565" w:rsidP="00BE1565">
      <w:pPr>
        <w:pStyle w:val="ListBullet"/>
        <w:numPr>
          <w:ilvl w:val="0"/>
          <w:numId w:val="56"/>
        </w:numPr>
      </w:pPr>
      <w:r w:rsidRPr="00BE1565">
        <w:t>Compare Zestimate vs. actual sale price to assess accuracy.</w:t>
      </w:r>
    </w:p>
    <w:p w14:paraId="6FBE3A1B" w14:textId="77777777" w:rsidR="00BE1565" w:rsidRPr="00BE1565" w:rsidRDefault="00BE1565" w:rsidP="00BE1565">
      <w:pPr>
        <w:pStyle w:val="ListBullet"/>
        <w:numPr>
          <w:ilvl w:val="0"/>
          <w:numId w:val="56"/>
        </w:numPr>
      </w:pPr>
      <w:r w:rsidRPr="00BE1565">
        <w:t>Identify factors that influence price deviations (e.g., renovations, location).</w:t>
      </w:r>
    </w:p>
    <w:p w14:paraId="6FC807AE" w14:textId="77777777" w:rsidR="00BE1565" w:rsidRPr="00BE1565" w:rsidRDefault="00BE1565" w:rsidP="00BE1565">
      <w:pPr>
        <w:pStyle w:val="ListBullet"/>
        <w:numPr>
          <w:ilvl w:val="0"/>
          <w:numId w:val="56"/>
        </w:numPr>
      </w:pPr>
      <w:r w:rsidRPr="00BE1565">
        <w:t>Develop an improved valuation model based on property characteristics.</w:t>
      </w:r>
    </w:p>
    <w:p w14:paraId="67DB9160" w14:textId="77777777" w:rsidR="00BE1565" w:rsidRPr="00BE1565" w:rsidRDefault="00BE1565" w:rsidP="00BE1565">
      <w:pPr>
        <w:pStyle w:val="ListBullet"/>
        <w:rPr>
          <w:b/>
          <w:bCs/>
        </w:rPr>
      </w:pPr>
      <w:r w:rsidRPr="00BE1565">
        <w:rPr>
          <w:b/>
          <w:bCs/>
        </w:rPr>
        <w:t>3. Foreclosure Risk Prediction</w:t>
      </w:r>
    </w:p>
    <w:p w14:paraId="6D64F0C1" w14:textId="77777777" w:rsidR="00BE1565" w:rsidRPr="00BE1565" w:rsidRDefault="00BE1565" w:rsidP="00BE1565">
      <w:pPr>
        <w:pStyle w:val="ListBullet"/>
        <w:numPr>
          <w:ilvl w:val="0"/>
          <w:numId w:val="57"/>
        </w:numPr>
      </w:pPr>
      <w:r w:rsidRPr="00BE1565">
        <w:lastRenderedPageBreak/>
        <w:t>Analyze foreclosure trends by state, county, or city.</w:t>
      </w:r>
    </w:p>
    <w:p w14:paraId="547516FF" w14:textId="77777777" w:rsidR="00BE1565" w:rsidRPr="00BE1565" w:rsidRDefault="00BE1565" w:rsidP="00BE1565">
      <w:pPr>
        <w:pStyle w:val="ListBullet"/>
        <w:numPr>
          <w:ilvl w:val="0"/>
          <w:numId w:val="57"/>
        </w:numPr>
      </w:pPr>
      <w:r w:rsidRPr="00BE1565">
        <w:t>Predict which properties are at risk of foreclosure based on economic indicators.</w:t>
      </w:r>
    </w:p>
    <w:p w14:paraId="2B000A48" w14:textId="77777777" w:rsidR="00BE1565" w:rsidRPr="00BE1565" w:rsidRDefault="00BE1565" w:rsidP="00BE1565">
      <w:pPr>
        <w:pStyle w:val="ListBullet"/>
        <w:numPr>
          <w:ilvl w:val="0"/>
          <w:numId w:val="57"/>
        </w:numPr>
      </w:pPr>
      <w:r w:rsidRPr="00BE1565">
        <w:t>Identify patterns in prior sales and loan amounts leading to foreclosure.</w:t>
      </w:r>
    </w:p>
    <w:p w14:paraId="3B97373C" w14:textId="77777777" w:rsidR="00BE1565" w:rsidRPr="00BE1565" w:rsidRDefault="00BE1565" w:rsidP="00BE1565">
      <w:pPr>
        <w:pStyle w:val="ListBullet"/>
        <w:rPr>
          <w:b/>
          <w:bCs/>
        </w:rPr>
      </w:pPr>
      <w:r w:rsidRPr="00BE1565">
        <w:rPr>
          <w:b/>
          <w:bCs/>
        </w:rPr>
        <w:t>4. Demand &amp; Market Heatmap</w:t>
      </w:r>
    </w:p>
    <w:p w14:paraId="332ED2C9" w14:textId="77777777" w:rsidR="00BE1565" w:rsidRPr="00BE1565" w:rsidRDefault="00BE1565" w:rsidP="00BE1565">
      <w:pPr>
        <w:pStyle w:val="ListBullet"/>
        <w:numPr>
          <w:ilvl w:val="0"/>
          <w:numId w:val="58"/>
        </w:numPr>
      </w:pPr>
      <w:r w:rsidRPr="00BE1565">
        <w:t>Identify high-demand areas based on Zillow listing views and favorites.</w:t>
      </w:r>
    </w:p>
    <w:p w14:paraId="265948A1" w14:textId="77777777" w:rsidR="00BE1565" w:rsidRPr="00BE1565" w:rsidRDefault="00BE1565" w:rsidP="00BE1565">
      <w:pPr>
        <w:pStyle w:val="ListBullet"/>
        <w:numPr>
          <w:ilvl w:val="0"/>
          <w:numId w:val="58"/>
        </w:numPr>
      </w:pPr>
      <w:r w:rsidRPr="00BE1565">
        <w:t>Track changes in user interest over time.</w:t>
      </w:r>
    </w:p>
    <w:p w14:paraId="4A4419A3" w14:textId="77777777" w:rsidR="00BE1565" w:rsidRPr="00BE1565" w:rsidRDefault="00BE1565" w:rsidP="00BE1565">
      <w:pPr>
        <w:pStyle w:val="ListBullet"/>
        <w:numPr>
          <w:ilvl w:val="0"/>
          <w:numId w:val="58"/>
        </w:numPr>
      </w:pPr>
      <w:r w:rsidRPr="00BE1565">
        <w:t>Build an interactive heatmap to visualize property demand.</w:t>
      </w:r>
    </w:p>
    <w:p w14:paraId="31985131" w14:textId="77777777" w:rsidR="00BE1565" w:rsidRPr="00BE1565" w:rsidRDefault="00BE1565" w:rsidP="00BE1565">
      <w:pPr>
        <w:pStyle w:val="ListBullet"/>
        <w:rPr>
          <w:b/>
          <w:bCs/>
        </w:rPr>
      </w:pPr>
      <w:r w:rsidRPr="00BE1565">
        <w:rPr>
          <w:b/>
          <w:bCs/>
        </w:rPr>
        <w:t>5. Rental Market Insights</w:t>
      </w:r>
    </w:p>
    <w:p w14:paraId="3B6F8983" w14:textId="77777777" w:rsidR="00BE1565" w:rsidRPr="00BE1565" w:rsidRDefault="00BE1565" w:rsidP="00BE1565">
      <w:pPr>
        <w:pStyle w:val="ListBullet"/>
        <w:numPr>
          <w:ilvl w:val="0"/>
          <w:numId w:val="59"/>
        </w:numPr>
      </w:pPr>
      <w:r w:rsidRPr="00BE1565">
        <w:t>Compare rent vs. buy affordability in different areas.</w:t>
      </w:r>
    </w:p>
    <w:p w14:paraId="40FB2FB8" w14:textId="77777777" w:rsidR="00BE1565" w:rsidRPr="00BE1565" w:rsidRDefault="00BE1565" w:rsidP="00BE1565">
      <w:pPr>
        <w:pStyle w:val="ListBullet"/>
        <w:numPr>
          <w:ilvl w:val="0"/>
          <w:numId w:val="59"/>
        </w:numPr>
      </w:pPr>
      <w:r w:rsidRPr="00BE1565">
        <w:t>Identify locations with high rental yield potential.</w:t>
      </w:r>
    </w:p>
    <w:p w14:paraId="7F628A78" w14:textId="77777777" w:rsidR="00BE1565" w:rsidRPr="00BE1565" w:rsidRDefault="00BE1565" w:rsidP="00BE1565">
      <w:pPr>
        <w:pStyle w:val="ListBullet"/>
        <w:numPr>
          <w:ilvl w:val="0"/>
          <w:numId w:val="59"/>
        </w:numPr>
      </w:pPr>
      <w:r w:rsidRPr="00BE1565">
        <w:t>Analyze rental trends based on market conditions and economic factors.</w:t>
      </w:r>
    </w:p>
    <w:p w14:paraId="02671BA1" w14:textId="77777777" w:rsidR="00BE1565" w:rsidRPr="00BE1565" w:rsidRDefault="00BE1565" w:rsidP="00BE1565">
      <w:pPr>
        <w:pStyle w:val="ListBullet"/>
        <w:rPr>
          <w:b/>
          <w:bCs/>
        </w:rPr>
      </w:pPr>
      <w:r w:rsidRPr="00BE1565">
        <w:rPr>
          <w:b/>
          <w:bCs/>
        </w:rPr>
        <w:t>6. Impact of Mortgage Rates on Buyer Behavior</w:t>
      </w:r>
    </w:p>
    <w:p w14:paraId="489B90AE" w14:textId="77777777" w:rsidR="00BE1565" w:rsidRPr="00BE1565" w:rsidRDefault="00BE1565" w:rsidP="00BE1565">
      <w:pPr>
        <w:pStyle w:val="ListBullet"/>
        <w:numPr>
          <w:ilvl w:val="0"/>
          <w:numId w:val="60"/>
        </w:numPr>
      </w:pPr>
      <w:r w:rsidRPr="00BE1565">
        <w:t>Correlate mortgage rate fluctuations with buying activity.</w:t>
      </w:r>
    </w:p>
    <w:p w14:paraId="130A4EF7" w14:textId="77777777" w:rsidR="00BE1565" w:rsidRPr="00BE1565" w:rsidRDefault="00BE1565" w:rsidP="00BE1565">
      <w:pPr>
        <w:pStyle w:val="ListBullet"/>
        <w:numPr>
          <w:ilvl w:val="0"/>
          <w:numId w:val="60"/>
        </w:numPr>
      </w:pPr>
      <w:r w:rsidRPr="00BE1565">
        <w:t>Identify price points most affected by interest rate changes.</w:t>
      </w:r>
    </w:p>
    <w:p w14:paraId="0D84057E" w14:textId="77777777" w:rsidR="00BE1565" w:rsidRPr="00BE1565" w:rsidRDefault="00BE1565" w:rsidP="00BE1565">
      <w:pPr>
        <w:pStyle w:val="ListBullet"/>
        <w:numPr>
          <w:ilvl w:val="0"/>
          <w:numId w:val="60"/>
        </w:numPr>
      </w:pPr>
      <w:r w:rsidRPr="00BE1565">
        <w:t>Predict how rate changes will influence future home sales.</w:t>
      </w:r>
    </w:p>
    <w:p w14:paraId="1CD36940" w14:textId="77777777" w:rsidR="00BE1565" w:rsidRPr="00BE1565" w:rsidRDefault="00BE1565" w:rsidP="00BE1565">
      <w:pPr>
        <w:pStyle w:val="ListBullet"/>
        <w:rPr>
          <w:b/>
          <w:bCs/>
        </w:rPr>
      </w:pPr>
      <w:r w:rsidRPr="00BE1565">
        <w:rPr>
          <w:b/>
          <w:bCs/>
        </w:rPr>
        <w:t>7. New Construction vs. Resale Performance</w:t>
      </w:r>
    </w:p>
    <w:p w14:paraId="757971BF" w14:textId="77777777" w:rsidR="00BE1565" w:rsidRPr="00BE1565" w:rsidRDefault="00BE1565" w:rsidP="00BE1565">
      <w:pPr>
        <w:pStyle w:val="ListBullet"/>
        <w:numPr>
          <w:ilvl w:val="0"/>
          <w:numId w:val="61"/>
        </w:numPr>
      </w:pPr>
      <w:r w:rsidRPr="00BE1565">
        <w:t>Compare price appreciation of new vs. existing homes.</w:t>
      </w:r>
    </w:p>
    <w:p w14:paraId="4F0DA0C0" w14:textId="77777777" w:rsidR="00BE1565" w:rsidRPr="00BE1565" w:rsidRDefault="00BE1565" w:rsidP="00BE1565">
      <w:pPr>
        <w:pStyle w:val="ListBullet"/>
        <w:numPr>
          <w:ilvl w:val="0"/>
          <w:numId w:val="61"/>
        </w:numPr>
      </w:pPr>
      <w:r w:rsidRPr="00BE1565">
        <w:t>Identify locations where new developments have the highest ROI.</w:t>
      </w:r>
    </w:p>
    <w:p w14:paraId="58DCC309" w14:textId="77777777" w:rsidR="00BE1565" w:rsidRPr="00BE1565" w:rsidRDefault="00BE1565" w:rsidP="00BE1565">
      <w:pPr>
        <w:pStyle w:val="ListBullet"/>
        <w:numPr>
          <w:ilvl w:val="0"/>
          <w:numId w:val="61"/>
        </w:numPr>
      </w:pPr>
      <w:r w:rsidRPr="00BE1565">
        <w:t>Analyze how new construction impacts neighboring home values.</w:t>
      </w:r>
    </w:p>
    <w:p w14:paraId="28330F95" w14:textId="77777777" w:rsidR="00BE1565" w:rsidRPr="00BE1565" w:rsidRDefault="00BE1565" w:rsidP="00BE1565">
      <w:pPr>
        <w:pStyle w:val="ListBullet"/>
        <w:rPr>
          <w:b/>
          <w:bCs/>
        </w:rPr>
      </w:pPr>
      <w:r w:rsidRPr="00BE1565">
        <w:rPr>
          <w:b/>
          <w:bCs/>
        </w:rPr>
        <w:t>8. Neighborhood &amp; Demographic Insights</w:t>
      </w:r>
    </w:p>
    <w:p w14:paraId="49E97C67" w14:textId="77777777" w:rsidR="00BE1565" w:rsidRPr="00BE1565" w:rsidRDefault="00BE1565" w:rsidP="00BE1565">
      <w:pPr>
        <w:pStyle w:val="ListBullet"/>
        <w:numPr>
          <w:ilvl w:val="0"/>
          <w:numId w:val="62"/>
        </w:numPr>
      </w:pPr>
      <w:r w:rsidRPr="00BE1565">
        <w:t>Analyze property price variations based on nearby schools, crime rates, and amenities.</w:t>
      </w:r>
    </w:p>
    <w:p w14:paraId="1D565AE1" w14:textId="77777777" w:rsidR="00BE1565" w:rsidRPr="00BE1565" w:rsidRDefault="00BE1565" w:rsidP="00BE1565">
      <w:pPr>
        <w:pStyle w:val="ListBullet"/>
        <w:numPr>
          <w:ilvl w:val="0"/>
          <w:numId w:val="62"/>
        </w:numPr>
      </w:pPr>
      <w:r w:rsidRPr="00BE1565">
        <w:t>Identify emerging neighborhoods with high investment potential.</w:t>
      </w:r>
    </w:p>
    <w:p w14:paraId="14E92CF4" w14:textId="77777777" w:rsidR="00BE1565" w:rsidRPr="00BE1565" w:rsidRDefault="00BE1565" w:rsidP="00BE1565">
      <w:pPr>
        <w:pStyle w:val="ListBullet"/>
        <w:numPr>
          <w:ilvl w:val="0"/>
          <w:numId w:val="62"/>
        </w:numPr>
      </w:pPr>
      <w:r w:rsidRPr="00BE1565">
        <w:t>Predict property appreciation based on economic growth indicators.</w:t>
      </w:r>
    </w:p>
    <w:p w14:paraId="506E3D7E" w14:textId="77777777" w:rsidR="00BE1565" w:rsidRPr="00BE1565" w:rsidRDefault="00BE1565" w:rsidP="00BE1565">
      <w:pPr>
        <w:pStyle w:val="ListBullet"/>
        <w:rPr>
          <w:b/>
          <w:bCs/>
        </w:rPr>
      </w:pPr>
      <w:r w:rsidRPr="00BE1565">
        <w:rPr>
          <w:b/>
          <w:bCs/>
        </w:rPr>
        <w:t>9. Agent &amp; Brokerage Performance Analysis</w:t>
      </w:r>
    </w:p>
    <w:p w14:paraId="3039F519" w14:textId="77777777" w:rsidR="00BE1565" w:rsidRPr="00BE1565" w:rsidRDefault="00BE1565" w:rsidP="00BE1565">
      <w:pPr>
        <w:pStyle w:val="ListBullet"/>
        <w:numPr>
          <w:ilvl w:val="0"/>
          <w:numId w:val="63"/>
        </w:numPr>
      </w:pPr>
      <w:r w:rsidRPr="00BE1565">
        <w:t>Rank top-performing agents based on sales volume, closing time, and price accuracy.</w:t>
      </w:r>
    </w:p>
    <w:p w14:paraId="3A7C9042" w14:textId="77777777" w:rsidR="00BE1565" w:rsidRPr="00BE1565" w:rsidRDefault="00BE1565" w:rsidP="00BE1565">
      <w:pPr>
        <w:pStyle w:val="ListBullet"/>
        <w:numPr>
          <w:ilvl w:val="0"/>
          <w:numId w:val="63"/>
        </w:numPr>
      </w:pPr>
      <w:r w:rsidRPr="00BE1565">
        <w:lastRenderedPageBreak/>
        <w:t>Identify agents specializing in high-end vs. affordable housing.</w:t>
      </w:r>
    </w:p>
    <w:p w14:paraId="57B6F517" w14:textId="77777777" w:rsidR="00BE1565" w:rsidRPr="00BE1565" w:rsidRDefault="00BE1565" w:rsidP="00BE1565">
      <w:pPr>
        <w:pStyle w:val="ListBullet"/>
        <w:numPr>
          <w:ilvl w:val="0"/>
          <w:numId w:val="63"/>
        </w:numPr>
      </w:pPr>
      <w:r w:rsidRPr="00BE1565">
        <w:t>Analyze the impact of exclusive listings on sale prices.</w:t>
      </w:r>
    </w:p>
    <w:p w14:paraId="20E54747" w14:textId="77777777" w:rsidR="00BE1565" w:rsidRPr="00BE1565" w:rsidRDefault="00BE1565" w:rsidP="00BE1565">
      <w:pPr>
        <w:pStyle w:val="ListBullet"/>
        <w:rPr>
          <w:b/>
          <w:bCs/>
        </w:rPr>
      </w:pPr>
      <w:r w:rsidRPr="00BE1565">
        <w:rPr>
          <w:b/>
          <w:bCs/>
        </w:rPr>
        <w:t>10. Homeowner Behavior &amp; Selling Patterns</w:t>
      </w:r>
    </w:p>
    <w:p w14:paraId="16EC330E" w14:textId="77777777" w:rsidR="00BE1565" w:rsidRPr="00BE1565" w:rsidRDefault="00BE1565" w:rsidP="00BE1565">
      <w:pPr>
        <w:pStyle w:val="ListBullet"/>
        <w:numPr>
          <w:ilvl w:val="0"/>
          <w:numId w:val="64"/>
        </w:numPr>
      </w:pPr>
      <w:r w:rsidRPr="00BE1565">
        <w:t>Predict how long a homeowner will stay before selling.</w:t>
      </w:r>
    </w:p>
    <w:p w14:paraId="7E6F65C4" w14:textId="77777777" w:rsidR="00BE1565" w:rsidRPr="00BE1565" w:rsidRDefault="00BE1565" w:rsidP="00BE1565">
      <w:pPr>
        <w:pStyle w:val="ListBullet"/>
        <w:numPr>
          <w:ilvl w:val="0"/>
          <w:numId w:val="64"/>
        </w:numPr>
      </w:pPr>
      <w:r w:rsidRPr="00BE1565">
        <w:t>Identify the best time to list based on historical market trends.</w:t>
      </w:r>
    </w:p>
    <w:p w14:paraId="12A00D90" w14:textId="77777777" w:rsidR="00BE1565" w:rsidRPr="00BE1565" w:rsidRDefault="00BE1565" w:rsidP="00BE1565">
      <w:pPr>
        <w:pStyle w:val="ListBullet"/>
        <w:numPr>
          <w:ilvl w:val="0"/>
          <w:numId w:val="64"/>
        </w:numPr>
      </w:pPr>
      <w:r w:rsidRPr="00BE1565">
        <w:t>Track how renovation projects influence home resale value.</w:t>
      </w:r>
    </w:p>
    <w:p w14:paraId="1A1DCAA1" w14:textId="77777777" w:rsidR="00BE1565" w:rsidRPr="005F3BA6" w:rsidRDefault="00BE1565" w:rsidP="00BE1565">
      <w:pPr>
        <w:pStyle w:val="ListBullet"/>
        <w:numPr>
          <w:ilvl w:val="0"/>
          <w:numId w:val="0"/>
        </w:numPr>
        <w:ind w:left="340" w:hanging="340"/>
      </w:pPr>
    </w:p>
    <w:p w14:paraId="1A8FAD82" w14:textId="77777777" w:rsidR="005F3BA6" w:rsidRPr="0090206C" w:rsidRDefault="005F3BA6" w:rsidP="002825F5">
      <w:pPr>
        <w:pStyle w:val="ListBullet"/>
        <w:numPr>
          <w:ilvl w:val="0"/>
          <w:numId w:val="0"/>
        </w:numPr>
        <w:ind w:left="340" w:hanging="340"/>
      </w:pPr>
    </w:p>
    <w:sectPr w:rsidR="005F3BA6" w:rsidRPr="0090206C" w:rsidSect="00BC4C9E">
      <w:footerReference w:type="default" r:id="rId24"/>
      <w:footerReference w:type="first" r:id="rId25"/>
      <w:pgSz w:w="12240" w:h="15840" w:code="1"/>
      <w:pgMar w:top="2016" w:right="1080" w:bottom="720" w:left="1080" w:header="64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0B6809" w14:textId="77777777" w:rsidR="001F68C1" w:rsidRDefault="001F68C1" w:rsidP="005A20E2">
      <w:pPr>
        <w:spacing w:after="0"/>
      </w:pPr>
      <w:r>
        <w:separator/>
      </w:r>
    </w:p>
    <w:p w14:paraId="4BA2E18F" w14:textId="77777777" w:rsidR="001F68C1" w:rsidRDefault="001F68C1"/>
    <w:p w14:paraId="42B3FEF2" w14:textId="77777777" w:rsidR="001F68C1" w:rsidRDefault="001F68C1" w:rsidP="009B4773"/>
    <w:p w14:paraId="0E485525" w14:textId="77777777" w:rsidR="001F68C1" w:rsidRDefault="001F68C1" w:rsidP="00513832"/>
  </w:endnote>
  <w:endnote w:type="continuationSeparator" w:id="0">
    <w:p w14:paraId="30ACB3BB" w14:textId="77777777" w:rsidR="001F68C1" w:rsidRDefault="001F68C1" w:rsidP="005A20E2">
      <w:pPr>
        <w:spacing w:after="0"/>
      </w:pPr>
      <w:r>
        <w:continuationSeparator/>
      </w:r>
    </w:p>
    <w:p w14:paraId="6C77DED4" w14:textId="77777777" w:rsidR="001F68C1" w:rsidRDefault="001F68C1"/>
    <w:p w14:paraId="4DAC594F" w14:textId="77777777" w:rsidR="001F68C1" w:rsidRDefault="001F68C1" w:rsidP="009B4773"/>
    <w:p w14:paraId="67EB13EC" w14:textId="77777777" w:rsidR="001F68C1" w:rsidRDefault="001F68C1"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10742617"/>
      <w:docPartObj>
        <w:docPartGallery w:val="Page Numbers (Bottom of Page)"/>
        <w:docPartUnique/>
      </w:docPartObj>
    </w:sdtPr>
    <w:sdtEndPr>
      <w:rPr>
        <w:noProof/>
      </w:rPr>
    </w:sdtEndPr>
    <w:sdtContent>
      <w:sdt>
        <w:sdtPr>
          <w:id w:val="-2009893785"/>
          <w:docPartObj>
            <w:docPartGallery w:val="Page Numbers (Bottom of Page)"/>
            <w:docPartUnique/>
          </w:docPartObj>
        </w:sdtPr>
        <w:sdtEndPr>
          <w:rPr>
            <w:noProof/>
          </w:rPr>
        </w:sdtEndPr>
        <w:sdtContent>
          <w:p w14:paraId="73EFDAE1" w14:textId="77777777" w:rsidR="00C37C6C" w:rsidRDefault="00C37C6C" w:rsidP="00F8411A">
            <w:pPr>
              <w:pStyle w:val="Footer"/>
            </w:pP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sdtContent>
  </w:sdt>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0277772"/>
      <w:docPartObj>
        <w:docPartGallery w:val="Page Numbers (Bottom of Page)"/>
        <w:docPartUnique/>
      </w:docPartObj>
    </w:sdtPr>
    <w:sdtEndPr>
      <w:rPr>
        <w:noProof/>
      </w:rPr>
    </w:sdtEndPr>
    <w:sdtContent>
      <w:sdt>
        <w:sdtPr>
          <w:id w:val="1613789744"/>
          <w:docPartObj>
            <w:docPartGallery w:val="Page Numbers (Bottom of Page)"/>
            <w:docPartUnique/>
          </w:docPartObj>
        </w:sdtPr>
        <w:sdtEndPr>
          <w:rPr>
            <w:noProof/>
          </w:rPr>
        </w:sdtEndPr>
        <w:sdtContent>
          <w:p w14:paraId="6B95559F" w14:textId="77777777" w:rsidR="00C37C6C" w:rsidRDefault="00C37C6C" w:rsidP="00F8411A">
            <w:pPr>
              <w:pStyle w:val="Footer"/>
            </w:pPr>
            <w:r w:rsidRPr="002135FB">
              <w:t>January 24, 20</w:t>
            </w:r>
            <w:r>
              <w:t>XX</w:t>
            </w:r>
            <w:r w:rsidRPr="002135FB">
              <w:rPr>
                <w:lang w:val="ru-RU"/>
              </w:rPr>
              <w:t xml:space="preserve">  </w:t>
            </w:r>
            <w:r>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5B029DA9" w14:textId="77777777" w:rsidR="00C37C6C" w:rsidRDefault="00000000" w:rsidP="00F8411A">
        <w:pPr>
          <w:pStyle w:val="Footer"/>
          <w:rPr>
            <w:noProof/>
          </w:rP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E01F08" w14:textId="77777777" w:rsidR="00404E77" w:rsidRPr="00404E77" w:rsidRDefault="00404E77" w:rsidP="00404E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496230" w14:textId="77777777" w:rsidR="00C80B04" w:rsidRPr="0084303E" w:rsidRDefault="00C80B04" w:rsidP="0084303E">
    <w:pPr>
      <w:spacing w:before="0" w:after="0"/>
      <w:rPr>
        <w:sz w:val="10"/>
        <w:szCs w:val="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8C27A2" w14:textId="77777777" w:rsidR="00C80B04" w:rsidRPr="00F8411A" w:rsidRDefault="00C80B04" w:rsidP="00F8411A">
    <w:pPr>
      <w:pStyle w:val="Footer"/>
    </w:pPr>
    <w:r w:rsidRPr="00F8411A">
      <w:tab/>
    </w:r>
    <w:r w:rsidRPr="00F8411A">
      <w:fldChar w:fldCharType="begin"/>
    </w:r>
    <w:r w:rsidRPr="00F8411A">
      <w:instrText xml:space="preserve"> PAGE   \* MERGEFORMAT </w:instrText>
    </w:r>
    <w:r w:rsidRPr="00F8411A">
      <w:fldChar w:fldCharType="separate"/>
    </w:r>
    <w:r w:rsidR="00A858DE">
      <w:rPr>
        <w:noProof/>
      </w:rPr>
      <w:t>10</w:t>
    </w:r>
    <w:r w:rsidRPr="00F8411A">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38464971"/>
      <w:docPartObj>
        <w:docPartGallery w:val="Page Numbers (Bottom of Page)"/>
        <w:docPartUnique/>
      </w:docPartObj>
    </w:sdtPr>
    <w:sdtEndPr>
      <w:rPr>
        <w:noProof/>
      </w:rPr>
    </w:sdtEndPr>
    <w:sdtContent>
      <w:sdt>
        <w:sdtPr>
          <w:id w:val="-1849629864"/>
          <w:docPartObj>
            <w:docPartGallery w:val="Page Numbers (Bottom of Page)"/>
            <w:docPartUnique/>
          </w:docPartObj>
        </w:sdtPr>
        <w:sdtEndPr>
          <w:rPr>
            <w:noProof/>
          </w:rPr>
        </w:sdtEndPr>
        <w:sdtContent>
          <w:p w14:paraId="3B50720A" w14:textId="77777777" w:rsidR="00C80B04" w:rsidRDefault="00C80B04" w:rsidP="00F8411A">
            <w:pPr>
              <w:pStyle w:val="Footer"/>
            </w:pPr>
            <w:r w:rsidRPr="002135FB">
              <w:t>January 24, 20</w:t>
            </w:r>
            <w:r>
              <w:t>XX</w:t>
            </w:r>
            <w:r w:rsidRPr="002135FB">
              <w:rPr>
                <w:lang w:val="ru-RU"/>
              </w:rPr>
              <w:t xml:space="preserve">                                                  </w:t>
            </w:r>
            <w:r>
              <w:rPr>
                <w:lang w:val="ru-RU"/>
              </w:rPr>
              <w:t xml:space="preserve">                  </w:t>
            </w:r>
            <w:r w:rsidRPr="002135FB">
              <w:t xml:space="preserve">        </w:t>
            </w:r>
            <w:r>
              <w:rPr>
                <w:lang w:val="ru-RU"/>
              </w:rPr>
              <w:t xml:space="preserve">                                                        </w:t>
            </w:r>
            <w:r w:rsidRPr="002135FB">
              <w:t xml:space="preserve">              </w:t>
            </w:r>
            <w:r w:rsidRPr="002135FB">
              <w:fldChar w:fldCharType="begin"/>
            </w:r>
            <w:r w:rsidRPr="002135FB">
              <w:instrText xml:space="preserve"> PAGE   \* MERGEFORMAT </w:instrText>
            </w:r>
            <w:r w:rsidRPr="002135FB">
              <w:fldChar w:fldCharType="separate"/>
            </w:r>
            <w:r>
              <w:t>1</w:t>
            </w:r>
            <w:r w:rsidRPr="002135FB">
              <w:rPr>
                <w:noProof/>
              </w:rPr>
              <w:fldChar w:fldCharType="end"/>
            </w:r>
          </w:p>
        </w:sdtContent>
      </w:sdt>
      <w:p w14:paraId="1833CBA4" w14:textId="77777777" w:rsidR="00C80B04" w:rsidRDefault="00000000" w:rsidP="00F8411A">
        <w:pPr>
          <w:pStyle w:val="Footer"/>
          <w:rPr>
            <w:noProof/>
          </w:rPr>
        </w:pP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D44D4" w14:textId="77777777" w:rsidR="00C37C6C" w:rsidRPr="00F8411A" w:rsidRDefault="00C37C6C"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0017334F">
      <w:rPr>
        <w:noProof/>
      </w:rPr>
      <w:t>14</w:t>
    </w:r>
    <w:r w:rsidRPr="00F8411A">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AE2DF3" w14:textId="77777777" w:rsidR="00C37C6C" w:rsidRPr="00F8411A" w:rsidRDefault="00C37C6C" w:rsidP="00F8411A">
    <w:pPr>
      <w:pStyle w:val="Footer"/>
    </w:pPr>
    <w:r w:rsidRPr="00F8411A">
      <w:tab/>
    </w:r>
    <w:r w:rsidRPr="00F8411A">
      <w:fldChar w:fldCharType="begin"/>
    </w:r>
    <w:r w:rsidRPr="00F8411A">
      <w:instrText xml:space="preserve"> PAGE   \* MERGEFORMAT </w:instrText>
    </w:r>
    <w:r w:rsidRPr="00F8411A">
      <w:fldChar w:fldCharType="separate"/>
    </w:r>
    <w:r w:rsidR="0017334F">
      <w:rPr>
        <w:noProof/>
      </w:rPr>
      <w:t>16</w:t>
    </w:r>
    <w:r w:rsidRPr="00F8411A">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008E72" w14:textId="77777777" w:rsidR="00C37C6C" w:rsidRPr="00F8411A" w:rsidRDefault="00C37C6C" w:rsidP="00D94688">
    <w:pPr>
      <w:pStyle w:val="Footer"/>
      <w:tabs>
        <w:tab w:val="clear" w:pos="10080"/>
        <w:tab w:val="right" w:pos="13680"/>
      </w:tabs>
    </w:pPr>
    <w:r w:rsidRPr="00F8411A">
      <w:tab/>
    </w:r>
    <w:r w:rsidRPr="00F8411A">
      <w:fldChar w:fldCharType="begin"/>
    </w:r>
    <w:r w:rsidRPr="00F8411A">
      <w:instrText xml:space="preserve"> PAGE   \* MERGEFORMAT </w:instrText>
    </w:r>
    <w:r w:rsidRPr="00F8411A">
      <w:fldChar w:fldCharType="separate"/>
    </w:r>
    <w:r w:rsidR="0017334F">
      <w:rPr>
        <w:noProof/>
      </w:rPr>
      <w:t>17</w:t>
    </w:r>
    <w:r w:rsidRPr="00F8411A">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5AEB3" w14:textId="77777777" w:rsidR="00C37C6C" w:rsidRPr="00F8411A" w:rsidRDefault="00C37C6C" w:rsidP="00F8411A">
    <w:pPr>
      <w:pStyle w:val="Footer"/>
    </w:pPr>
    <w:r w:rsidRPr="00F8411A">
      <w:tab/>
    </w:r>
    <w:r w:rsidRPr="00F8411A">
      <w:fldChar w:fldCharType="begin"/>
    </w:r>
    <w:r w:rsidRPr="00F8411A">
      <w:instrText xml:space="preserve"> PAGE   \* MERGEFORMAT </w:instrText>
    </w:r>
    <w:r w:rsidRPr="00F8411A">
      <w:fldChar w:fldCharType="separate"/>
    </w:r>
    <w:r w:rsidR="0017334F">
      <w:rPr>
        <w:noProof/>
      </w:rPr>
      <w:t>18</w:t>
    </w:r>
    <w:r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0BE5308" w14:textId="77777777" w:rsidR="001F68C1" w:rsidRDefault="001F68C1" w:rsidP="005A20E2">
      <w:pPr>
        <w:spacing w:after="0"/>
      </w:pPr>
      <w:r>
        <w:separator/>
      </w:r>
    </w:p>
    <w:p w14:paraId="70840B35" w14:textId="77777777" w:rsidR="001F68C1" w:rsidRDefault="001F68C1"/>
    <w:p w14:paraId="14AEDE07" w14:textId="77777777" w:rsidR="001F68C1" w:rsidRDefault="001F68C1" w:rsidP="009B4773"/>
    <w:p w14:paraId="13886A11" w14:textId="77777777" w:rsidR="001F68C1" w:rsidRDefault="001F68C1" w:rsidP="00513832"/>
  </w:footnote>
  <w:footnote w:type="continuationSeparator" w:id="0">
    <w:p w14:paraId="58D3ADE5" w14:textId="77777777" w:rsidR="001F68C1" w:rsidRDefault="001F68C1" w:rsidP="005A20E2">
      <w:pPr>
        <w:spacing w:after="0"/>
      </w:pPr>
      <w:r>
        <w:continuationSeparator/>
      </w:r>
    </w:p>
    <w:p w14:paraId="4BC30CB9" w14:textId="77777777" w:rsidR="001F68C1" w:rsidRDefault="001F68C1"/>
    <w:p w14:paraId="14CBE994" w14:textId="77777777" w:rsidR="001F68C1" w:rsidRDefault="001F68C1" w:rsidP="009B4773"/>
    <w:p w14:paraId="6DCC9A78" w14:textId="77777777" w:rsidR="001F68C1" w:rsidRDefault="001F68C1"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D30316" w14:textId="77777777" w:rsidR="00C80B04" w:rsidRPr="002F0026" w:rsidRDefault="00C80B04" w:rsidP="0003123C">
    <w:pPr>
      <w:pStyle w:val="Header"/>
      <w:spacing w:before="0"/>
      <w:rPr>
        <w:rStyle w:val="Emphasis"/>
      </w:rPr>
    </w:pPr>
    <w:r w:rsidRPr="002F0026">
      <w:rPr>
        <w:rStyle w:val="SubtleEmphasis"/>
      </w:rPr>
      <w:t xml:space="preserve"> </w:t>
    </w:r>
    <w:r w:rsidRPr="002F0026">
      <w:rPr>
        <w:rStyle w:val="SubtleEmphasis"/>
      </w:rPr>
      <w:br/>
    </w:r>
    <w:r w:rsidRPr="002F0026">
      <w:rPr>
        <w:rStyle w:val="Emphasis"/>
        <w:noProof/>
        <w:lang w:val="en-AU" w:eastAsia="en-AU"/>
      </w:rPr>
      <mc:AlternateContent>
        <mc:Choice Requires="wps">
          <w:drawing>
            <wp:anchor distT="45720" distB="45720" distL="114300" distR="114300" simplePos="0" relativeHeight="251692032" behindDoc="1" locked="0" layoutInCell="1" allowOverlap="1" wp14:anchorId="747B4D5C" wp14:editId="3953C998">
              <wp:simplePos x="0" y="0"/>
              <wp:positionH relativeFrom="page">
                <wp:align>center</wp:align>
              </wp:positionH>
              <wp:positionV relativeFrom="page">
                <wp:align>top</wp:align>
              </wp:positionV>
              <wp:extent cx="7772400" cy="1143000"/>
              <wp:effectExtent l="0" t="0" r="0" b="0"/>
              <wp:wrapNone/>
              <wp:docPr id="192"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0" cy="1143000"/>
                      </a:xfrm>
                      <a:prstGeom prst="rect">
                        <a:avLst/>
                      </a:prstGeom>
                      <a:solidFill>
                        <a:srgbClr val="107082">
                          <a:alpha val="14902"/>
                        </a:srgbClr>
                      </a:solidFill>
                      <a:ln w="9525">
                        <a:noFill/>
                        <a:miter lim="800000"/>
                        <a:headEnd/>
                        <a:tailEnd/>
                      </a:ln>
                    </wps:spPr>
                    <wps:txbx>
                      <w:txbxContent>
                        <w:p w14:paraId="28BAF16E" w14:textId="77777777"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747B4D5C" id="_x0000_t202" coordsize="21600,21600" o:spt="202" path="m,l,21600r21600,l21600,xe">
              <v:stroke joinstyle="miter"/>
              <v:path gradientshapeok="t" o:connecttype="rect"/>
            </v:shapetype>
            <v:shape id="Text Box 2" o:spid="_x0000_s1026" type="#_x0000_t202" alt="Decorative" style="position:absolute;margin-left:0;margin-top:0;width:612pt;height:90pt;z-index:-251624448;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" fillcolor="#107082" stroked="f">
              <v:fill opacity="9766f"/>
              <v:textbox inset="20mm,8mm">
                <w:txbxContent>
                  <w:p w14:paraId="28BAF16E" w14:textId="77777777" w:rsidR="00C80B04" w:rsidRDefault="00C80B04" w:rsidP="0003123C"/>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D45FF" w14:textId="77777777" w:rsidR="00C80B04" w:rsidRDefault="00C80B04" w:rsidP="0003123C">
    <w:pPr>
      <w:pStyle w:val="Header"/>
      <w:spacing w:before="0"/>
    </w:pPr>
    <w:r>
      <w:rPr>
        <w:rStyle w:val="SubtleEmphasis"/>
      </w:rPr>
      <w:t xml:space="preserve"> </w:t>
    </w:r>
    <w:r>
      <w:rPr>
        <w:rStyle w:val="SubtleEmphasis"/>
      </w:rPr>
      <w:br/>
    </w:r>
    <w:r>
      <w:rPr>
        <w:noProof/>
        <w:lang w:val="en-AU" w:eastAsia="en-AU"/>
      </w:rPr>
      <mc:AlternateContent>
        <mc:Choice Requires="wps">
          <w:drawing>
            <wp:anchor distT="45720" distB="45720" distL="114300" distR="114300" simplePos="0" relativeHeight="251674624" behindDoc="1" locked="0" layoutInCell="1" allowOverlap="1" wp14:anchorId="5E6999C5" wp14:editId="143CF455">
              <wp:simplePos x="0" y="0"/>
              <wp:positionH relativeFrom="page">
                <wp:align>center</wp:align>
              </wp:positionH>
              <wp:positionV relativeFrom="page">
                <wp:align>top</wp:align>
              </wp:positionV>
              <wp:extent cx="10058400" cy="1143000"/>
              <wp:effectExtent l="0" t="0" r="0" b="0"/>
              <wp:wrapNone/>
              <wp:docPr id="9"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chemeClr val="accent1">
                          <a:alpha val="50000"/>
                        </a:schemeClr>
                      </a:solidFill>
                      <a:ln w="9525">
                        <a:noFill/>
                        <a:miter lim="800000"/>
                        <a:headEnd/>
                        <a:tailEnd/>
                      </a:ln>
                    </wps:spPr>
                    <wps:txbx>
                      <w:txbxContent>
                        <w:p w14:paraId="1D499288" w14:textId="77777777" w:rsidR="00C80B04" w:rsidRDefault="00C80B04" w:rsidP="004411FB"/>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5E6999C5" id="_x0000_t202" coordsize="21600,21600" o:spt="202" path="m,l,21600r21600,l21600,xe">
              <v:stroke joinstyle="miter"/>
              <v:path gradientshapeok="t" o:connecttype="rect"/>
            </v:shapetype>
            <v:shape id="_x0000_s1027" type="#_x0000_t202" alt="Decorative" style="position:absolute;margin-left:0;margin-top:0;width:11in;height:90pt;z-index:-25164185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" fillcolor="#f0cda1 [3204]" stroked="f">
              <v:fill opacity="32896f"/>
              <v:textbox inset="20mm,8mm">
                <w:txbxContent>
                  <w:p w14:paraId="1D499288" w14:textId="77777777" w:rsidR="00C80B04" w:rsidRDefault="00C80B04" w:rsidP="004411FB"/>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0B71F6" w14:textId="77777777" w:rsidR="00C80B04" w:rsidRDefault="00C80B04" w:rsidP="0003123C">
    <w:pPr>
      <w:pStyle w:val="Header"/>
      <w:spacing w:before="0"/>
    </w:pPr>
    <w:r w:rsidRPr="00E862EA">
      <w:rPr>
        <w:rFonts w:asciiTheme="majorHAnsi" w:hAnsiTheme="majorHAnsi"/>
        <w:b/>
        <w:color w:val="107082" w:themeColor="accent2"/>
        <w:sz w:val="28"/>
      </w:rPr>
      <w:t xml:space="preserve"> </w:t>
    </w:r>
    <w:r>
      <w:rPr>
        <w:rStyle w:val="SubtleEmphasis"/>
      </w:rPr>
      <w:br/>
    </w:r>
    <w:r>
      <w:rPr>
        <w:noProof/>
        <w:lang w:val="en-AU" w:eastAsia="en-AU"/>
      </w:rPr>
      <mc:AlternateContent>
        <mc:Choice Requires="wps">
          <w:drawing>
            <wp:anchor distT="45720" distB="45720" distL="114300" distR="114300" simplePos="0" relativeHeight="251689984" behindDoc="1" locked="0" layoutInCell="1" allowOverlap="1" wp14:anchorId="01762B96" wp14:editId="2D72D0A4">
              <wp:simplePos x="0" y="0"/>
              <wp:positionH relativeFrom="page">
                <wp:align>center</wp:align>
              </wp:positionH>
              <wp:positionV relativeFrom="page">
                <wp:align>top</wp:align>
              </wp:positionV>
              <wp:extent cx="10058400" cy="1143000"/>
              <wp:effectExtent l="0" t="0" r="0" b="0"/>
              <wp:wrapNone/>
              <wp:docPr id="29" name="Text Box 2" descr="Decorative">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58400" cy="1143000"/>
                      </a:xfrm>
                      <a:prstGeom prst="rect">
                        <a:avLst/>
                      </a:prstGeom>
                      <a:solidFill>
                        <a:srgbClr val="107082">
                          <a:alpha val="14902"/>
                        </a:srgbClr>
                      </a:solidFill>
                      <a:ln w="9525">
                        <a:noFill/>
                        <a:miter lim="800000"/>
                        <a:headEnd/>
                        <a:tailEnd/>
                      </a:ln>
                    </wps:spPr>
                    <wps:txbx>
                      <w:txbxContent>
                        <w:p w14:paraId="1D8EBC24" w14:textId="77777777" w:rsidR="00C80B04" w:rsidRDefault="00C80B04" w:rsidP="0003123C"/>
                      </w:txbxContent>
                    </wps:txbx>
                    <wps:bodyPr rot="0" vert="horz" wrap="square" lIns="720000" tIns="28800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01762B96" id="_x0000_t202" coordsize="21600,21600" o:spt="202" path="m,l,21600r21600,l21600,xe">
              <v:stroke joinstyle="miter"/>
              <v:path gradientshapeok="t" o:connecttype="rect"/>
            </v:shapetype>
            <v:shape id="_x0000_s1028" type="#_x0000_t202" alt="Decorative" style="position:absolute;margin-left:0;margin-top:0;width:11in;height:90pt;z-index:-251626496;visibility:visible;mso-wrap-style:square;mso-width-percent:0;mso-height-percent:0;mso-wrap-distance-left:9pt;mso-wrap-distance-top:3.6pt;mso-wrap-distance-right:9pt;mso-wrap-distance-bottom:3.6pt;mso-position-horizontal:center;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" fillcolor="#107082" stroked="f">
              <v:fill opacity="9766f"/>
              <v:textbox inset="20mm,8mm">
                <w:txbxContent>
                  <w:p w14:paraId="1D8EBC24" w14:textId="77777777" w:rsidR="00C80B04" w:rsidRDefault="00C80B04" w:rsidP="0003123C"/>
                </w:txbxContent>
              </v:textbox>
              <w10:wrap anchorx="page" anchory="page"/>
            </v:shape>
          </w:pict>
        </mc:Fallback>
      </mc:AlternateContent>
    </w:r>
  </w:p>
  <w:p w14:paraId="701FBB10" w14:textId="77777777" w:rsidR="00C80B04" w:rsidRDefault="00C80B04" w:rsidP="005A20E2">
    <w:pPr>
      <w:pStyle w:val="Header"/>
      <w:tabs>
        <w:tab w:val="clear" w:pos="9689"/>
        <w:tab w:val="right" w:pos="11057"/>
      </w:tabs>
      <w:ind w:left="-1134" w:right="-108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98A0C43C"/>
    <w:lvl w:ilvl="0">
      <w:start w:val="1"/>
      <w:numFmt w:val="decimal"/>
      <w:lvlText w:val="%1."/>
      <w:lvlJc w:val="left"/>
      <w:pPr>
        <w:tabs>
          <w:tab w:val="num" w:pos="720"/>
        </w:tabs>
        <w:ind w:left="720" w:hanging="360"/>
      </w:pPr>
    </w:lvl>
  </w:abstractNum>
  <w:abstractNum w:abstractNumId="1"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2" w15:restartNumberingAfterBreak="0">
    <w:nsid w:val="FFFFFF88"/>
    <w:multiLevelType w:val="singleLevel"/>
    <w:tmpl w:val="A080F52C"/>
    <w:lvl w:ilvl="0">
      <w:start w:val="1"/>
      <w:numFmt w:val="decimal"/>
      <w:lvlText w:val="%1."/>
      <w:lvlJc w:val="left"/>
      <w:pPr>
        <w:tabs>
          <w:tab w:val="num" w:pos="360"/>
        </w:tabs>
        <w:ind w:left="360" w:hanging="360"/>
      </w:pPr>
    </w:lvl>
  </w:abstractNum>
  <w:abstractNum w:abstractNumId="3" w15:restartNumberingAfterBreak="0">
    <w:nsid w:val="FFFFFF89"/>
    <w:multiLevelType w:val="singleLevel"/>
    <w:tmpl w:val="7408BD00"/>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0601052"/>
    <w:multiLevelType w:val="multilevel"/>
    <w:tmpl w:val="98100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E91F2A"/>
    <w:multiLevelType w:val="hybridMultilevel"/>
    <w:tmpl w:val="6DC0BC34"/>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21B0354"/>
    <w:multiLevelType w:val="hybridMultilevel"/>
    <w:tmpl w:val="45869258"/>
    <w:lvl w:ilvl="0" w:tplc="0BF89C84">
      <w:start w:val="1"/>
      <w:numFmt w:val="bullet"/>
      <w:pStyle w:val="Graphbullet3"/>
      <w:lvlText w:val=""/>
      <w:lvlJc w:val="left"/>
      <w:pPr>
        <w:ind w:left="360" w:hanging="360"/>
      </w:pPr>
      <w:rPr>
        <w:rFonts w:ascii="Symbol" w:hAnsi="Symbol" w:hint="default"/>
        <w:color w:val="595959" w:themeColor="text1" w:themeTint="A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3A86343"/>
    <w:multiLevelType w:val="hybridMultilevel"/>
    <w:tmpl w:val="DCAC3568"/>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05FF2517"/>
    <w:multiLevelType w:val="multilevel"/>
    <w:tmpl w:val="1C148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6533D15"/>
    <w:multiLevelType w:val="hybridMultilevel"/>
    <w:tmpl w:val="C234D8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09941A06"/>
    <w:multiLevelType w:val="hybridMultilevel"/>
    <w:tmpl w:val="3CB430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0AB62834"/>
    <w:multiLevelType w:val="hybridMultilevel"/>
    <w:tmpl w:val="C08C66B0"/>
    <w:lvl w:ilvl="0" w:tplc="CFD2494C">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AE52D25"/>
    <w:multiLevelType w:val="multilevel"/>
    <w:tmpl w:val="25D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16463A"/>
    <w:multiLevelType w:val="multilevel"/>
    <w:tmpl w:val="C1A68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0566B04"/>
    <w:multiLevelType w:val="hybridMultilevel"/>
    <w:tmpl w:val="7E7A932C"/>
    <w:lvl w:ilvl="0" w:tplc="7B30580C">
      <w:start w:val="1"/>
      <w:numFmt w:val="bullet"/>
      <w:lvlText w:val=""/>
      <w:lvlJc w:val="left"/>
      <w:pPr>
        <w:ind w:left="720" w:hanging="360"/>
      </w:pPr>
      <w:rPr>
        <w:rFonts w:ascii="Symbol" w:hAnsi="Symbol" w:hint="default"/>
        <w:color w:val="107082" w:themeColor="accent2"/>
        <w:u w:color="F0CDA1" w:themeColor="accent1"/>
      </w:rPr>
    </w:lvl>
    <w:lvl w:ilvl="1" w:tplc="21DA163A">
      <w:start w:val="1"/>
      <w:numFmt w:val="bullet"/>
      <w:lvlText w:val="o"/>
      <w:lvlJc w:val="left"/>
      <w:pPr>
        <w:ind w:left="1440" w:hanging="360"/>
      </w:pPr>
      <w:rPr>
        <w:rFonts w:ascii="Courier New" w:hAnsi="Courier New" w:hint="default"/>
        <w:color w:val="107082" w:themeColor="accent2"/>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B6179C"/>
    <w:multiLevelType w:val="multilevel"/>
    <w:tmpl w:val="EED2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33466DF"/>
    <w:multiLevelType w:val="multilevel"/>
    <w:tmpl w:val="66FC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3920324"/>
    <w:multiLevelType w:val="hybridMultilevel"/>
    <w:tmpl w:val="6AF83516"/>
    <w:lvl w:ilvl="0" w:tplc="633C562A">
      <w:start w:val="1"/>
      <w:numFmt w:val="lowerLetter"/>
      <w:lvlText w:val="%1."/>
      <w:lvlJc w:val="left"/>
      <w:pPr>
        <w:ind w:left="720" w:hanging="360"/>
      </w:pPr>
      <w:rPr>
        <w:rFonts w:hint="default"/>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4832639"/>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1D725ACA"/>
    <w:multiLevelType w:val="multilevel"/>
    <w:tmpl w:val="71A43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DB6146"/>
    <w:multiLevelType w:val="hybridMultilevel"/>
    <w:tmpl w:val="1DF0C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206A3B21"/>
    <w:multiLevelType w:val="multilevel"/>
    <w:tmpl w:val="5EA2E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3A2370"/>
    <w:multiLevelType w:val="multilevel"/>
    <w:tmpl w:val="516878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7B872C6"/>
    <w:multiLevelType w:val="hybridMultilevel"/>
    <w:tmpl w:val="B2560376"/>
    <w:lvl w:ilvl="0" w:tplc="633C562A">
      <w:start w:val="1"/>
      <w:numFmt w:val="lowerLetter"/>
      <w:lvlText w:val="%1."/>
      <w:lvlJc w:val="left"/>
      <w:pPr>
        <w:ind w:left="720" w:hanging="360"/>
      </w:pPr>
      <w:rPr>
        <w:rFonts w:hint="default"/>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29B95995"/>
    <w:multiLevelType w:val="multilevel"/>
    <w:tmpl w:val="ED78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D9448EF"/>
    <w:multiLevelType w:val="hybridMultilevel"/>
    <w:tmpl w:val="4D8EA860"/>
    <w:lvl w:ilvl="0" w:tplc="85C2F6F4">
      <w:start w:val="1"/>
      <w:numFmt w:val="bullet"/>
      <w:pStyle w:val="Graphbullet2"/>
      <w:lvlText w:val=""/>
      <w:lvlJc w:val="left"/>
      <w:pPr>
        <w:ind w:left="360" w:hanging="360"/>
      </w:pPr>
      <w:rPr>
        <w:rFonts w:ascii="Symbol" w:hAnsi="Symbol" w:hint="default"/>
        <w:color w:val="773809" w:themeColor="accent6" w:themeShade="80"/>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2DE867BE"/>
    <w:multiLevelType w:val="hybridMultilevel"/>
    <w:tmpl w:val="80663AD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2E331351"/>
    <w:multiLevelType w:val="hybridMultilevel"/>
    <w:tmpl w:val="72966E82"/>
    <w:lvl w:ilvl="0" w:tplc="2AFA4338">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1CF1929"/>
    <w:multiLevelType w:val="hybridMultilevel"/>
    <w:tmpl w:val="BB0440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321351B2"/>
    <w:multiLevelType w:val="hybridMultilevel"/>
    <w:tmpl w:val="C2A23606"/>
    <w:lvl w:ilvl="0" w:tplc="04090001">
      <w:start w:val="1"/>
      <w:numFmt w:val="bullet"/>
      <w:lvlText w:val=""/>
      <w:lvlJc w:val="left"/>
      <w:pPr>
        <w:ind w:left="360" w:hanging="360"/>
      </w:pPr>
      <w:rPr>
        <w:rFonts w:ascii="Symbol" w:hAnsi="Symbol" w:hint="default"/>
      </w:rPr>
    </w:lvl>
    <w:lvl w:ilvl="1" w:tplc="4D344304">
      <w:start w:val="1"/>
      <w:numFmt w:val="bullet"/>
      <w:lvlText w:val="o"/>
      <w:lvlJc w:val="center"/>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330B7AF6"/>
    <w:multiLevelType w:val="hybridMultilevel"/>
    <w:tmpl w:val="F46C53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3E1279A4"/>
    <w:multiLevelType w:val="multilevel"/>
    <w:tmpl w:val="C682DE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6C7223"/>
    <w:multiLevelType w:val="hybridMultilevel"/>
    <w:tmpl w:val="D6FAB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3F8F198D"/>
    <w:multiLevelType w:val="hybridMultilevel"/>
    <w:tmpl w:val="03680CDA"/>
    <w:lvl w:ilvl="0" w:tplc="8376AAF6">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2013B8"/>
    <w:multiLevelType w:val="hybridMultilevel"/>
    <w:tmpl w:val="7BF042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4F425193"/>
    <w:multiLevelType w:val="hybridMultilevel"/>
    <w:tmpl w:val="2B4662AC"/>
    <w:lvl w:ilvl="0" w:tplc="F27AD300">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52EB4036"/>
    <w:multiLevelType w:val="multilevel"/>
    <w:tmpl w:val="40288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3F92F8B"/>
    <w:multiLevelType w:val="hybridMultilevel"/>
    <w:tmpl w:val="4552D1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54173AE5"/>
    <w:multiLevelType w:val="multilevel"/>
    <w:tmpl w:val="51884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619576A"/>
    <w:multiLevelType w:val="multilevel"/>
    <w:tmpl w:val="A3880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6571212"/>
    <w:multiLevelType w:val="multilevel"/>
    <w:tmpl w:val="FF88C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A2926AB"/>
    <w:multiLevelType w:val="hybridMultilevel"/>
    <w:tmpl w:val="74EAD57A"/>
    <w:lvl w:ilvl="0" w:tplc="21DA163A">
      <w:start w:val="1"/>
      <w:numFmt w:val="bullet"/>
      <w:lvlText w:val="o"/>
      <w:lvlJc w:val="left"/>
      <w:pPr>
        <w:ind w:left="720" w:hanging="360"/>
      </w:pPr>
      <w:rPr>
        <w:rFonts w:ascii="Courier New" w:hAnsi="Courier New"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5B26156C"/>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C336787"/>
    <w:multiLevelType w:val="multilevel"/>
    <w:tmpl w:val="CDD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E023033"/>
    <w:multiLevelType w:val="multilevel"/>
    <w:tmpl w:val="9F3A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E621ABE"/>
    <w:multiLevelType w:val="multilevel"/>
    <w:tmpl w:val="2D0A5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FA33982"/>
    <w:multiLevelType w:val="hybridMultilevel"/>
    <w:tmpl w:val="F162007C"/>
    <w:lvl w:ilvl="0" w:tplc="D8745C70">
      <w:start w:val="1"/>
      <w:numFmt w:val="decimal"/>
      <w:lvlText w:val="%1."/>
      <w:lvlJc w:val="left"/>
      <w:pPr>
        <w:ind w:left="720" w:hanging="360"/>
      </w:pPr>
      <w:rPr>
        <w:rFonts w:asciiTheme="minorHAnsi" w:hAnsiTheme="minorHAnsi" w:cstheme="minorHAnsi" w:hint="default"/>
        <w:color w:val="10708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5FE8016D"/>
    <w:multiLevelType w:val="multilevel"/>
    <w:tmpl w:val="E8CE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61D02171"/>
    <w:multiLevelType w:val="hybridMultilevel"/>
    <w:tmpl w:val="68700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66A475A6"/>
    <w:multiLevelType w:val="multilevel"/>
    <w:tmpl w:val="5104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66FE6E66"/>
    <w:multiLevelType w:val="hybridMultilevel"/>
    <w:tmpl w:val="040A3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7DB023C"/>
    <w:multiLevelType w:val="hybridMultilevel"/>
    <w:tmpl w:val="02829B4A"/>
    <w:lvl w:ilvl="0" w:tplc="CB6ECA12">
      <w:start w:val="1"/>
      <w:numFmt w:val="decimal"/>
      <w:lvlText w:val="%1."/>
      <w:lvlJc w:val="left"/>
      <w:pPr>
        <w:ind w:left="72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15:restartNumberingAfterBreak="0">
    <w:nsid w:val="69DD0EA4"/>
    <w:multiLevelType w:val="multilevel"/>
    <w:tmpl w:val="AC247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B1F4F44"/>
    <w:multiLevelType w:val="hybridMultilevel"/>
    <w:tmpl w:val="7F5EAAF0"/>
    <w:lvl w:ilvl="0" w:tplc="302A11E8">
      <w:start w:val="1"/>
      <w:numFmt w:val="decimal"/>
      <w:lvlText w:val="%1."/>
      <w:lvlJc w:val="left"/>
      <w:pPr>
        <w:ind w:left="720" w:hanging="360"/>
      </w:pPr>
      <w:rPr>
        <w:rFonts w:hint="default"/>
        <w:b/>
        <w:i/>
        <w:color w:val="107082" w:themeColor="accen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6EC83E26"/>
    <w:multiLevelType w:val="multilevel"/>
    <w:tmpl w:val="09E88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0C8743B"/>
    <w:multiLevelType w:val="multilevel"/>
    <w:tmpl w:val="7780E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1A8179A"/>
    <w:multiLevelType w:val="multilevel"/>
    <w:tmpl w:val="66368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1DF3C3C"/>
    <w:multiLevelType w:val="multilevel"/>
    <w:tmpl w:val="F9968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7961309"/>
    <w:multiLevelType w:val="hybridMultilevel"/>
    <w:tmpl w:val="C656764A"/>
    <w:lvl w:ilvl="0" w:tplc="9020A65A">
      <w:start w:val="1"/>
      <w:numFmt w:val="decimal"/>
      <w:lvlText w:val="%1."/>
      <w:lvlJc w:val="left"/>
      <w:pPr>
        <w:ind w:left="1210" w:hanging="360"/>
      </w:pPr>
      <w:rPr>
        <w:rFonts w:hint="default"/>
        <w:b/>
        <w:i/>
        <w:color w:val="107082" w:themeColor="accen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3" w15:restartNumberingAfterBreak="0">
    <w:nsid w:val="7D101D07"/>
    <w:multiLevelType w:val="hybridMultilevel"/>
    <w:tmpl w:val="79DC4B2A"/>
    <w:lvl w:ilvl="0" w:tplc="124C5DAE">
      <w:start w:val="1"/>
      <w:numFmt w:val="decimal"/>
      <w:lvlText w:val="%1."/>
      <w:lvlJc w:val="left"/>
      <w:pPr>
        <w:ind w:left="1080" w:hanging="720"/>
      </w:pPr>
      <w:rPr>
        <w:rFonts w:asciiTheme="minorHAnsi" w:hAnsi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11764776">
    <w:abstractNumId w:val="38"/>
  </w:num>
  <w:num w:numId="2" w16cid:durableId="101843041">
    <w:abstractNumId w:val="57"/>
  </w:num>
  <w:num w:numId="3" w16cid:durableId="491137609">
    <w:abstractNumId w:val="26"/>
  </w:num>
  <w:num w:numId="4" w16cid:durableId="1050223886">
    <w:abstractNumId w:val="36"/>
  </w:num>
  <w:num w:numId="5" w16cid:durableId="355469012">
    <w:abstractNumId w:val="20"/>
  </w:num>
  <w:num w:numId="6" w16cid:durableId="1788281806">
    <w:abstractNumId w:val="9"/>
  </w:num>
  <w:num w:numId="7" w16cid:durableId="788939809">
    <w:abstractNumId w:val="55"/>
  </w:num>
  <w:num w:numId="8" w16cid:durableId="1252156229">
    <w:abstractNumId w:val="19"/>
  </w:num>
  <w:num w:numId="9" w16cid:durableId="2070108092">
    <w:abstractNumId w:val="62"/>
  </w:num>
  <w:num w:numId="10" w16cid:durableId="1417048657">
    <w:abstractNumId w:val="46"/>
  </w:num>
  <w:num w:numId="11" w16cid:durableId="1298223640">
    <w:abstractNumId w:val="5"/>
  </w:num>
  <w:num w:numId="12" w16cid:durableId="94179395">
    <w:abstractNumId w:val="13"/>
  </w:num>
  <w:num w:numId="13" w16cid:durableId="2058578573">
    <w:abstractNumId w:val="23"/>
  </w:num>
  <w:num w:numId="14" w16cid:durableId="1241604066">
    <w:abstractNumId w:val="35"/>
  </w:num>
  <w:num w:numId="15" w16cid:durableId="1264994352">
    <w:abstractNumId w:val="30"/>
  </w:num>
  <w:num w:numId="16" w16cid:durableId="1475952356">
    <w:abstractNumId w:val="8"/>
  </w:num>
  <w:num w:numId="17" w16cid:durableId="1849247758">
    <w:abstractNumId w:val="37"/>
  </w:num>
  <w:num w:numId="18" w16cid:durableId="153228564">
    <w:abstractNumId w:val="63"/>
  </w:num>
  <w:num w:numId="19" w16cid:durableId="2094810642">
    <w:abstractNumId w:val="12"/>
  </w:num>
  <w:num w:numId="20" w16cid:durableId="1098674111">
    <w:abstractNumId w:val="41"/>
  </w:num>
  <w:num w:numId="21" w16cid:durableId="566066072">
    <w:abstractNumId w:val="16"/>
  </w:num>
  <w:num w:numId="22" w16cid:durableId="1699351961">
    <w:abstractNumId w:val="31"/>
  </w:num>
  <w:num w:numId="23" w16cid:durableId="688605466">
    <w:abstractNumId w:val="33"/>
  </w:num>
  <w:num w:numId="24" w16cid:durableId="273638122">
    <w:abstractNumId w:val="29"/>
  </w:num>
  <w:num w:numId="25" w16cid:durableId="1587610448">
    <w:abstractNumId w:val="32"/>
  </w:num>
  <w:num w:numId="26" w16cid:durableId="1577394154">
    <w:abstractNumId w:val="11"/>
  </w:num>
  <w:num w:numId="27" w16cid:durableId="1992908332">
    <w:abstractNumId w:val="52"/>
  </w:num>
  <w:num w:numId="28" w16cid:durableId="1538077491">
    <w:abstractNumId w:val="21"/>
  </w:num>
  <w:num w:numId="29" w16cid:durableId="1840392048">
    <w:abstractNumId w:val="7"/>
  </w:num>
  <w:num w:numId="30" w16cid:durableId="2008896069">
    <w:abstractNumId w:val="28"/>
  </w:num>
  <w:num w:numId="31" w16cid:durableId="1898471344">
    <w:abstractNumId w:val="6"/>
  </w:num>
  <w:num w:numId="32" w16cid:durableId="398869759">
    <w:abstractNumId w:val="39"/>
  </w:num>
  <w:num w:numId="33" w16cid:durableId="567763280">
    <w:abstractNumId w:val="45"/>
  </w:num>
  <w:num w:numId="34" w16cid:durableId="987856861">
    <w:abstractNumId w:val="3"/>
  </w:num>
  <w:num w:numId="35" w16cid:durableId="55706197">
    <w:abstractNumId w:val="1"/>
  </w:num>
  <w:num w:numId="36" w16cid:durableId="187377426">
    <w:abstractNumId w:val="2"/>
  </w:num>
  <w:num w:numId="37" w16cid:durableId="1364748044">
    <w:abstractNumId w:val="0"/>
  </w:num>
  <w:num w:numId="38" w16cid:durableId="233591734">
    <w:abstractNumId w:val="54"/>
  </w:num>
  <w:num w:numId="39" w16cid:durableId="196427359">
    <w:abstractNumId w:val="50"/>
  </w:num>
  <w:num w:numId="40" w16cid:durableId="1635014967">
    <w:abstractNumId w:val="18"/>
  </w:num>
  <w:num w:numId="41" w16cid:durableId="1075664473">
    <w:abstractNumId w:val="17"/>
  </w:num>
  <w:num w:numId="42" w16cid:durableId="1353343454">
    <w:abstractNumId w:val="40"/>
  </w:num>
  <w:num w:numId="43" w16cid:durableId="864631153">
    <w:abstractNumId w:val="47"/>
  </w:num>
  <w:num w:numId="44" w16cid:durableId="569968457">
    <w:abstractNumId w:val="61"/>
  </w:num>
  <w:num w:numId="45" w16cid:durableId="884490618">
    <w:abstractNumId w:val="25"/>
  </w:num>
  <w:num w:numId="46" w16cid:durableId="1174997036">
    <w:abstractNumId w:val="43"/>
  </w:num>
  <w:num w:numId="47" w16cid:durableId="1139693252">
    <w:abstractNumId w:val="24"/>
  </w:num>
  <w:num w:numId="48" w16cid:durableId="1968200892">
    <w:abstractNumId w:val="51"/>
  </w:num>
  <w:num w:numId="49" w16cid:durableId="1398170430">
    <w:abstractNumId w:val="49"/>
  </w:num>
  <w:num w:numId="50" w16cid:durableId="751199815">
    <w:abstractNumId w:val="15"/>
  </w:num>
  <w:num w:numId="51" w16cid:durableId="375666042">
    <w:abstractNumId w:val="58"/>
  </w:num>
  <w:num w:numId="52" w16cid:durableId="1640263960">
    <w:abstractNumId w:val="44"/>
  </w:num>
  <w:num w:numId="53" w16cid:durableId="1183400837">
    <w:abstractNumId w:val="59"/>
  </w:num>
  <w:num w:numId="54" w16cid:durableId="2033918392">
    <w:abstractNumId w:val="4"/>
  </w:num>
  <w:num w:numId="55" w16cid:durableId="1540585858">
    <w:abstractNumId w:val="22"/>
  </w:num>
  <w:num w:numId="56" w16cid:durableId="346714123">
    <w:abstractNumId w:val="34"/>
  </w:num>
  <w:num w:numId="57" w16cid:durableId="533812666">
    <w:abstractNumId w:val="27"/>
  </w:num>
  <w:num w:numId="58" w16cid:durableId="1373386414">
    <w:abstractNumId w:val="10"/>
  </w:num>
  <w:num w:numId="59" w16cid:durableId="1683822056">
    <w:abstractNumId w:val="53"/>
  </w:num>
  <w:num w:numId="60" w16cid:durableId="1436629348">
    <w:abstractNumId w:val="14"/>
  </w:num>
  <w:num w:numId="61" w16cid:durableId="625622028">
    <w:abstractNumId w:val="60"/>
  </w:num>
  <w:num w:numId="62" w16cid:durableId="1809979615">
    <w:abstractNumId w:val="48"/>
  </w:num>
  <w:num w:numId="63" w16cid:durableId="382946841">
    <w:abstractNumId w:val="42"/>
  </w:num>
  <w:num w:numId="64" w16cid:durableId="1996572019">
    <w:abstractNumId w:val="56"/>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6A8"/>
    <w:rsid w:val="0000092E"/>
    <w:rsid w:val="00003408"/>
    <w:rsid w:val="00012A83"/>
    <w:rsid w:val="00017C3C"/>
    <w:rsid w:val="00021F2E"/>
    <w:rsid w:val="0002440F"/>
    <w:rsid w:val="00026EAE"/>
    <w:rsid w:val="0003123C"/>
    <w:rsid w:val="00032A10"/>
    <w:rsid w:val="00043FFE"/>
    <w:rsid w:val="00044074"/>
    <w:rsid w:val="0004430C"/>
    <w:rsid w:val="00045D41"/>
    <w:rsid w:val="000612A6"/>
    <w:rsid w:val="00066DE2"/>
    <w:rsid w:val="00073F08"/>
    <w:rsid w:val="00077931"/>
    <w:rsid w:val="00084E91"/>
    <w:rsid w:val="000900B6"/>
    <w:rsid w:val="000A649E"/>
    <w:rsid w:val="000A7626"/>
    <w:rsid w:val="000B5DA2"/>
    <w:rsid w:val="000C1C28"/>
    <w:rsid w:val="000C5872"/>
    <w:rsid w:val="000E0979"/>
    <w:rsid w:val="000E1544"/>
    <w:rsid w:val="00112106"/>
    <w:rsid w:val="001155CE"/>
    <w:rsid w:val="001225D9"/>
    <w:rsid w:val="00124370"/>
    <w:rsid w:val="00160392"/>
    <w:rsid w:val="0017334F"/>
    <w:rsid w:val="001A5429"/>
    <w:rsid w:val="001D1C22"/>
    <w:rsid w:val="001D59C9"/>
    <w:rsid w:val="001E11F1"/>
    <w:rsid w:val="001E1E58"/>
    <w:rsid w:val="001F68C1"/>
    <w:rsid w:val="00206719"/>
    <w:rsid w:val="00224FF2"/>
    <w:rsid w:val="00240312"/>
    <w:rsid w:val="00247B17"/>
    <w:rsid w:val="00252E4A"/>
    <w:rsid w:val="002642A8"/>
    <w:rsid w:val="002825F5"/>
    <w:rsid w:val="002A0639"/>
    <w:rsid w:val="002A137B"/>
    <w:rsid w:val="002F0026"/>
    <w:rsid w:val="0031130D"/>
    <w:rsid w:val="00314A6F"/>
    <w:rsid w:val="00334394"/>
    <w:rsid w:val="00347AF5"/>
    <w:rsid w:val="00360F98"/>
    <w:rsid w:val="00362478"/>
    <w:rsid w:val="00374421"/>
    <w:rsid w:val="003B5758"/>
    <w:rsid w:val="003C50BB"/>
    <w:rsid w:val="003D59A7"/>
    <w:rsid w:val="003E78A7"/>
    <w:rsid w:val="003F0714"/>
    <w:rsid w:val="003F13B0"/>
    <w:rsid w:val="003F5F4A"/>
    <w:rsid w:val="00403423"/>
    <w:rsid w:val="00404E77"/>
    <w:rsid w:val="00423C21"/>
    <w:rsid w:val="004262DD"/>
    <w:rsid w:val="0042646F"/>
    <w:rsid w:val="00435096"/>
    <w:rsid w:val="004411FB"/>
    <w:rsid w:val="00443212"/>
    <w:rsid w:val="00493EC0"/>
    <w:rsid w:val="00495909"/>
    <w:rsid w:val="004B5251"/>
    <w:rsid w:val="004C7B3E"/>
    <w:rsid w:val="00513832"/>
    <w:rsid w:val="00526C37"/>
    <w:rsid w:val="00533047"/>
    <w:rsid w:val="00577B45"/>
    <w:rsid w:val="005919AF"/>
    <w:rsid w:val="005A20E2"/>
    <w:rsid w:val="005B6A1A"/>
    <w:rsid w:val="005D2146"/>
    <w:rsid w:val="005E1431"/>
    <w:rsid w:val="005F09EA"/>
    <w:rsid w:val="005F3BA6"/>
    <w:rsid w:val="005F6388"/>
    <w:rsid w:val="006323ED"/>
    <w:rsid w:val="006329E1"/>
    <w:rsid w:val="00633E73"/>
    <w:rsid w:val="00647392"/>
    <w:rsid w:val="00655308"/>
    <w:rsid w:val="00664450"/>
    <w:rsid w:val="006936EB"/>
    <w:rsid w:val="006A1819"/>
    <w:rsid w:val="006B2383"/>
    <w:rsid w:val="006C0DC6"/>
    <w:rsid w:val="006C42CF"/>
    <w:rsid w:val="006D0144"/>
    <w:rsid w:val="006D6E5A"/>
    <w:rsid w:val="006E3FC8"/>
    <w:rsid w:val="006F63B1"/>
    <w:rsid w:val="007157EF"/>
    <w:rsid w:val="0073193C"/>
    <w:rsid w:val="0073670F"/>
    <w:rsid w:val="00740FCE"/>
    <w:rsid w:val="00753E67"/>
    <w:rsid w:val="007B17C4"/>
    <w:rsid w:val="007B1F5A"/>
    <w:rsid w:val="007B3AB6"/>
    <w:rsid w:val="007B5AFF"/>
    <w:rsid w:val="007C136F"/>
    <w:rsid w:val="007C5AF4"/>
    <w:rsid w:val="007D5767"/>
    <w:rsid w:val="007F793B"/>
    <w:rsid w:val="0080053D"/>
    <w:rsid w:val="00813EC8"/>
    <w:rsid w:val="00817F8C"/>
    <w:rsid w:val="0082202E"/>
    <w:rsid w:val="0083428B"/>
    <w:rsid w:val="008422E6"/>
    <w:rsid w:val="0084303E"/>
    <w:rsid w:val="00872F06"/>
    <w:rsid w:val="00876F99"/>
    <w:rsid w:val="008820B3"/>
    <w:rsid w:val="00886169"/>
    <w:rsid w:val="008965F6"/>
    <w:rsid w:val="008A2B5E"/>
    <w:rsid w:val="008D3386"/>
    <w:rsid w:val="008F704C"/>
    <w:rsid w:val="0090206C"/>
    <w:rsid w:val="00902998"/>
    <w:rsid w:val="00912C1B"/>
    <w:rsid w:val="0092125E"/>
    <w:rsid w:val="00924319"/>
    <w:rsid w:val="009461DF"/>
    <w:rsid w:val="00952A7A"/>
    <w:rsid w:val="00974BF8"/>
    <w:rsid w:val="00974DD3"/>
    <w:rsid w:val="009A3B33"/>
    <w:rsid w:val="009A45A0"/>
    <w:rsid w:val="009B35B5"/>
    <w:rsid w:val="009B4773"/>
    <w:rsid w:val="009B64F8"/>
    <w:rsid w:val="009D2556"/>
    <w:rsid w:val="00A41799"/>
    <w:rsid w:val="00A630FD"/>
    <w:rsid w:val="00A74908"/>
    <w:rsid w:val="00A858DE"/>
    <w:rsid w:val="00A91213"/>
    <w:rsid w:val="00A960DC"/>
    <w:rsid w:val="00AA29B1"/>
    <w:rsid w:val="00AA66D7"/>
    <w:rsid w:val="00AC100C"/>
    <w:rsid w:val="00AC3653"/>
    <w:rsid w:val="00AE0241"/>
    <w:rsid w:val="00AE5008"/>
    <w:rsid w:val="00B1159A"/>
    <w:rsid w:val="00B26302"/>
    <w:rsid w:val="00B27212"/>
    <w:rsid w:val="00B37B3B"/>
    <w:rsid w:val="00B44C47"/>
    <w:rsid w:val="00B57756"/>
    <w:rsid w:val="00B57F4F"/>
    <w:rsid w:val="00B7636D"/>
    <w:rsid w:val="00B80CF1"/>
    <w:rsid w:val="00BA2A38"/>
    <w:rsid w:val="00BA31C4"/>
    <w:rsid w:val="00BB02E6"/>
    <w:rsid w:val="00BC4C9E"/>
    <w:rsid w:val="00BD0C60"/>
    <w:rsid w:val="00BE1565"/>
    <w:rsid w:val="00C122A7"/>
    <w:rsid w:val="00C17BCF"/>
    <w:rsid w:val="00C2243A"/>
    <w:rsid w:val="00C3246A"/>
    <w:rsid w:val="00C32B14"/>
    <w:rsid w:val="00C37C6C"/>
    <w:rsid w:val="00C65564"/>
    <w:rsid w:val="00C80B04"/>
    <w:rsid w:val="00CA61D8"/>
    <w:rsid w:val="00CC2DA1"/>
    <w:rsid w:val="00CD1D98"/>
    <w:rsid w:val="00CE6BBD"/>
    <w:rsid w:val="00CF1267"/>
    <w:rsid w:val="00D13200"/>
    <w:rsid w:val="00D26769"/>
    <w:rsid w:val="00D27AF8"/>
    <w:rsid w:val="00D6543F"/>
    <w:rsid w:val="00D74E0C"/>
    <w:rsid w:val="00D83966"/>
    <w:rsid w:val="00D94688"/>
    <w:rsid w:val="00D96CD3"/>
    <w:rsid w:val="00DB4C65"/>
    <w:rsid w:val="00DB5A2E"/>
    <w:rsid w:val="00DC0528"/>
    <w:rsid w:val="00DC1104"/>
    <w:rsid w:val="00DC2470"/>
    <w:rsid w:val="00DC7466"/>
    <w:rsid w:val="00DC7E1C"/>
    <w:rsid w:val="00DE16D8"/>
    <w:rsid w:val="00DE4AC5"/>
    <w:rsid w:val="00DE65A2"/>
    <w:rsid w:val="00DF017E"/>
    <w:rsid w:val="00DF2DCC"/>
    <w:rsid w:val="00E01D0E"/>
    <w:rsid w:val="00E16215"/>
    <w:rsid w:val="00E22558"/>
    <w:rsid w:val="00E31650"/>
    <w:rsid w:val="00E35169"/>
    <w:rsid w:val="00E53724"/>
    <w:rsid w:val="00E552C8"/>
    <w:rsid w:val="00E606A8"/>
    <w:rsid w:val="00E6125F"/>
    <w:rsid w:val="00E659FD"/>
    <w:rsid w:val="00E75006"/>
    <w:rsid w:val="00E84350"/>
    <w:rsid w:val="00E85863"/>
    <w:rsid w:val="00E862EA"/>
    <w:rsid w:val="00E91AE4"/>
    <w:rsid w:val="00EA0789"/>
    <w:rsid w:val="00EA431D"/>
    <w:rsid w:val="00EC4BCD"/>
    <w:rsid w:val="00F33F5E"/>
    <w:rsid w:val="00F60840"/>
    <w:rsid w:val="00F75B86"/>
    <w:rsid w:val="00F77933"/>
    <w:rsid w:val="00F8411A"/>
    <w:rsid w:val="00FC1405"/>
    <w:rsid w:val="00FF0913"/>
    <w:rsid w:val="00FF7EFE"/>
    <w:rsid w:val="71619DB1"/>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C07BA8"/>
  <w15:chartTrackingRefBased/>
  <w15:docId w15:val="{5958CA41-AEC1-4417-90BA-D6EDF95EA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2" w:semiHidden="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4FF2"/>
    <w:pPr>
      <w:spacing w:before="120" w:after="120" w:line="288" w:lineRule="auto"/>
    </w:pPr>
    <w:rPr>
      <w:color w:val="595959" w:themeColor="text1" w:themeTint="A6"/>
      <w:sz w:val="24"/>
    </w:rPr>
  </w:style>
  <w:style w:type="paragraph" w:styleId="Heading1">
    <w:name w:val="heading 1"/>
    <w:basedOn w:val="Normal"/>
    <w:next w:val="Normal"/>
    <w:link w:val="Heading1Char"/>
    <w:uiPriority w:val="9"/>
    <w:qFormat/>
    <w:rsid w:val="00C80B04"/>
    <w:pPr>
      <w:keepNext/>
      <w:keepLines/>
      <w:outlineLvl w:val="0"/>
    </w:pPr>
    <w:rPr>
      <w:rFonts w:asciiTheme="majorHAnsi" w:eastAsiaTheme="majorEastAsia" w:hAnsiTheme="majorHAnsi" w:cstheme="majorBidi"/>
      <w:b/>
      <w:caps/>
      <w:color w:val="107082" w:themeColor="accent2"/>
      <w:sz w:val="44"/>
      <w:szCs w:val="32"/>
    </w:rPr>
  </w:style>
  <w:style w:type="paragraph" w:styleId="Heading2">
    <w:name w:val="heading 2"/>
    <w:basedOn w:val="Normal"/>
    <w:next w:val="Normal"/>
    <w:link w:val="Heading2Char"/>
    <w:uiPriority w:val="9"/>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szCs w:val="24"/>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5A20E2"/>
    <w:pPr>
      <w:tabs>
        <w:tab w:val="center" w:pos="4844"/>
        <w:tab w:val="right" w:pos="9689"/>
      </w:tabs>
      <w:spacing w:after="0"/>
    </w:pPr>
  </w:style>
  <w:style w:type="character" w:customStyle="1" w:styleId="HeaderChar">
    <w:name w:val="Header Char"/>
    <w:basedOn w:val="DefaultParagraphFont"/>
    <w:link w:val="Header"/>
    <w:uiPriority w:val="99"/>
    <w:rsid w:val="00347AF5"/>
    <w:rPr>
      <w:color w:val="595959" w:themeColor="text1" w:themeTint="A6"/>
      <w:sz w:val="24"/>
    </w:rPr>
  </w:style>
  <w:style w:type="paragraph" w:styleId="Footer">
    <w:name w:val="footer"/>
    <w:basedOn w:val="Normal"/>
    <w:link w:val="FooterChar"/>
    <w:uiPriority w:val="99"/>
    <w:rsid w:val="00423C21"/>
    <w:pPr>
      <w:pBdr>
        <w:top w:val="single" w:sz="8" w:space="1" w:color="64B2C1" w:themeColor="background2"/>
      </w:pBdr>
      <w:tabs>
        <w:tab w:val="right" w:pos="10080"/>
      </w:tabs>
      <w:spacing w:after="0" w:line="240" w:lineRule="auto"/>
    </w:pPr>
    <w:rPr>
      <w:sz w:val="18"/>
    </w:rPr>
  </w:style>
  <w:style w:type="character" w:customStyle="1" w:styleId="FooterChar">
    <w:name w:val="Footer Char"/>
    <w:basedOn w:val="DefaultParagraphFont"/>
    <w:link w:val="Footer"/>
    <w:uiPriority w:val="99"/>
    <w:rsid w:val="00423C21"/>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C80B04"/>
    <w:pPr>
      <w:spacing w:after="0"/>
      <w:contextualSpacing/>
      <w:jc w:val="center"/>
    </w:pPr>
    <w:rPr>
      <w:rFonts w:asciiTheme="majorHAnsi" w:eastAsiaTheme="majorEastAsia" w:hAnsiTheme="majorHAnsi" w:cstheme="majorBidi"/>
      <w:b/>
      <w:color w:val="auto"/>
      <w:spacing w:val="-10"/>
      <w:kern w:val="28"/>
      <w:sz w:val="96"/>
      <w:szCs w:val="56"/>
    </w:rPr>
  </w:style>
  <w:style w:type="character" w:customStyle="1" w:styleId="TitleChar">
    <w:name w:val="Title Char"/>
    <w:basedOn w:val="DefaultParagraphFont"/>
    <w:link w:val="Title"/>
    <w:uiPriority w:val="10"/>
    <w:rsid w:val="00C80B04"/>
    <w:rPr>
      <w:rFonts w:asciiTheme="majorHAnsi" w:eastAsiaTheme="majorEastAsia" w:hAnsiTheme="majorHAnsi" w:cstheme="majorBidi"/>
      <w:b/>
      <w:spacing w:val="-10"/>
      <w:kern w:val="28"/>
      <w:sz w:val="96"/>
      <w:szCs w:val="56"/>
    </w:rPr>
  </w:style>
  <w:style w:type="paragraph" w:styleId="Subtitle">
    <w:name w:val="Subtitle"/>
    <w:basedOn w:val="Normal"/>
    <w:next w:val="Normal"/>
    <w:link w:val="SubtitleChar"/>
    <w:uiPriority w:val="11"/>
    <w:qFormat/>
    <w:rsid w:val="00D83966"/>
    <w:pPr>
      <w:numPr>
        <w:ilvl w:val="1"/>
      </w:numPr>
      <w:spacing w:after="0"/>
      <w:jc w:val="center"/>
    </w:pPr>
    <w:rPr>
      <w:rFonts w:eastAsiaTheme="minorEastAsia"/>
      <w:b/>
      <w:i/>
      <w:color w:val="107082" w:themeColor="accent2"/>
      <w:spacing w:val="15"/>
      <w:sz w:val="48"/>
    </w:rPr>
  </w:style>
  <w:style w:type="character" w:customStyle="1" w:styleId="SubtitleChar">
    <w:name w:val="Subtitle Char"/>
    <w:basedOn w:val="DefaultParagraphFont"/>
    <w:link w:val="Subtitle"/>
    <w:uiPriority w:val="11"/>
    <w:rsid w:val="00D83966"/>
    <w:rPr>
      <w:rFonts w:eastAsiaTheme="minorEastAsia"/>
      <w:b/>
      <w:i/>
      <w:color w:val="107082" w:themeColor="accent2"/>
      <w:spacing w:val="15"/>
      <w:sz w:val="48"/>
    </w:rPr>
  </w:style>
  <w:style w:type="character" w:customStyle="1" w:styleId="Heading1Char">
    <w:name w:val="Heading 1 Char"/>
    <w:basedOn w:val="DefaultParagraphFont"/>
    <w:link w:val="Heading1"/>
    <w:uiPriority w:val="9"/>
    <w:rsid w:val="00C80B04"/>
    <w:rPr>
      <w:rFonts w:asciiTheme="majorHAnsi" w:eastAsiaTheme="majorEastAsia" w:hAnsiTheme="majorHAnsi" w:cstheme="majorBidi"/>
      <w:b/>
      <w:caps/>
      <w:color w:val="107082" w:themeColor="accent2"/>
      <w:sz w:val="44"/>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sz w:val="24"/>
      <w:szCs w:val="24"/>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qFormat/>
    <w:rsid w:val="00E85863"/>
    <w:rPr>
      <w:rFonts w:asciiTheme="majorHAnsi" w:hAnsiTheme="majorHAnsi"/>
      <w:b/>
      <w:i w:val="0"/>
      <w:color w:val="107082" w:themeColor="accent2"/>
      <w:sz w:val="28"/>
    </w:rPr>
  </w:style>
  <w:style w:type="character" w:styleId="Emphasis">
    <w:name w:val="Emphasis"/>
    <w:uiPriority w:val="20"/>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rsid w:val="00664450"/>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224FF2"/>
    <w:pPr>
      <w:spacing w:after="0"/>
    </w:pPr>
    <w:rPr>
      <w:rFonts w:asciiTheme="majorHAnsi" w:hAnsiTheme="majorHAnsi"/>
      <w:b/>
      <w:color w:val="107082" w:themeColor="accent2"/>
      <w:sz w:val="32"/>
    </w:rPr>
  </w:style>
  <w:style w:type="paragraph" w:styleId="TOC1">
    <w:name w:val="toc 1"/>
    <w:basedOn w:val="Normal"/>
    <w:next w:val="Normal"/>
    <w:autoRedefine/>
    <w:uiPriority w:val="39"/>
    <w:rsid w:val="006D6E5A"/>
    <w:pPr>
      <w:tabs>
        <w:tab w:val="right" w:leader="dot" w:pos="10790"/>
      </w:tabs>
      <w:spacing w:after="100"/>
    </w:pPr>
  </w:style>
  <w:style w:type="character" w:styleId="Hyperlink">
    <w:name w:val="Hyperlink"/>
    <w:basedOn w:val="DefaultParagraphFont"/>
    <w:uiPriority w:val="99"/>
    <w:unhideWhenUsed/>
    <w:rsid w:val="001E1E58"/>
    <w:rPr>
      <w:color w:val="000000" w:themeColor="hyperlink"/>
      <w:u w:val="single"/>
    </w:rPr>
  </w:style>
  <w:style w:type="paragraph" w:styleId="TOC2">
    <w:name w:val="toc 2"/>
    <w:basedOn w:val="Normal"/>
    <w:next w:val="Normal"/>
    <w:autoRedefine/>
    <w:uiPriority w:val="39"/>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color w:val="595959" w:themeColor="text1" w:themeTint="A6"/>
      <w:sz w:val="24"/>
    </w:rPr>
  </w:style>
  <w:style w:type="paragraph" w:styleId="ListBullet">
    <w:name w:val="List Bullet"/>
    <w:basedOn w:val="Normal"/>
    <w:uiPriority w:val="99"/>
    <w:rsid w:val="0003123C"/>
    <w:pPr>
      <w:numPr>
        <w:numId w:val="16"/>
      </w:numPr>
      <w:spacing w:before="0" w:after="200" w:line="276" w:lineRule="auto"/>
      <w:ind w:left="340" w:hanging="340"/>
    </w:pPr>
  </w:style>
  <w:style w:type="paragraph" w:styleId="ListNumber">
    <w:name w:val="List Number"/>
    <w:basedOn w:val="Normal"/>
    <w:uiPriority w:val="99"/>
    <w:rsid w:val="0003123C"/>
    <w:pPr>
      <w:numPr>
        <w:numId w:val="32"/>
      </w:numPr>
      <w:spacing w:before="0" w:after="200" w:line="276" w:lineRule="auto"/>
      <w:ind w:left="340" w:hanging="340"/>
    </w:pPr>
  </w:style>
  <w:style w:type="character" w:styleId="Strong">
    <w:name w:val="Strong"/>
    <w:basedOn w:val="DefaultParagraphFont"/>
    <w:uiPriority w:val="22"/>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rsid w:val="00D27AF8"/>
    <w:pPr>
      <w:numPr>
        <w:numId w:val="35"/>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DF017E"/>
    <w:pPr>
      <w:spacing w:after="60" w:line="240" w:lineRule="auto"/>
    </w:pPr>
    <w:rPr>
      <w:b/>
      <w:color w:val="773809" w:themeColor="accent6" w:themeShade="80"/>
    </w:rPr>
  </w:style>
  <w:style w:type="paragraph" w:customStyle="1" w:styleId="Graphheading3">
    <w:name w:val="Graph heading 3"/>
    <w:basedOn w:val="Normal"/>
    <w:qFormat/>
    <w:rsid w:val="00DF017E"/>
    <w:pPr>
      <w:spacing w:after="60" w:line="240" w:lineRule="auto"/>
    </w:pPr>
    <w:rPr>
      <w:b/>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8"/>
      </w:numPr>
      <w:spacing w:before="0" w:after="0" w:line="216" w:lineRule="auto"/>
      <w:ind w:left="284" w:hanging="284"/>
    </w:pPr>
    <w:rPr>
      <w:sz w:val="20"/>
    </w:rPr>
  </w:style>
  <w:style w:type="paragraph" w:customStyle="1" w:styleId="Graphbullet2">
    <w:name w:val="Graph bullet 2"/>
    <w:basedOn w:val="Normal"/>
    <w:qFormat/>
    <w:rsid w:val="00DF017E"/>
    <w:pPr>
      <w:numPr>
        <w:numId w:val="30"/>
      </w:numPr>
      <w:spacing w:before="0" w:after="0" w:line="216" w:lineRule="auto"/>
      <w:ind w:left="288" w:hanging="288"/>
    </w:pPr>
    <w:rPr>
      <w:sz w:val="20"/>
    </w:rPr>
  </w:style>
  <w:style w:type="paragraph" w:customStyle="1" w:styleId="Graphbullet3">
    <w:name w:val="Graph bullet 3"/>
    <w:basedOn w:val="Normal"/>
    <w:qFormat/>
    <w:rsid w:val="00DF017E"/>
    <w:pPr>
      <w:numPr>
        <w:numId w:val="29"/>
      </w:numPr>
      <w:spacing w:before="0" w:after="0" w:line="216" w:lineRule="auto"/>
      <w:ind w:left="288" w:hanging="288"/>
    </w:pPr>
    <w:rPr>
      <w:sz w:val="20"/>
    </w:rPr>
  </w:style>
  <w:style w:type="paragraph" w:customStyle="1" w:styleId="Graphbullet4">
    <w:name w:val="Graph bullet 4"/>
    <w:basedOn w:val="Normal"/>
    <w:qFormat/>
    <w:rsid w:val="008965F6"/>
    <w:pPr>
      <w:numPr>
        <w:numId w:val="31"/>
      </w:numPr>
      <w:spacing w:before="0" w:after="0" w:line="240" w:lineRule="auto"/>
      <w:ind w:left="284" w:hanging="284"/>
    </w:pPr>
    <w:rPr>
      <w:sz w:val="20"/>
    </w:rPr>
  </w:style>
  <w:style w:type="paragraph" w:customStyle="1" w:styleId="TableTextLarge">
    <w:name w:val="Table Text Large"/>
    <w:basedOn w:val="Normal"/>
    <w:qFormat/>
    <w:rsid w:val="00F77933"/>
    <w:pPr>
      <w:spacing w:before="0" w:after="0" w:line="240" w:lineRule="auto"/>
    </w:pPr>
    <w:rPr>
      <w:color w:val="2F2F2F"/>
      <w:sz w:val="18"/>
    </w:rPr>
  </w:style>
  <w:style w:type="paragraph" w:customStyle="1" w:styleId="TableHeadings">
    <w:name w:val="Table Headings"/>
    <w:basedOn w:val="Normal"/>
    <w:qFormat/>
    <w:rsid w:val="00974DD3"/>
    <w:pPr>
      <w:spacing w:before="0" w:after="0" w:line="216" w:lineRule="auto"/>
      <w:ind w:left="85"/>
    </w:pPr>
    <w:rPr>
      <w:b/>
      <w:color w:val="FFFFFF" w:themeColor="background1"/>
      <w:sz w:val="18"/>
      <w:szCs w:val="18"/>
    </w:rPr>
  </w:style>
  <w:style w:type="character" w:customStyle="1" w:styleId="UnresolvedMention1">
    <w:name w:val="Unresolved Mention1"/>
    <w:basedOn w:val="DefaultParagraphFont"/>
    <w:uiPriority w:val="99"/>
    <w:semiHidden/>
    <w:unhideWhenUsed/>
    <w:rsid w:val="00C80B04"/>
    <w:rPr>
      <w:color w:val="605E5C"/>
      <w:shd w:val="clear" w:color="auto" w:fill="E1DFDD"/>
    </w:rPr>
  </w:style>
  <w:style w:type="paragraph" w:styleId="NormalWeb">
    <w:name w:val="Normal (Web)"/>
    <w:basedOn w:val="Normal"/>
    <w:uiPriority w:val="99"/>
    <w:semiHidden/>
    <w:unhideWhenUsed/>
    <w:rsid w:val="003C50BB"/>
    <w:rPr>
      <w:rFonts w:ascii="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680869">
      <w:bodyDiv w:val="1"/>
      <w:marLeft w:val="0"/>
      <w:marRight w:val="0"/>
      <w:marTop w:val="0"/>
      <w:marBottom w:val="0"/>
      <w:divBdr>
        <w:top w:val="none" w:sz="0" w:space="0" w:color="auto"/>
        <w:left w:val="none" w:sz="0" w:space="0" w:color="auto"/>
        <w:bottom w:val="none" w:sz="0" w:space="0" w:color="auto"/>
        <w:right w:val="none" w:sz="0" w:space="0" w:color="auto"/>
      </w:divBdr>
    </w:div>
    <w:div w:id="304046458">
      <w:bodyDiv w:val="1"/>
      <w:marLeft w:val="0"/>
      <w:marRight w:val="0"/>
      <w:marTop w:val="0"/>
      <w:marBottom w:val="0"/>
      <w:divBdr>
        <w:top w:val="none" w:sz="0" w:space="0" w:color="auto"/>
        <w:left w:val="none" w:sz="0" w:space="0" w:color="auto"/>
        <w:bottom w:val="none" w:sz="0" w:space="0" w:color="auto"/>
        <w:right w:val="none" w:sz="0" w:space="0" w:color="auto"/>
      </w:divBdr>
    </w:div>
    <w:div w:id="336882260">
      <w:bodyDiv w:val="1"/>
      <w:marLeft w:val="0"/>
      <w:marRight w:val="0"/>
      <w:marTop w:val="0"/>
      <w:marBottom w:val="0"/>
      <w:divBdr>
        <w:top w:val="none" w:sz="0" w:space="0" w:color="auto"/>
        <w:left w:val="none" w:sz="0" w:space="0" w:color="auto"/>
        <w:bottom w:val="none" w:sz="0" w:space="0" w:color="auto"/>
        <w:right w:val="none" w:sz="0" w:space="0" w:color="auto"/>
      </w:divBdr>
    </w:div>
    <w:div w:id="412629229">
      <w:bodyDiv w:val="1"/>
      <w:marLeft w:val="0"/>
      <w:marRight w:val="0"/>
      <w:marTop w:val="0"/>
      <w:marBottom w:val="0"/>
      <w:divBdr>
        <w:top w:val="none" w:sz="0" w:space="0" w:color="auto"/>
        <w:left w:val="none" w:sz="0" w:space="0" w:color="auto"/>
        <w:bottom w:val="none" w:sz="0" w:space="0" w:color="auto"/>
        <w:right w:val="none" w:sz="0" w:space="0" w:color="auto"/>
      </w:divBdr>
    </w:div>
    <w:div w:id="565259954">
      <w:bodyDiv w:val="1"/>
      <w:marLeft w:val="0"/>
      <w:marRight w:val="0"/>
      <w:marTop w:val="0"/>
      <w:marBottom w:val="0"/>
      <w:divBdr>
        <w:top w:val="none" w:sz="0" w:space="0" w:color="auto"/>
        <w:left w:val="none" w:sz="0" w:space="0" w:color="auto"/>
        <w:bottom w:val="none" w:sz="0" w:space="0" w:color="auto"/>
        <w:right w:val="none" w:sz="0" w:space="0" w:color="auto"/>
      </w:divBdr>
    </w:div>
    <w:div w:id="637227609">
      <w:bodyDiv w:val="1"/>
      <w:marLeft w:val="0"/>
      <w:marRight w:val="0"/>
      <w:marTop w:val="0"/>
      <w:marBottom w:val="0"/>
      <w:divBdr>
        <w:top w:val="none" w:sz="0" w:space="0" w:color="auto"/>
        <w:left w:val="none" w:sz="0" w:space="0" w:color="auto"/>
        <w:bottom w:val="none" w:sz="0" w:space="0" w:color="auto"/>
        <w:right w:val="none" w:sz="0" w:space="0" w:color="auto"/>
      </w:divBdr>
    </w:div>
    <w:div w:id="727456121">
      <w:bodyDiv w:val="1"/>
      <w:marLeft w:val="0"/>
      <w:marRight w:val="0"/>
      <w:marTop w:val="0"/>
      <w:marBottom w:val="0"/>
      <w:divBdr>
        <w:top w:val="none" w:sz="0" w:space="0" w:color="auto"/>
        <w:left w:val="none" w:sz="0" w:space="0" w:color="auto"/>
        <w:bottom w:val="none" w:sz="0" w:space="0" w:color="auto"/>
        <w:right w:val="none" w:sz="0" w:space="0" w:color="auto"/>
      </w:divBdr>
    </w:div>
    <w:div w:id="942953791">
      <w:bodyDiv w:val="1"/>
      <w:marLeft w:val="0"/>
      <w:marRight w:val="0"/>
      <w:marTop w:val="0"/>
      <w:marBottom w:val="0"/>
      <w:divBdr>
        <w:top w:val="none" w:sz="0" w:space="0" w:color="auto"/>
        <w:left w:val="none" w:sz="0" w:space="0" w:color="auto"/>
        <w:bottom w:val="none" w:sz="0" w:space="0" w:color="auto"/>
        <w:right w:val="none" w:sz="0" w:space="0" w:color="auto"/>
      </w:divBdr>
    </w:div>
    <w:div w:id="1010378271">
      <w:bodyDiv w:val="1"/>
      <w:marLeft w:val="0"/>
      <w:marRight w:val="0"/>
      <w:marTop w:val="0"/>
      <w:marBottom w:val="0"/>
      <w:divBdr>
        <w:top w:val="none" w:sz="0" w:space="0" w:color="auto"/>
        <w:left w:val="none" w:sz="0" w:space="0" w:color="auto"/>
        <w:bottom w:val="none" w:sz="0" w:space="0" w:color="auto"/>
        <w:right w:val="none" w:sz="0" w:space="0" w:color="auto"/>
      </w:divBdr>
    </w:div>
    <w:div w:id="1225026074">
      <w:bodyDiv w:val="1"/>
      <w:marLeft w:val="0"/>
      <w:marRight w:val="0"/>
      <w:marTop w:val="0"/>
      <w:marBottom w:val="0"/>
      <w:divBdr>
        <w:top w:val="none" w:sz="0" w:space="0" w:color="auto"/>
        <w:left w:val="none" w:sz="0" w:space="0" w:color="auto"/>
        <w:bottom w:val="none" w:sz="0" w:space="0" w:color="auto"/>
        <w:right w:val="none" w:sz="0" w:space="0" w:color="auto"/>
      </w:divBdr>
    </w:div>
    <w:div w:id="1267424210">
      <w:bodyDiv w:val="1"/>
      <w:marLeft w:val="0"/>
      <w:marRight w:val="0"/>
      <w:marTop w:val="0"/>
      <w:marBottom w:val="0"/>
      <w:divBdr>
        <w:top w:val="none" w:sz="0" w:space="0" w:color="auto"/>
        <w:left w:val="none" w:sz="0" w:space="0" w:color="auto"/>
        <w:bottom w:val="none" w:sz="0" w:space="0" w:color="auto"/>
        <w:right w:val="none" w:sz="0" w:space="0" w:color="auto"/>
      </w:divBdr>
    </w:div>
    <w:div w:id="1593007895">
      <w:bodyDiv w:val="1"/>
      <w:marLeft w:val="0"/>
      <w:marRight w:val="0"/>
      <w:marTop w:val="0"/>
      <w:marBottom w:val="0"/>
      <w:divBdr>
        <w:top w:val="none" w:sz="0" w:space="0" w:color="auto"/>
        <w:left w:val="none" w:sz="0" w:space="0" w:color="auto"/>
        <w:bottom w:val="none" w:sz="0" w:space="0" w:color="auto"/>
        <w:right w:val="none" w:sz="0" w:space="0" w:color="auto"/>
      </w:divBdr>
    </w:div>
    <w:div w:id="1682583164">
      <w:bodyDiv w:val="1"/>
      <w:marLeft w:val="0"/>
      <w:marRight w:val="0"/>
      <w:marTop w:val="0"/>
      <w:marBottom w:val="0"/>
      <w:divBdr>
        <w:top w:val="none" w:sz="0" w:space="0" w:color="auto"/>
        <w:left w:val="none" w:sz="0" w:space="0" w:color="auto"/>
        <w:bottom w:val="none" w:sz="0" w:space="0" w:color="auto"/>
        <w:right w:val="none" w:sz="0" w:space="0" w:color="auto"/>
      </w:divBdr>
    </w:div>
    <w:div w:id="1740786465">
      <w:bodyDiv w:val="1"/>
      <w:marLeft w:val="0"/>
      <w:marRight w:val="0"/>
      <w:marTop w:val="0"/>
      <w:marBottom w:val="0"/>
      <w:divBdr>
        <w:top w:val="none" w:sz="0" w:space="0" w:color="auto"/>
        <w:left w:val="none" w:sz="0" w:space="0" w:color="auto"/>
        <w:bottom w:val="none" w:sz="0" w:space="0" w:color="auto"/>
        <w:right w:val="none" w:sz="0" w:space="0" w:color="auto"/>
      </w:divBdr>
    </w:div>
    <w:div w:id="2029679440">
      <w:bodyDiv w:val="1"/>
      <w:marLeft w:val="0"/>
      <w:marRight w:val="0"/>
      <w:marTop w:val="0"/>
      <w:marBottom w:val="0"/>
      <w:divBdr>
        <w:top w:val="none" w:sz="0" w:space="0" w:color="auto"/>
        <w:left w:val="none" w:sz="0" w:space="0" w:color="auto"/>
        <w:bottom w:val="none" w:sz="0" w:space="0" w:color="auto"/>
        <w:right w:val="none" w:sz="0" w:space="0" w:color="auto"/>
      </w:divBdr>
    </w:div>
    <w:div w:id="203052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footer" Target="footer5.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footer" Target="footer6.xml"/><Relationship Id="rId7" Type="http://schemas.openxmlformats.org/officeDocument/2006/relationships/webSettings" Target="webSettings.xml"/><Relationship Id="rId12" Type="http://schemas.openxmlformats.org/officeDocument/2006/relationships/image" Target="media/image2.jpeg"/><Relationship Id="rId17" Type="http://schemas.openxmlformats.org/officeDocument/2006/relationships/header" Target="header2.xml"/><Relationship Id="rId25" Type="http://schemas.openxmlformats.org/officeDocument/2006/relationships/footer" Target="footer10.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footer" Target="footer9.xml"/><Relationship Id="rId5" Type="http://schemas.openxmlformats.org/officeDocument/2006/relationships/styles" Target="styles.xml"/><Relationship Id="rId15" Type="http://schemas.openxmlformats.org/officeDocument/2006/relationships/header" Target="header1.xml"/><Relationship Id="rId23" Type="http://schemas.openxmlformats.org/officeDocument/2006/relationships/footer" Target="footer8.xml"/><Relationship Id="rId28" Type="http://schemas.openxmlformats.org/officeDocument/2006/relationships/theme" Target="theme/theme1.xml"/><Relationship Id="rId10" Type="http://schemas.openxmlformats.org/officeDocument/2006/relationships/image" Target="media/image1.jpeg"/><Relationship Id="rId19" Type="http://schemas.openxmlformats.org/officeDocument/2006/relationships/header" Target="head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YANK%20DANGWAL\AppData\Roaming\Microsoft\Templates\Professional%20services%20business%20plan.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4004554968603608"/>
          <c:y val="0.46115322750431603"/>
        </c:manualLayout>
      </c:layout>
      <c:overlay val="0"/>
      <c:spPr>
        <a:noFill/>
        <a:ln>
          <a:noFill/>
        </a:ln>
        <a:effectLst/>
      </c:spPr>
      <c:txPr>
        <a:bodyPr rot="0" spcFirstLastPara="1" vertOverflow="ellipsis" vert="horz" wrap="square" anchor="ctr" anchorCtr="1"/>
        <a:lstStyle/>
        <a:p>
          <a:pPr>
            <a:defRPr sz="1400" b="1" i="1"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2.3931623931623933E-2"/>
          <c:y val="2.6320667284522706E-2"/>
          <c:w val="0.97492877492877494"/>
          <c:h val="0.95143651529193696"/>
        </c:manualLayout>
      </c:layout>
      <c:doughnutChart>
        <c:varyColors val="1"/>
        <c:ser>
          <c:idx val="0"/>
          <c:order val="0"/>
          <c:tx>
            <c:strRef>
              <c:f>Sheet1!$B$1</c:f>
              <c:strCache>
                <c:ptCount val="1"/>
                <c:pt idx="0">
                  <c:v>SWOT</c:v>
                </c:pt>
              </c:strCache>
            </c:strRef>
          </c:tx>
          <c:dPt>
            <c:idx val="0"/>
            <c:bubble3D val="0"/>
            <c:spPr>
              <a:solidFill>
                <a:schemeClr val="accent6">
                  <a:lumMod val="50000"/>
                </a:schemeClr>
              </a:solidFill>
              <a:ln w="19050">
                <a:solidFill>
                  <a:schemeClr val="lt1"/>
                </a:solidFill>
              </a:ln>
              <a:effectLst/>
            </c:spPr>
            <c:extLst>
              <c:ext xmlns:c16="http://schemas.microsoft.com/office/drawing/2014/chart" uri="{C3380CC4-5D6E-409C-BE32-E72D297353CC}">
                <c16:uniqueId val="{00000001-A1DB-4CB6-83B1-7920FAA4BFB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A1DB-4CB6-83B1-7920FAA4BFB0}"/>
              </c:ext>
            </c:extLst>
          </c:dPt>
          <c:dPt>
            <c:idx val="2"/>
            <c:bubble3D val="0"/>
            <c:spPr>
              <a:solidFill>
                <a:schemeClr val="tx1">
                  <a:lumMod val="65000"/>
                  <a:lumOff val="35000"/>
                </a:schemeClr>
              </a:solidFill>
              <a:ln w="19050">
                <a:solidFill>
                  <a:schemeClr val="lt1"/>
                </a:solidFill>
              </a:ln>
              <a:effectLst/>
            </c:spPr>
            <c:extLst>
              <c:ext xmlns:c16="http://schemas.microsoft.com/office/drawing/2014/chart" uri="{C3380CC4-5D6E-409C-BE32-E72D297353CC}">
                <c16:uniqueId val="{00000005-A1DB-4CB6-83B1-7920FAA4BFB0}"/>
              </c:ext>
            </c:extLst>
          </c:dPt>
          <c:dPt>
            <c:idx val="3"/>
            <c:bubble3D val="0"/>
            <c:spPr>
              <a:solidFill>
                <a:schemeClr val="accent3"/>
              </a:solidFill>
              <a:ln w="19050">
                <a:solidFill>
                  <a:schemeClr val="lt1"/>
                </a:solidFill>
              </a:ln>
              <a:effectLst/>
            </c:spPr>
            <c:extLst>
              <c:ext xmlns:c16="http://schemas.microsoft.com/office/drawing/2014/chart" uri="{C3380CC4-5D6E-409C-BE32-E72D297353CC}">
                <c16:uniqueId val="{00000007-A1DB-4CB6-83B1-7920FAA4BFB0}"/>
              </c:ext>
            </c:extLst>
          </c:dPt>
          <c:dLbls>
            <c:delete val="1"/>
          </c:dLbls>
          <c:cat>
            <c:strRef>
              <c:f>Sheet1!$A$2:$A$5</c:f>
              <c:strCache>
                <c:ptCount val="4"/>
                <c:pt idx="0">
                  <c:v>Weaknesses</c:v>
                </c:pt>
                <c:pt idx="1">
                  <c:v>Threats</c:v>
                </c:pt>
                <c:pt idx="2">
                  <c:v>Opportunities</c:v>
                </c:pt>
                <c:pt idx="3">
                  <c:v>Strengths</c:v>
                </c:pt>
              </c:strCache>
            </c:strRef>
          </c:cat>
          <c:val>
            <c:numRef>
              <c:f>Sheet1!$B$2:$B$5</c:f>
              <c:numCache>
                <c:formatCode>General</c:formatCode>
                <c:ptCount val="4"/>
                <c:pt idx="0">
                  <c:v>25</c:v>
                </c:pt>
                <c:pt idx="1">
                  <c:v>25</c:v>
                </c:pt>
                <c:pt idx="2">
                  <c:v>25</c:v>
                </c:pt>
                <c:pt idx="3">
                  <c:v>25</c:v>
                </c:pt>
              </c:numCache>
            </c:numRef>
          </c:val>
          <c:extLst>
            <c:ext xmlns:c16="http://schemas.microsoft.com/office/drawing/2014/chart" uri="{C3380CC4-5D6E-409C-BE32-E72D297353CC}">
              <c16:uniqueId val="{00000008-A1DB-4CB6-83B1-7920FAA4BFB0}"/>
            </c:ext>
          </c:extLst>
        </c:ser>
        <c:dLbls>
          <c:showLegendKey val="0"/>
          <c:showVal val="0"/>
          <c:showCatName val="0"/>
          <c:showSerName val="0"/>
          <c:showPercent val="1"/>
          <c:showBubbleSize val="0"/>
          <c:showLeaderLines val="1"/>
        </c:dLbls>
        <c:firstSliceAng val="0"/>
        <c:holeSize val="50"/>
      </c:doughnutChart>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6DE8F2A6B0B044FABDF511DADFC193C4"/>
        <w:category>
          <w:name w:val="General"/>
          <w:gallery w:val="placeholder"/>
        </w:category>
        <w:types>
          <w:type w:val="bbPlcHdr"/>
        </w:types>
        <w:behaviors>
          <w:behavior w:val="content"/>
        </w:behaviors>
        <w:guid w:val="{DC307840-E6C5-4A2C-9DE5-DA55722D9CD9}"/>
      </w:docPartPr>
      <w:docPartBody>
        <w:p w:rsidR="00115C88" w:rsidRDefault="00000000">
          <w:pPr>
            <w:pStyle w:val="6DE8F2A6B0B044FABDF511DADFC193C4"/>
          </w:pPr>
          <w:r w:rsidRPr="002F0026">
            <w:rPr>
              <w:rStyle w:val="SubtitleChar"/>
              <w:b w:val="0"/>
              <w:i w:val="0"/>
            </w:rPr>
            <w:t>Business Plan</w:t>
          </w:r>
        </w:p>
      </w:docPartBody>
    </w:docPart>
    <w:docPart>
      <w:docPartPr>
        <w:name w:val="E1D993BC32AA42F6BDE3CC9561595529"/>
        <w:category>
          <w:name w:val="General"/>
          <w:gallery w:val="placeholder"/>
        </w:category>
        <w:types>
          <w:type w:val="bbPlcHdr"/>
        </w:types>
        <w:behaviors>
          <w:behavior w:val="content"/>
        </w:behaviors>
        <w:guid w:val="{3A5BE1BE-9651-4993-829A-E1D554656149}"/>
      </w:docPartPr>
      <w:docPartBody>
        <w:p w:rsidR="00115C88" w:rsidRDefault="00000000">
          <w:pPr>
            <w:pStyle w:val="E1D993BC32AA42F6BDE3CC9561595529"/>
          </w:pPr>
          <w:r w:rsidRPr="00224FF2">
            <w:t>TABLE OF CONTENTS</w:t>
          </w:r>
        </w:p>
      </w:docPartBody>
    </w:docPart>
    <w:docPart>
      <w:docPartPr>
        <w:name w:val="1C39221255314FBC8BEB9C5759DF8DE7"/>
        <w:category>
          <w:name w:val="General"/>
          <w:gallery w:val="placeholder"/>
        </w:category>
        <w:types>
          <w:type w:val="bbPlcHdr"/>
        </w:types>
        <w:behaviors>
          <w:behavior w:val="content"/>
        </w:behaviors>
        <w:guid w:val="{A6C44907-8813-40DE-862F-F170E0DC3B54}"/>
      </w:docPartPr>
      <w:docPartBody>
        <w:p w:rsidR="00115C88" w:rsidRDefault="00000000">
          <w:pPr>
            <w:pStyle w:val="1C39221255314FBC8BEB9C5759DF8DE7"/>
          </w:pPr>
          <w:r w:rsidRPr="00404E77">
            <w:t>Introduction</w:t>
          </w:r>
        </w:p>
      </w:docPartBody>
    </w:docPart>
    <w:docPart>
      <w:docPartPr>
        <w:name w:val="6503C986FF5B48BEBF8B1179C9C400CF"/>
        <w:category>
          <w:name w:val="General"/>
          <w:gallery w:val="placeholder"/>
        </w:category>
        <w:types>
          <w:type w:val="bbPlcHdr"/>
        </w:types>
        <w:behaviors>
          <w:behavior w:val="content"/>
        </w:behaviors>
        <w:guid w:val="{586C415A-E899-43B9-9C6A-342AD307843E}"/>
      </w:docPartPr>
      <w:docPartBody>
        <w:p w:rsidR="00115C88" w:rsidRDefault="00000000">
          <w:pPr>
            <w:pStyle w:val="6503C986FF5B48BEBF8B1179C9C400CF"/>
          </w:pPr>
          <w:r w:rsidRPr="000612A6">
            <w:t>Creating an extensive business plan is unnecessary for most businesses to get started. However, creating a short business plan offers several benefits that more than outweigh the investment of time:</w:t>
          </w:r>
        </w:p>
      </w:docPartBody>
    </w:docPart>
    <w:docPart>
      <w:docPartPr>
        <w:name w:val="0A20F117D8224968B3E08F49070FFD62"/>
        <w:category>
          <w:name w:val="General"/>
          <w:gallery w:val="placeholder"/>
        </w:category>
        <w:types>
          <w:type w:val="bbPlcHdr"/>
        </w:types>
        <w:behaviors>
          <w:behavior w:val="content"/>
        </w:behaviors>
        <w:guid w:val="{866DF8CD-4D5A-4979-971B-FA842D660028}"/>
      </w:docPartPr>
      <w:docPartBody>
        <w:p w:rsidR="00115C88" w:rsidRPr="000612A6" w:rsidRDefault="00000000" w:rsidP="000612A6">
          <w:pPr>
            <w:pStyle w:val="ListBullet"/>
          </w:pPr>
          <w:r w:rsidRPr="000612A6">
            <w:t>The process of thinking and writing the plan provides clarity for the business.</w:t>
          </w:r>
        </w:p>
        <w:p w:rsidR="00115C88" w:rsidRPr="000612A6" w:rsidRDefault="00000000" w:rsidP="000612A6">
          <w:pPr>
            <w:pStyle w:val="ListBullet"/>
          </w:pPr>
          <w:r w:rsidRPr="000612A6">
            <w:t>If capital is needed from outside sources, investors want to see a plan that demonstrates a solid understanding and vision for the business.</w:t>
          </w:r>
        </w:p>
        <w:p w:rsidR="00115C88" w:rsidRPr="000612A6" w:rsidRDefault="00000000" w:rsidP="000612A6">
          <w:pPr>
            <w:pStyle w:val="ListBullet"/>
          </w:pPr>
          <w:r w:rsidRPr="000612A6">
            <w:t>The plan will help prioritize tasks that are most important.</w:t>
          </w:r>
        </w:p>
        <w:p w:rsidR="00115C88" w:rsidRDefault="00000000">
          <w:pPr>
            <w:pStyle w:val="0A20F117D8224968B3E08F49070FFD62"/>
          </w:pPr>
          <w:r w:rsidRPr="000612A6">
            <w:t>With growth, the plan offers a common understanding of the vision to new leaders.</w:t>
          </w:r>
        </w:p>
      </w:docPartBody>
    </w:docPart>
    <w:docPart>
      <w:docPartPr>
        <w:name w:val="75AF96B11F0443FFB617CFED681FA41B"/>
        <w:category>
          <w:name w:val="General"/>
          <w:gallery w:val="placeholder"/>
        </w:category>
        <w:types>
          <w:type w:val="bbPlcHdr"/>
        </w:types>
        <w:behaviors>
          <w:behavior w:val="content"/>
        </w:behaviors>
        <w:guid w:val="{23C76DA5-F0EE-4567-991C-3C7EC6F504AA}"/>
      </w:docPartPr>
      <w:docPartBody>
        <w:p w:rsidR="00115C88" w:rsidRDefault="00000000">
          <w:pPr>
            <w:pStyle w:val="75AF96B11F0443FFB617CFED681FA41B"/>
          </w:pPr>
          <w:r w:rsidRPr="000612A6">
            <w:t>A simple business plan for a start-up service company can be completed rather quickly. Keeping in mind who the intended audience is, write simply. The plan needs to be understandable, readable, and realistic.</w:t>
          </w:r>
        </w:p>
      </w:docPartBody>
    </w:docPart>
    <w:docPart>
      <w:docPartPr>
        <w:name w:val="3CF6F13A888949AB962BD42B629B9AFA"/>
        <w:category>
          <w:name w:val="General"/>
          <w:gallery w:val="placeholder"/>
        </w:category>
        <w:types>
          <w:type w:val="bbPlcHdr"/>
        </w:types>
        <w:behaviors>
          <w:behavior w:val="content"/>
        </w:behaviors>
        <w:guid w:val="{4B7480E4-6054-4EC5-B296-EA8855E4D80B}"/>
      </w:docPartPr>
      <w:docPartBody>
        <w:p w:rsidR="00115C88" w:rsidRDefault="00000000">
          <w:pPr>
            <w:pStyle w:val="3CF6F13A888949AB962BD42B629B9AFA"/>
          </w:pPr>
          <w:r w:rsidRPr="000612A6">
            <w:t>This template is organized into seven sub-plans or sections to be completed.</w:t>
          </w:r>
        </w:p>
      </w:docPartBody>
    </w:docPart>
    <w:docPart>
      <w:docPartPr>
        <w:name w:val="621F0AEC431847AB8B94EDC6B3A2928C"/>
        <w:category>
          <w:name w:val="General"/>
          <w:gallery w:val="placeholder"/>
        </w:category>
        <w:types>
          <w:type w:val="bbPlcHdr"/>
        </w:types>
        <w:behaviors>
          <w:behavior w:val="content"/>
        </w:behaviors>
        <w:guid w:val="{3F6161CC-FCB2-42A8-B163-CAB34F2435E0}"/>
      </w:docPartPr>
      <w:docPartBody>
        <w:p w:rsidR="00115C88" w:rsidRPr="0003123C" w:rsidRDefault="00000000" w:rsidP="0003123C">
          <w:pPr>
            <w:pStyle w:val="ListNumber"/>
          </w:pPr>
          <w:r w:rsidRPr="0003123C">
            <w:t>Executive Summary</w:t>
          </w:r>
        </w:p>
        <w:p w:rsidR="00115C88" w:rsidRPr="0003123C" w:rsidRDefault="00000000" w:rsidP="0003123C">
          <w:pPr>
            <w:pStyle w:val="ListNumber"/>
          </w:pPr>
          <w:r w:rsidRPr="0003123C">
            <w:t>Company Overview</w:t>
          </w:r>
        </w:p>
        <w:p w:rsidR="00115C88" w:rsidRPr="0003123C" w:rsidRDefault="00000000" w:rsidP="0003123C">
          <w:pPr>
            <w:pStyle w:val="ListNumber"/>
          </w:pPr>
          <w:r w:rsidRPr="0003123C">
            <w:t>Business Description</w:t>
          </w:r>
        </w:p>
        <w:p w:rsidR="00115C88" w:rsidRPr="0003123C" w:rsidRDefault="00000000" w:rsidP="0003123C">
          <w:pPr>
            <w:pStyle w:val="ListNumber"/>
          </w:pPr>
          <w:r w:rsidRPr="0003123C">
            <w:t>Market Analysis</w:t>
          </w:r>
        </w:p>
        <w:p w:rsidR="00115C88" w:rsidRPr="0003123C" w:rsidRDefault="00000000" w:rsidP="0003123C">
          <w:pPr>
            <w:pStyle w:val="ListNumber"/>
          </w:pPr>
          <w:r w:rsidRPr="0003123C">
            <w:t>Operating Plan</w:t>
          </w:r>
        </w:p>
        <w:p w:rsidR="00115C88" w:rsidRPr="0003123C" w:rsidRDefault="00000000" w:rsidP="0003123C">
          <w:pPr>
            <w:pStyle w:val="ListNumber"/>
          </w:pPr>
          <w:r w:rsidRPr="0003123C">
            <w:t>Marketing and Sales Plan</w:t>
          </w:r>
        </w:p>
        <w:p w:rsidR="00115C88" w:rsidRDefault="00000000">
          <w:pPr>
            <w:pStyle w:val="621F0AEC431847AB8B94EDC6B3A2928C"/>
          </w:pPr>
          <w:r w:rsidRPr="0003123C">
            <w:t>Financial Plan</w:t>
          </w:r>
        </w:p>
      </w:docPartBody>
    </w:docPart>
    <w:docPart>
      <w:docPartPr>
        <w:name w:val="C16D231A649842E9A4EA5194AEAB0953"/>
        <w:category>
          <w:name w:val="General"/>
          <w:gallery w:val="placeholder"/>
        </w:category>
        <w:types>
          <w:type w:val="bbPlcHdr"/>
        </w:types>
        <w:behaviors>
          <w:behavior w:val="content"/>
        </w:behaviors>
        <w:guid w:val="{9BC9C948-81D6-4120-9F59-483EC005389E}"/>
      </w:docPartPr>
      <w:docPartBody>
        <w:p w:rsidR="00115C88" w:rsidRPr="000612A6" w:rsidRDefault="00000000" w:rsidP="000612A6">
          <w:r w:rsidRPr="000612A6">
            <w:t xml:space="preserve">It is recommended to complete the Executive Summary last, after all of the other sections have been completed. As information is filled in, from the Company Overview to the Financial Plan, the writing should tell the story of the motivation and vision behind the business. Be sure to include what will make the business successful, how success will be achieved, and how success will be measured. </w:t>
          </w:r>
        </w:p>
        <w:p w:rsidR="00115C88" w:rsidRDefault="00000000">
          <w:pPr>
            <w:pStyle w:val="C16D231A649842E9A4EA5194AEAB0953"/>
          </w:pPr>
          <w:r w:rsidRPr="000612A6">
            <w:t>It is important to keep the business plan updated in order to see progress, celebrate success, and adjust where issues arise. This is best done on a quarterly, if not monthly, basis.</w:t>
          </w:r>
        </w:p>
      </w:docPartBody>
    </w:docPart>
    <w:docPart>
      <w:docPartPr>
        <w:name w:val="2B555F6A8E7643D595EF1D4196AFABBA"/>
        <w:category>
          <w:name w:val="General"/>
          <w:gallery w:val="placeholder"/>
        </w:category>
        <w:types>
          <w:type w:val="bbPlcHdr"/>
        </w:types>
        <w:behaviors>
          <w:behavior w:val="content"/>
        </w:behaviors>
        <w:guid w:val="{0CBEE51E-7AD3-4A86-841A-23B2DD5996E4}"/>
      </w:docPartPr>
      <w:docPartBody>
        <w:p w:rsidR="00115C88" w:rsidRDefault="00000000">
          <w:pPr>
            <w:pStyle w:val="2B555F6A8E7643D595EF1D4196AFABBA"/>
          </w:pPr>
          <w:r w:rsidRPr="00404E77">
            <w:t>Executive Summary</w:t>
          </w:r>
        </w:p>
      </w:docPartBody>
    </w:docPart>
    <w:docPart>
      <w:docPartPr>
        <w:name w:val="1A7EF640BE264089823583E73B91AAB5"/>
        <w:category>
          <w:name w:val="General"/>
          <w:gallery w:val="placeholder"/>
        </w:category>
        <w:types>
          <w:type w:val="bbPlcHdr"/>
        </w:types>
        <w:behaviors>
          <w:behavior w:val="content"/>
        </w:behaviors>
        <w:guid w:val="{70AE14F5-5947-4D45-8368-211ECC2B6F73}"/>
      </w:docPartPr>
      <w:docPartBody>
        <w:p w:rsidR="00115C88" w:rsidRDefault="00000000">
          <w:pPr>
            <w:pStyle w:val="1A7EF640BE264089823583E73B91AAB5"/>
          </w:pPr>
          <w:r w:rsidRPr="00BA31C4">
            <w:rPr>
              <w:rStyle w:val="Bold"/>
            </w:rPr>
            <w:t>Opportunity:</w:t>
          </w:r>
        </w:p>
      </w:docPartBody>
    </w:docPart>
    <w:docPart>
      <w:docPartPr>
        <w:name w:val="69671F6DE876486D8ACF009D17ED5154"/>
        <w:category>
          <w:name w:val="General"/>
          <w:gallery w:val="placeholder"/>
        </w:category>
        <w:types>
          <w:type w:val="bbPlcHdr"/>
        </w:types>
        <w:behaviors>
          <w:behavior w:val="content"/>
        </w:behaviors>
        <w:guid w:val="{389AD72F-7B68-4039-8EB1-F6CBE64B19E2}"/>
      </w:docPartPr>
      <w:docPartBody>
        <w:p w:rsidR="00115C88" w:rsidRDefault="00000000">
          <w:pPr>
            <w:pStyle w:val="69671F6DE876486D8ACF009D17ED5154"/>
          </w:pPr>
          <w:r w:rsidRPr="00BA31C4">
            <w:rPr>
              <w:rStyle w:val="Bold"/>
            </w:rPr>
            <w:t>Mission:</w:t>
          </w:r>
        </w:p>
      </w:docPartBody>
    </w:docPart>
    <w:docPart>
      <w:docPartPr>
        <w:name w:val="8DF70FB26C84455B8ADCB1701E5ED71C"/>
        <w:category>
          <w:name w:val="General"/>
          <w:gallery w:val="placeholder"/>
        </w:category>
        <w:types>
          <w:type w:val="bbPlcHdr"/>
        </w:types>
        <w:behaviors>
          <w:behavior w:val="content"/>
        </w:behaviors>
        <w:guid w:val="{9BCEDF05-BB30-4482-B9C6-787D0C24B4F7}"/>
      </w:docPartPr>
      <w:docPartBody>
        <w:p w:rsidR="00115C88" w:rsidRDefault="00000000">
          <w:pPr>
            <w:pStyle w:val="8DF70FB26C84455B8ADCB1701E5ED71C"/>
          </w:pPr>
          <w:r w:rsidRPr="00BA31C4">
            <w:rPr>
              <w:rStyle w:val="Bold"/>
            </w:rPr>
            <w:t>Solution:</w:t>
          </w:r>
        </w:p>
      </w:docPartBody>
    </w:docPart>
    <w:docPart>
      <w:docPartPr>
        <w:name w:val="0F32540B44C9417A95D9E163A7433838"/>
        <w:category>
          <w:name w:val="General"/>
          <w:gallery w:val="placeholder"/>
        </w:category>
        <w:types>
          <w:type w:val="bbPlcHdr"/>
        </w:types>
        <w:behaviors>
          <w:behavior w:val="content"/>
        </w:behaviors>
        <w:guid w:val="{ED3DA947-32FA-46AE-956D-D320D18790B2}"/>
      </w:docPartPr>
      <w:docPartBody>
        <w:p w:rsidR="00115C88" w:rsidRDefault="00000000">
          <w:pPr>
            <w:pStyle w:val="0F32540B44C9417A95D9E163A7433838"/>
          </w:pPr>
          <w:r w:rsidRPr="00BA31C4">
            <w:rPr>
              <w:rStyle w:val="Bold"/>
            </w:rPr>
            <w:t>Market focus:</w:t>
          </w:r>
        </w:p>
      </w:docPartBody>
    </w:docPart>
    <w:docPart>
      <w:docPartPr>
        <w:name w:val="9880695FDE6C4604AACE1FC015E2BD2B"/>
        <w:category>
          <w:name w:val="General"/>
          <w:gallery w:val="placeholder"/>
        </w:category>
        <w:types>
          <w:type w:val="bbPlcHdr"/>
        </w:types>
        <w:behaviors>
          <w:behavior w:val="content"/>
        </w:behaviors>
        <w:guid w:val="{A98D3E8B-2351-49DF-8D68-3505839E646F}"/>
      </w:docPartPr>
      <w:docPartBody>
        <w:p w:rsidR="00115C88" w:rsidRDefault="00000000">
          <w:pPr>
            <w:pStyle w:val="9880695FDE6C4604AACE1FC015E2BD2B"/>
          </w:pPr>
          <w:r w:rsidRPr="00BA31C4">
            <w:rPr>
              <w:rStyle w:val="Bold"/>
            </w:rPr>
            <w:t>Competitive advantage:</w:t>
          </w:r>
        </w:p>
      </w:docPartBody>
    </w:docPart>
    <w:docPart>
      <w:docPartPr>
        <w:name w:val="1D590C2643334098B7D54799381455AD"/>
        <w:category>
          <w:name w:val="General"/>
          <w:gallery w:val="placeholder"/>
        </w:category>
        <w:types>
          <w:type w:val="bbPlcHdr"/>
        </w:types>
        <w:behaviors>
          <w:behavior w:val="content"/>
        </w:behaviors>
        <w:guid w:val="{C49EA23E-6516-4BAC-AC95-B1259BE44928}"/>
      </w:docPartPr>
      <w:docPartBody>
        <w:p w:rsidR="00115C88" w:rsidRDefault="00000000">
          <w:pPr>
            <w:pStyle w:val="1D590C2643334098B7D54799381455AD"/>
          </w:pPr>
          <w:r w:rsidRPr="00BA31C4">
            <w:rPr>
              <w:rStyle w:val="Bold"/>
            </w:rPr>
            <w:t>Ownership:</w:t>
          </w:r>
        </w:p>
      </w:docPartBody>
    </w:docPart>
    <w:docPart>
      <w:docPartPr>
        <w:name w:val="7A6FEF87F4394CEBB98447523A05377A"/>
        <w:category>
          <w:name w:val="General"/>
          <w:gallery w:val="placeholder"/>
        </w:category>
        <w:types>
          <w:type w:val="bbPlcHdr"/>
        </w:types>
        <w:behaviors>
          <w:behavior w:val="content"/>
        </w:behaviors>
        <w:guid w:val="{EFFE5E6A-D1C7-42BA-A91F-78F4A4338A6C}"/>
      </w:docPartPr>
      <w:docPartBody>
        <w:p w:rsidR="00115C88" w:rsidRDefault="00000000">
          <w:pPr>
            <w:pStyle w:val="7A6FEF87F4394CEBB98447523A05377A"/>
          </w:pPr>
          <w:r w:rsidRPr="00BA31C4">
            <w:rPr>
              <w:rStyle w:val="Bold"/>
            </w:rPr>
            <w:t>Expected returns:</w:t>
          </w:r>
        </w:p>
      </w:docPartBody>
    </w:docPart>
    <w:docPart>
      <w:docPartPr>
        <w:name w:val="AEA7C78DC7214BF380B033F996146641"/>
        <w:category>
          <w:name w:val="General"/>
          <w:gallery w:val="placeholder"/>
        </w:category>
        <w:types>
          <w:type w:val="bbPlcHdr"/>
        </w:types>
        <w:behaviors>
          <w:behavior w:val="content"/>
        </w:behaviors>
        <w:guid w:val="{2B902256-93AA-44CC-ACA6-3E52C37763E8}"/>
      </w:docPartPr>
      <w:docPartBody>
        <w:p w:rsidR="00115C88" w:rsidRDefault="00000000">
          <w:pPr>
            <w:pStyle w:val="AEA7C78DC7214BF380B033F996146641"/>
          </w:pPr>
          <w:r w:rsidRPr="00404E77">
            <w:t>Company Overview</w:t>
          </w:r>
        </w:p>
      </w:docPartBody>
    </w:docPart>
    <w:docPart>
      <w:docPartPr>
        <w:name w:val="5EF389A26421478C86D7052EA2AF25BA"/>
        <w:category>
          <w:name w:val="General"/>
          <w:gallery w:val="placeholder"/>
        </w:category>
        <w:types>
          <w:type w:val="bbPlcHdr"/>
        </w:types>
        <w:behaviors>
          <w:behavior w:val="content"/>
        </w:behaviors>
        <w:guid w:val="{58101ECB-5BA2-49C3-9532-A47A66B424AC}"/>
      </w:docPartPr>
      <w:docPartBody>
        <w:p w:rsidR="00115C88" w:rsidRDefault="00000000" w:rsidP="00003408">
          <w:r>
            <w:t>The Company Overview is a brief summary of the intended business, including what it uniquely delivers, the mission, how it got started, market positioning, operational structure, and financial goals. After reviewing this section, the reader should have a broad understanding of what the business is setting out to do and how it is organized.</w:t>
          </w:r>
        </w:p>
        <w:p w:rsidR="00115C88" w:rsidRDefault="00000000">
          <w:pPr>
            <w:pStyle w:val="5EF389A26421478C86D7052EA2AF25BA"/>
          </w:pPr>
          <w:r>
            <w:t>This section is not meant to be lengthy. Keep it short and succinct. This is the snapshot of the business. The type of business will determine which of the following sections will be required for the business plan. Only include what is needed to properly represent the business and remove anything else.</w:t>
          </w:r>
        </w:p>
      </w:docPartBody>
    </w:docPart>
    <w:docPart>
      <w:docPartPr>
        <w:name w:val="EFDEDC6249D04DA6AA14480E895A5F6D"/>
        <w:category>
          <w:name w:val="General"/>
          <w:gallery w:val="placeholder"/>
        </w:category>
        <w:types>
          <w:type w:val="bbPlcHdr"/>
        </w:types>
        <w:behaviors>
          <w:behavior w:val="content"/>
        </w:behaviors>
        <w:guid w:val="{8D907C9C-C9B0-4941-A56B-E82891C1B7A4}"/>
      </w:docPartPr>
      <w:docPartBody>
        <w:p w:rsidR="00115C88" w:rsidRDefault="00000000">
          <w:pPr>
            <w:pStyle w:val="EFDEDC6249D04DA6AA14480E895A5F6D"/>
          </w:pPr>
          <w:r w:rsidRPr="00043FFE">
            <w:rPr>
              <w:rStyle w:val="Bold"/>
            </w:rPr>
            <w:t>Company summary:</w:t>
          </w:r>
        </w:p>
      </w:docPartBody>
    </w:docPart>
    <w:docPart>
      <w:docPartPr>
        <w:name w:val="10C1C72BF25B4FC9A4B72DCBC5EE30A2"/>
        <w:category>
          <w:name w:val="General"/>
          <w:gallery w:val="placeholder"/>
        </w:category>
        <w:types>
          <w:type w:val="bbPlcHdr"/>
        </w:types>
        <w:behaviors>
          <w:behavior w:val="content"/>
        </w:behaviors>
        <w:guid w:val="{87D52055-4110-414B-8EA3-30CE03CABD53}"/>
      </w:docPartPr>
      <w:docPartBody>
        <w:p w:rsidR="00115C88" w:rsidRDefault="00000000">
          <w:pPr>
            <w:pStyle w:val="10C1C72BF25B4FC9A4B72DCBC5EE30A2"/>
          </w:pPr>
          <w:r w:rsidRPr="00003408">
            <w:t>This is the introductory section to the company, also known as the ‘elevator pitch’ of what the company stands for and is setting out to do. Include the company’s goals and some of the near-term objectives. Even if it is a small, service-oriented company, developing a summary is an important step to explain and focus the core business.</w:t>
          </w:r>
        </w:p>
      </w:docPartBody>
    </w:docPart>
    <w:docPart>
      <w:docPartPr>
        <w:name w:val="6741E022D7A94125AB6617E698FE003B"/>
        <w:category>
          <w:name w:val="General"/>
          <w:gallery w:val="placeholder"/>
        </w:category>
        <w:types>
          <w:type w:val="bbPlcHdr"/>
        </w:types>
        <w:behaviors>
          <w:behavior w:val="content"/>
        </w:behaviors>
        <w:guid w:val="{A686F580-1AE8-4D10-A34E-AF924539D79F}"/>
      </w:docPartPr>
      <w:docPartBody>
        <w:p w:rsidR="00115C88" w:rsidRDefault="00000000">
          <w:pPr>
            <w:pStyle w:val="6741E022D7A94125AB6617E698FE003B"/>
          </w:pPr>
          <w:r w:rsidRPr="00043FFE">
            <w:rPr>
              <w:rStyle w:val="Bold"/>
            </w:rPr>
            <w:t>Mission statement:</w:t>
          </w:r>
        </w:p>
      </w:docPartBody>
    </w:docPart>
    <w:docPart>
      <w:docPartPr>
        <w:name w:val="28665FCCFA294400824381D63B4841BF"/>
        <w:category>
          <w:name w:val="General"/>
          <w:gallery w:val="placeholder"/>
        </w:category>
        <w:types>
          <w:type w:val="bbPlcHdr"/>
        </w:types>
        <w:behaviors>
          <w:behavior w:val="content"/>
        </w:behaviors>
        <w:guid w:val="{3D7229B8-94E3-4913-8628-C91720F96E47}"/>
      </w:docPartPr>
      <w:docPartBody>
        <w:p w:rsidR="00115C88" w:rsidRDefault="00000000">
          <w:pPr>
            <w:pStyle w:val="28665FCCFA294400824381D63B4841BF"/>
          </w:pPr>
          <w:r w:rsidRPr="00003408">
            <w:t>This is a concise statement on the guiding principles of the company and what the company aims to do for customers, employees, owners, and other stakeholders.</w:t>
          </w:r>
        </w:p>
      </w:docPartBody>
    </w:docPart>
    <w:docPart>
      <w:docPartPr>
        <w:name w:val="07AF8EFC6D094B84A84B4173801B90FC"/>
        <w:category>
          <w:name w:val="General"/>
          <w:gallery w:val="placeholder"/>
        </w:category>
        <w:types>
          <w:type w:val="bbPlcHdr"/>
        </w:types>
        <w:behaviors>
          <w:behavior w:val="content"/>
        </w:behaviors>
        <w:guid w:val="{2CC1C0E6-1665-46BD-A18D-07B98AA6BC89}"/>
      </w:docPartPr>
      <w:docPartBody>
        <w:p w:rsidR="00115C88" w:rsidRDefault="00000000">
          <w:pPr>
            <w:pStyle w:val="07AF8EFC6D094B84A84B4173801B90FC"/>
          </w:pPr>
          <w:r w:rsidRPr="00043FFE">
            <w:rPr>
              <w:rStyle w:val="Bold"/>
            </w:rPr>
            <w:t>Company history:</w:t>
          </w:r>
        </w:p>
      </w:docPartBody>
    </w:docPart>
    <w:docPart>
      <w:docPartPr>
        <w:name w:val="3127CF8E0CF4453A9B21563B1FD756B9"/>
        <w:category>
          <w:name w:val="General"/>
          <w:gallery w:val="placeholder"/>
        </w:category>
        <w:types>
          <w:type w:val="bbPlcHdr"/>
        </w:types>
        <w:behaviors>
          <w:behavior w:val="content"/>
        </w:behaviors>
        <w:guid w:val="{9D592A1A-7B3A-471A-B9E2-8FA336171EAC}"/>
      </w:docPartPr>
      <w:docPartBody>
        <w:p w:rsidR="00115C88" w:rsidRDefault="00000000">
          <w:pPr>
            <w:pStyle w:val="3127CF8E0CF4453A9B21563B1FD756B9"/>
          </w:pPr>
          <w:r w:rsidRPr="00003408">
            <w:t>This provides the back story, especially the personal story, of why the business was founded. Use this section to give the overarching history of the company from its start and bring the reader up-to-date on where the company is now in terms of sales, profits, key services, and customers.</w:t>
          </w:r>
        </w:p>
      </w:docPartBody>
    </w:docPart>
    <w:docPart>
      <w:docPartPr>
        <w:name w:val="D8B20BBCB81B4F649E4D7C7BE91FE02A"/>
        <w:category>
          <w:name w:val="General"/>
          <w:gallery w:val="placeholder"/>
        </w:category>
        <w:types>
          <w:type w:val="bbPlcHdr"/>
        </w:types>
        <w:behaviors>
          <w:behavior w:val="content"/>
        </w:behaviors>
        <w:guid w:val="{936D7D3F-3653-42AC-8B47-0CABBB5ED676}"/>
      </w:docPartPr>
      <w:docPartBody>
        <w:p w:rsidR="00115C88" w:rsidRDefault="00000000">
          <w:pPr>
            <w:pStyle w:val="D8B20BBCB81B4F649E4D7C7BE91FE02A"/>
          </w:pPr>
          <w:r w:rsidRPr="00043FFE">
            <w:rPr>
              <w:rStyle w:val="Bold"/>
            </w:rPr>
            <w:t>Markets and services:</w:t>
          </w:r>
        </w:p>
      </w:docPartBody>
    </w:docPart>
    <w:docPart>
      <w:docPartPr>
        <w:name w:val="E332A9884F5441AC9A678E1D7FAD961C"/>
        <w:category>
          <w:name w:val="General"/>
          <w:gallery w:val="placeholder"/>
        </w:category>
        <w:types>
          <w:type w:val="bbPlcHdr"/>
        </w:types>
        <w:behaviors>
          <w:behavior w:val="content"/>
        </w:behaviors>
        <w:guid w:val="{06E9DCF6-A1E9-477B-9910-36ECA0D4734B}"/>
      </w:docPartPr>
      <w:docPartBody>
        <w:p w:rsidR="00115C88" w:rsidRDefault="00000000">
          <w:pPr>
            <w:pStyle w:val="E332A9884F5441AC9A678E1D7FAD961C"/>
          </w:pPr>
          <w:r w:rsidRPr="00003408">
            <w:t>This outlines the target market and related needs that the company will address. Include brief descriptions of offered services and targeted markets and customer types. This section can be a general overview as more details will be suggested in a later section of this plan.</w:t>
          </w:r>
        </w:p>
      </w:docPartBody>
    </w:docPart>
    <w:docPart>
      <w:docPartPr>
        <w:name w:val="FEF9594D2E464C97AE1C10CB20AE3DD4"/>
        <w:category>
          <w:name w:val="General"/>
          <w:gallery w:val="placeholder"/>
        </w:category>
        <w:types>
          <w:type w:val="bbPlcHdr"/>
        </w:types>
        <w:behaviors>
          <w:behavior w:val="content"/>
        </w:behaviors>
        <w:guid w:val="{BE2A13E7-AEC6-48DE-ACE4-1E5C0CEF59D0}"/>
      </w:docPartPr>
      <w:docPartBody>
        <w:p w:rsidR="00115C88" w:rsidRDefault="00000000">
          <w:pPr>
            <w:pStyle w:val="FEF9594D2E464C97AE1C10CB20AE3DD4"/>
          </w:pPr>
          <w:r w:rsidRPr="00043FFE">
            <w:rPr>
              <w:rStyle w:val="Bold"/>
            </w:rPr>
            <w:t>Operational structure:</w:t>
          </w:r>
        </w:p>
      </w:docPartBody>
    </w:docPart>
    <w:docPart>
      <w:docPartPr>
        <w:name w:val="49A927E3BAF84947B46037EB4FCC6792"/>
        <w:category>
          <w:name w:val="General"/>
          <w:gallery w:val="placeholder"/>
        </w:category>
        <w:types>
          <w:type w:val="bbPlcHdr"/>
        </w:types>
        <w:behaviors>
          <w:behavior w:val="content"/>
        </w:behaviors>
        <w:guid w:val="{60D200BE-B932-4A4A-AF95-6932F696E202}"/>
      </w:docPartPr>
      <w:docPartBody>
        <w:p w:rsidR="00115C88" w:rsidRDefault="00000000">
          <w:pPr>
            <w:pStyle w:val="49A927E3BAF84947B46037EB4FCC6792"/>
          </w:pPr>
          <w:r w:rsidRPr="00003408">
            <w:t>This describes the operational details of the business. List any potential employees needed on the payroll to make the business run.</w:t>
          </w:r>
        </w:p>
      </w:docPartBody>
    </w:docPart>
    <w:docPart>
      <w:docPartPr>
        <w:name w:val="DA888E46CD054F0A9C02FB93A853A32F"/>
        <w:category>
          <w:name w:val="General"/>
          <w:gallery w:val="placeholder"/>
        </w:category>
        <w:types>
          <w:type w:val="bbPlcHdr"/>
        </w:types>
        <w:behaviors>
          <w:behavior w:val="content"/>
        </w:behaviors>
        <w:guid w:val="{AF39D98D-67EA-4FCA-913E-7624FCE7E368}"/>
      </w:docPartPr>
      <w:docPartBody>
        <w:p w:rsidR="00115C88" w:rsidRDefault="00000000">
          <w:pPr>
            <w:pStyle w:val="DA888E46CD054F0A9C02FB93A853A32F"/>
          </w:pPr>
          <w:r w:rsidRPr="00043FFE">
            <w:rPr>
              <w:rStyle w:val="Bold"/>
            </w:rPr>
            <w:t>Financial goals:</w:t>
          </w:r>
        </w:p>
      </w:docPartBody>
    </w:docPart>
    <w:docPart>
      <w:docPartPr>
        <w:name w:val="C3EDA93B83AA43C98C55D7CC32CE827F"/>
        <w:category>
          <w:name w:val="General"/>
          <w:gallery w:val="placeholder"/>
        </w:category>
        <w:types>
          <w:type w:val="bbPlcHdr"/>
        </w:types>
        <w:behaviors>
          <w:behavior w:val="content"/>
        </w:behaviors>
        <w:guid w:val="{9E90F247-083E-4933-B46C-5B060FE4E9DE}"/>
      </w:docPartPr>
      <w:docPartBody>
        <w:p w:rsidR="00115C88" w:rsidRDefault="00000000">
          <w:pPr>
            <w:pStyle w:val="C3EDA93B83AA43C98C55D7CC32CE827F"/>
          </w:pPr>
          <w:r w:rsidRPr="00003408">
            <w:t>This describes the start-up capital needed, projected revenue and profits, forecast, and budget of the business.</w:t>
          </w:r>
        </w:p>
      </w:docPartBody>
    </w:docPart>
    <w:docPart>
      <w:docPartPr>
        <w:name w:val="1B7CA64BB30444AFB0CE85C2C2EA9F0D"/>
        <w:category>
          <w:name w:val="General"/>
          <w:gallery w:val="placeholder"/>
        </w:category>
        <w:types>
          <w:type w:val="bbPlcHdr"/>
        </w:types>
        <w:behaviors>
          <w:behavior w:val="content"/>
        </w:behaviors>
        <w:guid w:val="{4B213481-7B11-45EE-BEFB-BB3FC6223A36}"/>
      </w:docPartPr>
      <w:docPartBody>
        <w:p w:rsidR="00115C88" w:rsidRDefault="00000000">
          <w:pPr>
            <w:pStyle w:val="1B7CA64BB30444AFB0CE85C2C2EA9F0D"/>
          </w:pPr>
          <w:r w:rsidRPr="00404E77">
            <w:t>Business Description</w:t>
          </w:r>
        </w:p>
      </w:docPartBody>
    </w:docPart>
    <w:docPart>
      <w:docPartPr>
        <w:name w:val="E79A6AF87091410591E2A690499FEE81"/>
        <w:category>
          <w:name w:val="General"/>
          <w:gallery w:val="placeholder"/>
        </w:category>
        <w:types>
          <w:type w:val="bbPlcHdr"/>
        </w:types>
        <w:behaviors>
          <w:behavior w:val="content"/>
        </w:behaviors>
        <w:guid w:val="{CBEE3E07-2E98-410E-9CC2-742FFC70D04A}"/>
      </w:docPartPr>
      <w:docPartBody>
        <w:p w:rsidR="00115C88" w:rsidRDefault="00000000" w:rsidP="00003408">
          <w:r>
            <w:t>This section will first frame the business opportunity and should answer the question: what problem(s) is the company trying to solve? Use a case example to describe the customers’ pain point and how it is solved today. If the business’ service addresses something the market has yet to identify as a problem (for instance, a new mobile app or a new clothing line), then also describe how the business’ solution reduces stress, saves money, or brings joy to the customer.</w:t>
          </w:r>
        </w:p>
        <w:p w:rsidR="00115C88" w:rsidRDefault="00000000" w:rsidP="00003408">
          <w:r>
            <w:t xml:space="preserve">After framing the opportunity, describe the service in detail and how it is the solution the business offers, how it solves that problem, and what benefits customers will receive.  </w:t>
          </w:r>
        </w:p>
        <w:p w:rsidR="00115C88" w:rsidRDefault="00000000" w:rsidP="00003408">
          <w:r>
            <w:t>This section also describes in more detail how the services will be rendered and the pricing structure (e.g., fixed rate versus an hourly fee). Describe how the company plans to differentiate from its competitors. What is the target market and how can the customer capitalize on your unique offering?</w:t>
          </w:r>
        </w:p>
        <w:p w:rsidR="00115C88" w:rsidRDefault="00000000">
          <w:pPr>
            <w:pStyle w:val="E79A6AF87091410591E2A690499FEE81"/>
          </w:pPr>
          <w:r>
            <w:t>Depending on the type of business, the following sections may or may not be necessary. Only include relevant sections and remove everything else.</w:t>
          </w:r>
        </w:p>
      </w:docPartBody>
    </w:docPart>
    <w:docPart>
      <w:docPartPr>
        <w:name w:val="CF9FA8D6714645C88C80590AC6883B8E"/>
        <w:category>
          <w:name w:val="General"/>
          <w:gallery w:val="placeholder"/>
        </w:category>
        <w:types>
          <w:type w:val="bbPlcHdr"/>
        </w:types>
        <w:behaviors>
          <w:behavior w:val="content"/>
        </w:behaviors>
        <w:guid w:val="{95E751FC-1803-4CF9-8642-509FE74B3FEB}"/>
      </w:docPartPr>
      <w:docPartBody>
        <w:p w:rsidR="00115C88" w:rsidRDefault="00000000">
          <w:pPr>
            <w:pStyle w:val="CF9FA8D6714645C88C80590AC6883B8E"/>
          </w:pPr>
          <w:r w:rsidRPr="00043FFE">
            <w:rPr>
              <w:rStyle w:val="Bold"/>
            </w:rPr>
            <w:t>Opportunity:</w:t>
          </w:r>
        </w:p>
      </w:docPartBody>
    </w:docPart>
    <w:docPart>
      <w:docPartPr>
        <w:name w:val="4A2355B6284D4E2EAF7D21D5F67A9CF0"/>
        <w:category>
          <w:name w:val="General"/>
          <w:gallery w:val="placeholder"/>
        </w:category>
        <w:types>
          <w:type w:val="bbPlcHdr"/>
        </w:types>
        <w:behaviors>
          <w:behavior w:val="content"/>
        </w:behaviors>
        <w:guid w:val="{1A3F0EE8-D551-4296-BC14-2FE815C0E1C2}"/>
      </w:docPartPr>
      <w:docPartBody>
        <w:p w:rsidR="00115C88" w:rsidRDefault="00000000">
          <w:pPr>
            <w:pStyle w:val="4A2355B6284D4E2EAF7D21D5F67A9CF0"/>
          </w:pPr>
          <w:r w:rsidRPr="00003408">
            <w:t>Describe the current market for the business’ offered service. At a high level, what is the market and who are its participants; is it business customers or consumers; what is the specific geography, etc.? More details on the market will be provided in the next section of the plan. Next, describe the current state of available services and how the business will offer better. Also discuss any additional services the company plans to offer in the future.</w:t>
          </w:r>
        </w:p>
      </w:docPartBody>
    </w:docPart>
    <w:docPart>
      <w:docPartPr>
        <w:name w:val="D303F28909E341919BFE25DF65DC5D0C"/>
        <w:category>
          <w:name w:val="General"/>
          <w:gallery w:val="placeholder"/>
        </w:category>
        <w:types>
          <w:type w:val="bbPlcHdr"/>
        </w:types>
        <w:behaviors>
          <w:behavior w:val="content"/>
        </w:behaviors>
        <w:guid w:val="{68D4E71E-BE80-4017-B0FD-FBB7AC37D368}"/>
      </w:docPartPr>
      <w:docPartBody>
        <w:p w:rsidR="00115C88" w:rsidRDefault="00000000">
          <w:pPr>
            <w:pStyle w:val="D303F28909E341919BFE25DF65DC5D0C"/>
          </w:pPr>
          <w:r w:rsidRPr="00043FFE">
            <w:rPr>
              <w:rStyle w:val="Bold"/>
            </w:rPr>
            <w:t>Product overview:</w:t>
          </w:r>
        </w:p>
      </w:docPartBody>
    </w:docPart>
    <w:docPart>
      <w:docPartPr>
        <w:name w:val="1B3E690CC38646E08AC7F6C928528819"/>
        <w:category>
          <w:name w:val="General"/>
          <w:gallery w:val="placeholder"/>
        </w:category>
        <w:types>
          <w:type w:val="bbPlcHdr"/>
        </w:types>
        <w:behaviors>
          <w:behavior w:val="content"/>
        </w:behaviors>
        <w:guid w:val="{8325837C-D402-45FE-80D4-96C944C56797}"/>
      </w:docPartPr>
      <w:docPartBody>
        <w:p w:rsidR="00115C88" w:rsidRDefault="00000000">
          <w:pPr>
            <w:pStyle w:val="1B3E690CC38646E08AC7F6C928528819"/>
          </w:pPr>
          <w:r w:rsidRPr="00003408">
            <w:t>Describe the service offerings of the business in as much detail as possible. If it is effective to include pictures, this would be a good place to place them.</w:t>
          </w:r>
        </w:p>
      </w:docPartBody>
    </w:docPart>
    <w:docPart>
      <w:docPartPr>
        <w:name w:val="736E47923C4842CC8F2DC26CACEE661B"/>
        <w:category>
          <w:name w:val="General"/>
          <w:gallery w:val="placeholder"/>
        </w:category>
        <w:types>
          <w:type w:val="bbPlcHdr"/>
        </w:types>
        <w:behaviors>
          <w:behavior w:val="content"/>
        </w:behaviors>
        <w:guid w:val="{185FAB38-B379-4C3F-87B8-C4832403CAF2}"/>
      </w:docPartPr>
      <w:docPartBody>
        <w:p w:rsidR="00115C88" w:rsidRDefault="00000000">
          <w:pPr>
            <w:pStyle w:val="736E47923C4842CC8F2DC26CACEE661B"/>
          </w:pPr>
          <w:r w:rsidRPr="00DE65A2">
            <w:rPr>
              <w:rStyle w:val="Bold"/>
            </w:rPr>
            <w:t>Key participants:</w:t>
          </w:r>
        </w:p>
      </w:docPartBody>
    </w:docPart>
    <w:docPart>
      <w:docPartPr>
        <w:name w:val="91EE888114FA429EB4062B2BF819B35B"/>
        <w:category>
          <w:name w:val="General"/>
          <w:gallery w:val="placeholder"/>
        </w:category>
        <w:types>
          <w:type w:val="bbPlcHdr"/>
        </w:types>
        <w:behaviors>
          <w:behavior w:val="content"/>
        </w:behaviors>
        <w:guid w:val="{A102C2F9-BFC0-4D2F-9C8D-ED02859D8133}"/>
      </w:docPartPr>
      <w:docPartBody>
        <w:p w:rsidR="00115C88" w:rsidRDefault="00000000">
          <w:pPr>
            <w:pStyle w:val="91EE888114FA429EB4062B2BF819B35B"/>
          </w:pPr>
          <w:r w:rsidRPr="00003408">
            <w:t>Identify any strategic partners in the business, such as critical suppliers, distributors, referral partners, or any others. In some businesses, products are custom-made and any break in their supply will impact the business. There may be key contributors to the services offered, so it is important to identify them.</w:t>
          </w:r>
        </w:p>
      </w:docPartBody>
    </w:docPart>
    <w:docPart>
      <w:docPartPr>
        <w:name w:val="106C76DE6FDE4620A902BFF5E2C06D3D"/>
        <w:category>
          <w:name w:val="General"/>
          <w:gallery w:val="placeholder"/>
        </w:category>
        <w:types>
          <w:type w:val="bbPlcHdr"/>
        </w:types>
        <w:behaviors>
          <w:behavior w:val="content"/>
        </w:behaviors>
        <w:guid w:val="{F69BFC62-9B4A-43E6-9F29-F4C12DEDFC9A}"/>
      </w:docPartPr>
      <w:docPartBody>
        <w:p w:rsidR="00115C88" w:rsidRDefault="00000000">
          <w:pPr>
            <w:pStyle w:val="106C76DE6FDE4620A902BFF5E2C06D3D"/>
          </w:pPr>
          <w:r w:rsidRPr="00043FFE">
            <w:rPr>
              <w:rStyle w:val="Bold"/>
            </w:rPr>
            <w:t>Pricing:</w:t>
          </w:r>
        </w:p>
      </w:docPartBody>
    </w:docPart>
    <w:docPart>
      <w:docPartPr>
        <w:name w:val="F53F9EA067254045A177ACB508FB2148"/>
        <w:category>
          <w:name w:val="General"/>
          <w:gallery w:val="placeholder"/>
        </w:category>
        <w:types>
          <w:type w:val="bbPlcHdr"/>
        </w:types>
        <w:behaviors>
          <w:behavior w:val="content"/>
        </w:behaviors>
        <w:guid w:val="{C7C281F1-9C63-4296-990A-3C47D8B5C66A}"/>
      </w:docPartPr>
      <w:docPartBody>
        <w:p w:rsidR="00115C88" w:rsidRDefault="00000000">
          <w:pPr>
            <w:pStyle w:val="F53F9EA067254045A177ACB508FB2148"/>
          </w:pPr>
          <w:r w:rsidRPr="00003408">
            <w:t>Provide pricing of the service, gross margin projects, and upgrade paths. Describe why the company’s pricing will be attractive to the target market. Have a gauge on the competitor’s pricing and explain how the business’ service is unique to justify its pricing structure.</w:t>
          </w:r>
        </w:p>
      </w:docPartBody>
    </w:docPart>
    <w:docPart>
      <w:docPartPr>
        <w:name w:val="99A01894182D4CC79BBD07DA99CC6E4C"/>
        <w:category>
          <w:name w:val="General"/>
          <w:gallery w:val="placeholder"/>
        </w:category>
        <w:types>
          <w:type w:val="bbPlcHdr"/>
        </w:types>
        <w:behaviors>
          <w:behavior w:val="content"/>
        </w:behaviors>
        <w:guid w:val="{FE2F590B-A822-484A-8312-537FF7621FD2}"/>
      </w:docPartPr>
      <w:docPartBody>
        <w:p w:rsidR="00115C88" w:rsidRDefault="00000000">
          <w:pPr>
            <w:pStyle w:val="99A01894182D4CC79BBD07DA99CC6E4C"/>
          </w:pPr>
          <w:r w:rsidRPr="00003408">
            <w:t>Note the difference between working hours and billable hours. All working hours are not billable. If the business has employees with differing skill levels (for example, in a law practice, there are associates, paralegals, lawyers, partners, etc.), indicate the various billing rates.</w:t>
          </w:r>
        </w:p>
      </w:docPartBody>
    </w:docPart>
    <w:docPart>
      <w:docPartPr>
        <w:name w:val="1BF1D7AC4CDB4F25A06203CCDFEB109B"/>
        <w:category>
          <w:name w:val="General"/>
          <w:gallery w:val="placeholder"/>
        </w:category>
        <w:types>
          <w:type w:val="bbPlcHdr"/>
        </w:types>
        <w:behaviors>
          <w:behavior w:val="content"/>
        </w:behaviors>
        <w:guid w:val="{38B34D8C-2C21-48E1-A94F-D0D270E358D8}"/>
      </w:docPartPr>
      <w:docPartBody>
        <w:p w:rsidR="00115C88" w:rsidRDefault="00000000">
          <w:pPr>
            <w:pStyle w:val="1BF1D7AC4CDB4F25A06203CCDFEB109B"/>
          </w:pPr>
          <w:r w:rsidRPr="00003408">
            <w:t>Communicate rates clearly to clients and customers. If there are potential additional fees which will be passed on to clients or customers, define and establish them up front.</w:t>
          </w:r>
        </w:p>
      </w:docPartBody>
    </w:docPart>
    <w:docPart>
      <w:docPartPr>
        <w:name w:val="CF0B1ABDC1AE4A44B61E147496ACC3E7"/>
        <w:category>
          <w:name w:val="General"/>
          <w:gallery w:val="placeholder"/>
        </w:category>
        <w:types>
          <w:type w:val="bbPlcHdr"/>
        </w:types>
        <w:behaviors>
          <w:behavior w:val="content"/>
        </w:behaviors>
        <w:guid w:val="{80679657-9B77-421E-B049-85503F606EED}"/>
      </w:docPartPr>
      <w:docPartBody>
        <w:p w:rsidR="00115C88" w:rsidRDefault="00000000">
          <w:pPr>
            <w:pStyle w:val="CF0B1ABDC1AE4A44B61E147496ACC3E7"/>
          </w:pPr>
          <w:r w:rsidRPr="00404E77">
            <w:t>Market Analysis</w:t>
          </w:r>
        </w:p>
      </w:docPartBody>
    </w:docPart>
    <w:docPart>
      <w:docPartPr>
        <w:name w:val="21F7C93CECA4418DA978E3270227EAC4"/>
        <w:category>
          <w:name w:val="General"/>
          <w:gallery w:val="placeholder"/>
        </w:category>
        <w:types>
          <w:type w:val="bbPlcHdr"/>
        </w:types>
        <w:behaviors>
          <w:behavior w:val="content"/>
        </w:behaviors>
        <w:guid w:val="{73E41051-0E15-402F-8318-7BA9300F8685}"/>
      </w:docPartPr>
      <w:docPartBody>
        <w:p w:rsidR="00115C88" w:rsidRDefault="00000000" w:rsidP="00A41799">
          <w:r>
            <w:t xml:space="preserve">The Market Analysis provides the reader with an understanding of how well the business knows and understands its market and if it is big enough to support the business objectives. This section provides an overview of the industry that the business will participate in. As this section is narrowed down to the ideal customer based on the business strategy, the plan will define the target market. A detailed description and sizing of the target market will help the reader understand the market value the business is pursuing (the number of potential customers multiplied by the average revenue for the product or service). </w:t>
          </w:r>
        </w:p>
        <w:p w:rsidR="00115C88" w:rsidRDefault="00000000" w:rsidP="00A41799">
          <w:r>
            <w:t xml:space="preserve">In defining the target market, the plan will identify key elements such as geographic location, demographics, buyer characteristics, the target market's needs, and how market needs are currently being met. If there are any direct competitors, explain how the company’s service compares to the competitors in terms of solving the consumers’ problems. </w:t>
          </w:r>
        </w:p>
        <w:p w:rsidR="00115C88" w:rsidRDefault="00000000" w:rsidP="00A41799">
          <w:r>
            <w:t xml:space="preserve">This section may also include a Strengths, Weaknesses, Opportunities, and Threats (SWOT) Analysis as necessary, to better assess the business’ position against the competition. </w:t>
          </w:r>
        </w:p>
        <w:p w:rsidR="00115C88" w:rsidRDefault="00000000">
          <w:pPr>
            <w:pStyle w:val="21F7C93CECA4418DA978E3270227EAC4"/>
          </w:pPr>
          <w:r>
            <w:t>Depending on the type of business, the following sections may or may not be necessary. Only include what is need and remove everything else.</w:t>
          </w:r>
        </w:p>
      </w:docPartBody>
    </w:docPart>
    <w:docPart>
      <w:docPartPr>
        <w:name w:val="F3F6F3F3AB8C4117A21E8A281AC9A2AB"/>
        <w:category>
          <w:name w:val="General"/>
          <w:gallery w:val="placeholder"/>
        </w:category>
        <w:types>
          <w:type w:val="bbPlcHdr"/>
        </w:types>
        <w:behaviors>
          <w:behavior w:val="content"/>
        </w:behaviors>
        <w:guid w:val="{8226F7C8-9EE6-4D09-A668-827E8C75E844}"/>
      </w:docPartPr>
      <w:docPartBody>
        <w:p w:rsidR="00115C88" w:rsidRDefault="00000000">
          <w:pPr>
            <w:pStyle w:val="F3F6F3F3AB8C4117A21E8A281AC9A2AB"/>
          </w:pPr>
          <w:r w:rsidRPr="00043FFE">
            <w:rPr>
              <w:rStyle w:val="Bold"/>
            </w:rPr>
            <w:t>Industry type:</w:t>
          </w:r>
        </w:p>
      </w:docPartBody>
    </w:docPart>
    <w:docPart>
      <w:docPartPr>
        <w:name w:val="0972C4E2A7A04687B98A24BE999C9991"/>
        <w:category>
          <w:name w:val="General"/>
          <w:gallery w:val="placeholder"/>
        </w:category>
        <w:types>
          <w:type w:val="bbPlcHdr"/>
        </w:types>
        <w:behaviors>
          <w:behavior w:val="content"/>
        </w:behaviors>
        <w:guid w:val="{ECABC77E-958B-4094-9CDF-660FCF9875F5}"/>
      </w:docPartPr>
      <w:docPartBody>
        <w:p w:rsidR="00115C88" w:rsidRDefault="00000000">
          <w:pPr>
            <w:pStyle w:val="0972C4E2A7A04687B98A24BE999C9991"/>
          </w:pPr>
          <w:r w:rsidRPr="00A41799">
            <w:t>Begin with the broader descriptions of the market opportunity. For instance, if the intended business is a travel agency, the industry type would be service industry. In this particular market, the global revenues are projected to exceed $183 billion, but the local agency will have a much smaller market. Identify the potential clientele in the company’s local geography that might fit into the target demographic group. This section will also identify any industry regulations and evaluate trends in market growth and stability.</w:t>
          </w:r>
        </w:p>
      </w:docPartBody>
    </w:docPart>
    <w:docPart>
      <w:docPartPr>
        <w:name w:val="AEDA88AEBC024B4FA7DBE53B89F57214"/>
        <w:category>
          <w:name w:val="General"/>
          <w:gallery w:val="placeholder"/>
        </w:category>
        <w:types>
          <w:type w:val="bbPlcHdr"/>
        </w:types>
        <w:behaviors>
          <w:behavior w:val="content"/>
        </w:behaviors>
        <w:guid w:val="{E87C47D3-E10E-4F1F-A0C0-F5AAD9D744AA}"/>
      </w:docPartPr>
      <w:docPartBody>
        <w:p w:rsidR="00115C88" w:rsidRDefault="00000000">
          <w:pPr>
            <w:pStyle w:val="AEDA88AEBC024B4FA7DBE53B89F57214"/>
          </w:pPr>
          <w:r w:rsidRPr="00043FFE">
            <w:rPr>
              <w:rStyle w:val="Bold"/>
            </w:rPr>
            <w:t>Market segmentation:</w:t>
          </w:r>
        </w:p>
      </w:docPartBody>
    </w:docPart>
    <w:docPart>
      <w:docPartPr>
        <w:name w:val="6856182DEDE54C2D9F147BDC5C58F18F"/>
        <w:category>
          <w:name w:val="General"/>
          <w:gallery w:val="placeholder"/>
        </w:category>
        <w:types>
          <w:type w:val="bbPlcHdr"/>
        </w:types>
        <w:behaviors>
          <w:behavior w:val="content"/>
        </w:behaviors>
        <w:guid w:val="{4C1194D0-E203-4F98-9C1F-5C320144AEB4}"/>
      </w:docPartPr>
      <w:docPartBody>
        <w:p w:rsidR="00115C88" w:rsidRDefault="00000000">
          <w:pPr>
            <w:pStyle w:val="6856182DEDE54C2D9F147BDC5C58F18F"/>
          </w:pPr>
          <w:r w:rsidRPr="00A41799">
            <w:t xml:space="preserve">This section defines the main market segments and those the business is targeting now. A market segment is a group of people (or other businesses) within the industry, identify smaller segments, such as luxury travel or exotic cruisers. The market can also be segmented by criteria such as quality, price, range of products, geography, demographics, and others. </w:t>
          </w:r>
          <w:r>
            <w:t>C</w:t>
          </w:r>
          <w:r w:rsidRPr="00A41799">
            <w:t>onsider answer</w:t>
          </w:r>
          <w:r>
            <w:t>ing</w:t>
          </w:r>
          <w:r w:rsidRPr="00A41799">
            <w:t xml:space="preserve"> questions such as: Is the segment growing, shrinking, or will it be flat for the next few years? What percentage of the market will be reachable? What share of the market is anticipated within the next 2-3 years? Graphics are best used in a section like this to either show growth (line graph) or percentages of markets or groups (pie chart).</w:t>
          </w:r>
        </w:p>
      </w:docPartBody>
    </w:docPart>
    <w:docPart>
      <w:docPartPr>
        <w:name w:val="2FCA09E3A9EC4F0EBE4B5F44EBFCE475"/>
        <w:category>
          <w:name w:val="General"/>
          <w:gallery w:val="placeholder"/>
        </w:category>
        <w:types>
          <w:type w:val="bbPlcHdr"/>
        </w:types>
        <w:behaviors>
          <w:behavior w:val="content"/>
        </w:behaviors>
        <w:guid w:val="{A5A9B281-60FE-477E-B564-C1210D3478CD}"/>
      </w:docPartPr>
      <w:docPartBody>
        <w:p w:rsidR="00115C88" w:rsidRDefault="00000000">
          <w:pPr>
            <w:pStyle w:val="2FCA09E3A9EC4F0EBE4B5F44EBFCE475"/>
          </w:pPr>
          <w:r w:rsidRPr="00043FFE">
            <w:rPr>
              <w:rStyle w:val="Bold"/>
            </w:rPr>
            <w:t>Competition:</w:t>
          </w:r>
        </w:p>
      </w:docPartBody>
    </w:docPart>
    <w:docPart>
      <w:docPartPr>
        <w:name w:val="664A17B1669845439E3695770D5B6343"/>
        <w:category>
          <w:name w:val="General"/>
          <w:gallery w:val="placeholder"/>
        </w:category>
        <w:types>
          <w:type w:val="bbPlcHdr"/>
        </w:types>
        <w:behaviors>
          <w:behavior w:val="content"/>
        </w:behaviors>
        <w:guid w:val="{A2B9A3FA-BDC4-454D-A18D-39858A4DF331}"/>
      </w:docPartPr>
      <w:docPartBody>
        <w:p w:rsidR="00115C88" w:rsidRDefault="00000000">
          <w:pPr>
            <w:pStyle w:val="664A17B1669845439E3695770D5B6343"/>
          </w:pPr>
          <w:r w:rsidRPr="00A41799">
            <w:t>All businesses compete in one way or another. It may be with specific, direct competitors or it may be with the way customers have been doing things for a long time. When identifying the competition, identify who else is providing services to solve the same problem the business seeks to address.  What are the business’ advantages over these competitors? How will the company’s voice be heard over the noise of competitors? Sometimes a business plan includes a matrix of features and compares how each business offers or does not offer those features. This section reflects how the company’s solution is different and better suited for the identified target market compared to the competition.</w:t>
          </w:r>
        </w:p>
      </w:docPartBody>
    </w:docPart>
    <w:docPart>
      <w:docPartPr>
        <w:name w:val="F672668AA16E48A0B621E833541AF070"/>
        <w:category>
          <w:name w:val="General"/>
          <w:gallery w:val="placeholder"/>
        </w:category>
        <w:types>
          <w:type w:val="bbPlcHdr"/>
        </w:types>
        <w:behaviors>
          <w:behavior w:val="content"/>
        </w:behaviors>
        <w:guid w:val="{D7DBAC5F-7DC5-4F88-A3B1-84B30B4D3D6D}"/>
      </w:docPartPr>
      <w:docPartBody>
        <w:p w:rsidR="00115C88" w:rsidRDefault="00000000">
          <w:pPr>
            <w:pStyle w:val="F672668AA16E48A0B621E833541AF070"/>
          </w:pPr>
          <w:r w:rsidRPr="00043FFE">
            <w:rPr>
              <w:rStyle w:val="Bold"/>
            </w:rPr>
            <w:t>SWOT analysis:</w:t>
          </w:r>
        </w:p>
      </w:docPartBody>
    </w:docPart>
    <w:docPart>
      <w:docPartPr>
        <w:name w:val="F1081837A8594CA6981ECB35F822E5CD"/>
        <w:category>
          <w:name w:val="General"/>
          <w:gallery w:val="placeholder"/>
        </w:category>
        <w:types>
          <w:type w:val="bbPlcHdr"/>
        </w:types>
        <w:behaviors>
          <w:behavior w:val="content"/>
        </w:behaviors>
        <w:guid w:val="{1F2EF0E1-3BFA-4561-9922-E59594115EBE}"/>
      </w:docPartPr>
      <w:docPartBody>
        <w:p w:rsidR="00115C88" w:rsidRDefault="00000000">
          <w:pPr>
            <w:pStyle w:val="F1081837A8594CA6981ECB35F822E5CD"/>
          </w:pPr>
          <w:r w:rsidRPr="00A41799">
            <w:t>A SWOT analysis may be included by completing the boxes below to assess the business’ current strengths and weaknesses (internal) and opportunities and threats (external). This is a good exercise to go through on an annual basis. After completing the analysis, provide thoughts on: how the business’ strengths can help maximize opportunities and minimize threats; how its weaknesses can slow the company’s ability to capitalize on the opportunities; and how the business’ weaknesses could expose it to threats.</w:t>
          </w:r>
        </w:p>
      </w:docPartBody>
    </w:docPart>
    <w:docPart>
      <w:docPartPr>
        <w:name w:val="EFCBFB494DB14FC1B77888CCF8FCCBB4"/>
        <w:category>
          <w:name w:val="General"/>
          <w:gallery w:val="placeholder"/>
        </w:category>
        <w:types>
          <w:type w:val="bbPlcHdr"/>
        </w:types>
        <w:behaviors>
          <w:behavior w:val="content"/>
        </w:behaviors>
        <w:guid w:val="{5C70EEF8-DE52-4E46-B07B-A6A680EBADD1}"/>
      </w:docPartPr>
      <w:docPartBody>
        <w:p w:rsidR="00115C88" w:rsidRDefault="00000000">
          <w:pPr>
            <w:pStyle w:val="EFCBFB494DB14FC1B77888CCF8FCCBB4"/>
          </w:pPr>
          <w:r w:rsidRPr="008965F6">
            <w:t>STRENGTHS</w:t>
          </w:r>
        </w:p>
      </w:docPartBody>
    </w:docPart>
    <w:docPart>
      <w:docPartPr>
        <w:name w:val="75CCBCA8F5DD4588B56583F5016A0FA4"/>
        <w:category>
          <w:name w:val="General"/>
          <w:gallery w:val="placeholder"/>
        </w:category>
        <w:types>
          <w:type w:val="bbPlcHdr"/>
        </w:types>
        <w:behaviors>
          <w:behavior w:val="content"/>
        </w:behaviors>
        <w:guid w:val="{1BFEBD71-2F87-4DE4-8468-EA33D55FDBBF}"/>
      </w:docPartPr>
      <w:docPartBody>
        <w:p w:rsidR="00115C88" w:rsidRPr="008965F6" w:rsidRDefault="00000000" w:rsidP="008965F6">
          <w:pPr>
            <w:pStyle w:val="Graphbullet"/>
          </w:pPr>
          <w:r w:rsidRPr="008965F6">
            <w:t>Advantage</w:t>
          </w:r>
        </w:p>
        <w:p w:rsidR="00115C88" w:rsidRPr="008965F6" w:rsidRDefault="00000000" w:rsidP="008965F6">
          <w:pPr>
            <w:pStyle w:val="Graphbullet"/>
          </w:pPr>
          <w:r w:rsidRPr="008965F6">
            <w:t>Capabilities</w:t>
          </w:r>
        </w:p>
        <w:p w:rsidR="00115C88" w:rsidRPr="008965F6" w:rsidRDefault="00000000" w:rsidP="008965F6">
          <w:pPr>
            <w:pStyle w:val="Graphbullet"/>
          </w:pPr>
          <w:r w:rsidRPr="008965F6">
            <w:t>Assets, people</w:t>
          </w:r>
        </w:p>
        <w:p w:rsidR="00115C88" w:rsidRPr="008965F6" w:rsidRDefault="00000000" w:rsidP="008965F6">
          <w:pPr>
            <w:pStyle w:val="Graphbullet"/>
          </w:pPr>
          <w:r w:rsidRPr="008965F6">
            <w:t>Experience</w:t>
          </w:r>
        </w:p>
        <w:p w:rsidR="00115C88" w:rsidRPr="008965F6" w:rsidRDefault="00000000" w:rsidP="008965F6">
          <w:pPr>
            <w:pStyle w:val="Graphbullet"/>
          </w:pPr>
          <w:r w:rsidRPr="008965F6">
            <w:t>Financial reserves</w:t>
          </w:r>
        </w:p>
        <w:p w:rsidR="00115C88" w:rsidRPr="008965F6" w:rsidRDefault="00000000" w:rsidP="008965F6">
          <w:pPr>
            <w:pStyle w:val="Graphbullet"/>
          </w:pPr>
          <w:r w:rsidRPr="008965F6">
            <w:t>Value proposition</w:t>
          </w:r>
        </w:p>
        <w:p w:rsidR="00115C88" w:rsidRDefault="00000000">
          <w:pPr>
            <w:pStyle w:val="75CCBCA8F5DD4588B56583F5016A0FA4"/>
          </w:pPr>
          <w:r w:rsidRPr="008965F6">
            <w:t>Price, value, quality</w:t>
          </w:r>
        </w:p>
      </w:docPartBody>
    </w:docPart>
    <w:docPart>
      <w:docPartPr>
        <w:name w:val="161AC37D1AAA425A8B4AD7AAD6462924"/>
        <w:category>
          <w:name w:val="General"/>
          <w:gallery w:val="placeholder"/>
        </w:category>
        <w:types>
          <w:type w:val="bbPlcHdr"/>
        </w:types>
        <w:behaviors>
          <w:behavior w:val="content"/>
        </w:behaviors>
        <w:guid w:val="{ED23A012-D49E-460E-A5B6-AE430FDAA9D6}"/>
      </w:docPartPr>
      <w:docPartBody>
        <w:p w:rsidR="00115C88" w:rsidRDefault="00000000">
          <w:pPr>
            <w:pStyle w:val="161AC37D1AAA425A8B4AD7AAD6462924"/>
          </w:pPr>
          <w:r w:rsidRPr="008965F6">
            <w:t>WEAKNESSES</w:t>
          </w:r>
        </w:p>
      </w:docPartBody>
    </w:docPart>
    <w:docPart>
      <w:docPartPr>
        <w:name w:val="287AFB4C6CBD485680687CE6EAC9CE63"/>
        <w:category>
          <w:name w:val="General"/>
          <w:gallery w:val="placeholder"/>
        </w:category>
        <w:types>
          <w:type w:val="bbPlcHdr"/>
        </w:types>
        <w:behaviors>
          <w:behavior w:val="content"/>
        </w:behaviors>
        <w:guid w:val="{92C21EAB-BE5C-45F4-AB51-785D1A8093C8}"/>
      </w:docPartPr>
      <w:docPartBody>
        <w:p w:rsidR="00115C88" w:rsidRPr="00DF017E" w:rsidRDefault="00000000" w:rsidP="00DF017E">
          <w:pPr>
            <w:pStyle w:val="Graphbullet2"/>
          </w:pPr>
          <w:r w:rsidRPr="00DF017E">
            <w:t>Disadvantages</w:t>
          </w:r>
        </w:p>
        <w:p w:rsidR="00115C88" w:rsidRPr="00DF017E" w:rsidRDefault="00000000" w:rsidP="00DF017E">
          <w:pPr>
            <w:pStyle w:val="Graphbullet2"/>
          </w:pPr>
          <w:r w:rsidRPr="00DF017E">
            <w:t>Gap in capabilities</w:t>
          </w:r>
        </w:p>
        <w:p w:rsidR="00115C88" w:rsidRPr="00DF017E" w:rsidRDefault="00000000" w:rsidP="00DF017E">
          <w:pPr>
            <w:pStyle w:val="Graphbullet2"/>
          </w:pPr>
          <w:r w:rsidRPr="00DF017E">
            <w:t>Cash Flow</w:t>
          </w:r>
        </w:p>
        <w:p w:rsidR="00115C88" w:rsidRPr="00DF017E" w:rsidRDefault="00000000" w:rsidP="00DF017E">
          <w:pPr>
            <w:pStyle w:val="Graphbullet2"/>
          </w:pPr>
          <w:r w:rsidRPr="00DF017E">
            <w:t>Suppliers</w:t>
          </w:r>
        </w:p>
        <w:p w:rsidR="00115C88" w:rsidRPr="00DF017E" w:rsidRDefault="00000000" w:rsidP="00DF017E">
          <w:pPr>
            <w:pStyle w:val="Graphbullet2"/>
          </w:pPr>
          <w:r w:rsidRPr="00DF017E">
            <w:t>Experience</w:t>
          </w:r>
        </w:p>
        <w:p w:rsidR="00115C88" w:rsidRPr="00DF017E" w:rsidRDefault="00000000" w:rsidP="00DF017E">
          <w:pPr>
            <w:pStyle w:val="Graphbullet2"/>
          </w:pPr>
          <w:r w:rsidRPr="00DF017E">
            <w:t>Areas to improve</w:t>
          </w:r>
        </w:p>
        <w:p w:rsidR="00115C88" w:rsidRDefault="00000000">
          <w:pPr>
            <w:pStyle w:val="287AFB4C6CBD485680687CE6EAC9CE63"/>
          </w:pPr>
          <w:r w:rsidRPr="00DF017E">
            <w:t>Causes of lose sales</w:t>
          </w:r>
        </w:p>
      </w:docPartBody>
    </w:docPart>
    <w:docPart>
      <w:docPartPr>
        <w:name w:val="DAFAFC18F3AD44F482FAE32586554E6B"/>
        <w:category>
          <w:name w:val="General"/>
          <w:gallery w:val="placeholder"/>
        </w:category>
        <w:types>
          <w:type w:val="bbPlcHdr"/>
        </w:types>
        <w:behaviors>
          <w:behavior w:val="content"/>
        </w:behaviors>
        <w:guid w:val="{8BB81BFB-9CF9-4F97-AF81-6DC37DD39732}"/>
      </w:docPartPr>
      <w:docPartBody>
        <w:p w:rsidR="00115C88" w:rsidRDefault="00000000">
          <w:pPr>
            <w:pStyle w:val="DAFAFC18F3AD44F482FAE32586554E6B"/>
          </w:pPr>
          <w:r w:rsidRPr="008965F6">
            <w:t>OPPORTUNITIES</w:t>
          </w:r>
        </w:p>
      </w:docPartBody>
    </w:docPart>
    <w:docPart>
      <w:docPartPr>
        <w:name w:val="F58318BA806A4DD89D41AA4A884FBA99"/>
        <w:category>
          <w:name w:val="General"/>
          <w:gallery w:val="placeholder"/>
        </w:category>
        <w:types>
          <w:type w:val="bbPlcHdr"/>
        </w:types>
        <w:behaviors>
          <w:behavior w:val="content"/>
        </w:behaviors>
        <w:guid w:val="{C2C5AC32-B295-4AA2-BCCB-16B68EC9B402}"/>
      </w:docPartPr>
      <w:docPartBody>
        <w:p w:rsidR="00115C88" w:rsidRPr="008965F6" w:rsidRDefault="00000000" w:rsidP="008965F6">
          <w:pPr>
            <w:pStyle w:val="Graphbullet3"/>
          </w:pPr>
          <w:r w:rsidRPr="008965F6">
            <w:t>Areas to improve</w:t>
          </w:r>
        </w:p>
        <w:p w:rsidR="00115C88" w:rsidRPr="008965F6" w:rsidRDefault="00000000" w:rsidP="008965F6">
          <w:pPr>
            <w:pStyle w:val="Graphbullet3"/>
          </w:pPr>
          <w:r w:rsidRPr="008965F6">
            <w:t>New segments</w:t>
          </w:r>
        </w:p>
        <w:p w:rsidR="00115C88" w:rsidRPr="008965F6" w:rsidRDefault="00000000" w:rsidP="008965F6">
          <w:pPr>
            <w:pStyle w:val="Graphbullet3"/>
          </w:pPr>
          <w:r w:rsidRPr="008965F6">
            <w:t>Industry trends</w:t>
          </w:r>
        </w:p>
        <w:p w:rsidR="00115C88" w:rsidRPr="008965F6" w:rsidRDefault="00000000" w:rsidP="008965F6">
          <w:pPr>
            <w:pStyle w:val="Graphbullet3"/>
          </w:pPr>
          <w:r w:rsidRPr="008965F6">
            <w:t>New products</w:t>
          </w:r>
        </w:p>
        <w:p w:rsidR="00115C88" w:rsidRPr="008965F6" w:rsidRDefault="00000000" w:rsidP="008965F6">
          <w:pPr>
            <w:pStyle w:val="Graphbullet3"/>
          </w:pPr>
          <w:r w:rsidRPr="008965F6">
            <w:t>New innovations</w:t>
          </w:r>
        </w:p>
        <w:p w:rsidR="00115C88" w:rsidRDefault="00000000">
          <w:pPr>
            <w:pStyle w:val="F58318BA806A4DD89D41AA4A884FBA99"/>
          </w:pPr>
          <w:r w:rsidRPr="008965F6">
            <w:t>Key partnership</w:t>
          </w:r>
        </w:p>
      </w:docPartBody>
    </w:docPart>
    <w:docPart>
      <w:docPartPr>
        <w:name w:val="9E781E8A21F041BC99A2D5533BD82208"/>
        <w:category>
          <w:name w:val="General"/>
          <w:gallery w:val="placeholder"/>
        </w:category>
        <w:types>
          <w:type w:val="bbPlcHdr"/>
        </w:types>
        <w:behaviors>
          <w:behavior w:val="content"/>
        </w:behaviors>
        <w:guid w:val="{363B5805-4D55-4D38-A51A-F8EF244376F7}"/>
      </w:docPartPr>
      <w:docPartBody>
        <w:p w:rsidR="00115C88" w:rsidRDefault="00000000">
          <w:pPr>
            <w:pStyle w:val="9E781E8A21F041BC99A2D5533BD82208"/>
          </w:pPr>
          <w:r w:rsidRPr="008965F6">
            <w:t>THREATS</w:t>
          </w:r>
        </w:p>
      </w:docPartBody>
    </w:docPart>
    <w:docPart>
      <w:docPartPr>
        <w:name w:val="995F546C295B4559A7B69ADAF3BF5B60"/>
        <w:category>
          <w:name w:val="General"/>
          <w:gallery w:val="placeholder"/>
        </w:category>
        <w:types>
          <w:type w:val="bbPlcHdr"/>
        </w:types>
        <w:behaviors>
          <w:behavior w:val="content"/>
        </w:behaviors>
        <w:guid w:val="{EE14FEC5-2018-4244-B10D-A735B84DE5DB}"/>
      </w:docPartPr>
      <w:docPartBody>
        <w:p w:rsidR="00115C88" w:rsidRPr="008965F6" w:rsidRDefault="00000000" w:rsidP="008965F6">
          <w:pPr>
            <w:pStyle w:val="Graphbullet4"/>
          </w:pPr>
          <w:r w:rsidRPr="008965F6">
            <w:t>Economy movement</w:t>
          </w:r>
        </w:p>
        <w:p w:rsidR="00115C88" w:rsidRPr="008965F6" w:rsidRDefault="00000000" w:rsidP="008965F6">
          <w:pPr>
            <w:pStyle w:val="Graphbullet4"/>
          </w:pPr>
          <w:r w:rsidRPr="008965F6">
            <w:t>Obstacles faced</w:t>
          </w:r>
        </w:p>
        <w:p w:rsidR="00115C88" w:rsidRPr="008965F6" w:rsidRDefault="00000000" w:rsidP="008965F6">
          <w:pPr>
            <w:pStyle w:val="Graphbullet4"/>
          </w:pPr>
          <w:r w:rsidRPr="008965F6">
            <w:t>Competitor actions</w:t>
          </w:r>
        </w:p>
        <w:p w:rsidR="00115C88" w:rsidRPr="008965F6" w:rsidRDefault="00000000" w:rsidP="008965F6">
          <w:pPr>
            <w:pStyle w:val="Graphbullet4"/>
          </w:pPr>
          <w:r w:rsidRPr="008965F6">
            <w:t>Political impacts</w:t>
          </w:r>
        </w:p>
        <w:p w:rsidR="00115C88" w:rsidRPr="008965F6" w:rsidRDefault="00000000" w:rsidP="008965F6">
          <w:pPr>
            <w:pStyle w:val="Graphbullet4"/>
          </w:pPr>
          <w:r w:rsidRPr="008965F6">
            <w:t>Environmental effects</w:t>
          </w:r>
        </w:p>
        <w:p w:rsidR="00115C88" w:rsidRPr="008965F6" w:rsidRDefault="00000000" w:rsidP="008965F6">
          <w:pPr>
            <w:pStyle w:val="Graphbullet4"/>
          </w:pPr>
          <w:r w:rsidRPr="008965F6">
            <w:t>Loss of key staff</w:t>
          </w:r>
        </w:p>
        <w:p w:rsidR="00115C88" w:rsidRDefault="00000000">
          <w:pPr>
            <w:pStyle w:val="995F546C295B4559A7B69ADAF3BF5B60"/>
          </w:pPr>
          <w:r w:rsidRPr="008965F6">
            <w:t>Market demand</w:t>
          </w:r>
        </w:p>
      </w:docPartBody>
    </w:docPart>
    <w:docPart>
      <w:docPartPr>
        <w:name w:val="BC297C0BFDE74C2ABE95ADEA12E6CFB1"/>
        <w:category>
          <w:name w:val="General"/>
          <w:gallery w:val="placeholder"/>
        </w:category>
        <w:types>
          <w:type w:val="bbPlcHdr"/>
        </w:types>
        <w:behaviors>
          <w:behavior w:val="content"/>
        </w:behaviors>
        <w:guid w:val="{AE0AE655-AFCC-41C7-9235-54DE4DA7C46A}"/>
      </w:docPartPr>
      <w:docPartBody>
        <w:p w:rsidR="00115C88" w:rsidRDefault="00000000">
          <w:pPr>
            <w:pStyle w:val="BC297C0BFDE74C2ABE95ADEA12E6CFB1"/>
          </w:pPr>
          <w:r w:rsidRPr="00404E77">
            <w:t>Operating Plan</w:t>
          </w:r>
        </w:p>
      </w:docPartBody>
    </w:docPart>
    <w:docPart>
      <w:docPartPr>
        <w:name w:val="79033FC654754FBAA6293A14159235B9"/>
        <w:category>
          <w:name w:val="General"/>
          <w:gallery w:val="placeholder"/>
        </w:category>
        <w:types>
          <w:type w:val="bbPlcHdr"/>
        </w:types>
        <w:behaviors>
          <w:behavior w:val="content"/>
        </w:behaviors>
        <w:guid w:val="{B61E6F25-10AB-48AC-B84D-F49DE8A4DCFE}"/>
      </w:docPartPr>
      <w:docPartBody>
        <w:p w:rsidR="00115C88" w:rsidRDefault="00000000" w:rsidP="00A41799">
          <w:r>
            <w:t>Additionally, it is necessary to outline how the company currently and will continue to develop and maintain a loyal customer base. This section includes management responsibilities with dates and budgets and making sure results can be tracked. What are the envisioned phases for future growth and the capabilities that need to be in place to realize growth?</w:t>
          </w:r>
        </w:p>
        <w:p w:rsidR="00115C88" w:rsidRDefault="00000000" w:rsidP="00A41799">
          <w:r>
            <w:t>The operating plan describes how the business works. Depending on the type of the business, important elements of this plan should include how the company will bring services to market and how it will support customers.  It is the logistics, technology, and basic blocking and tackling of the business.</w:t>
          </w:r>
        </w:p>
        <w:p w:rsidR="00115C88" w:rsidRDefault="00000000">
          <w:pPr>
            <w:pStyle w:val="79033FC654754FBAA6293A14159235B9"/>
          </w:pPr>
          <w:r>
            <w:t>Depending on the type of business, the following sections may or may not be necessary.  Only include what is needed and remove everything else. Remember:  try to keep the business plan as short as possible.  Excessive detail in this section could easily make the plan too long.</w:t>
          </w:r>
        </w:p>
      </w:docPartBody>
    </w:docPart>
    <w:docPart>
      <w:docPartPr>
        <w:name w:val="42E040D8E8A64EB5AD452F6F09C78D8A"/>
        <w:category>
          <w:name w:val="General"/>
          <w:gallery w:val="placeholder"/>
        </w:category>
        <w:types>
          <w:type w:val="bbPlcHdr"/>
        </w:types>
        <w:behaviors>
          <w:behavior w:val="content"/>
        </w:behaviors>
        <w:guid w:val="{4A4D178D-0F9F-4C9A-A04F-A2AE615F99DD}"/>
      </w:docPartPr>
      <w:docPartBody>
        <w:p w:rsidR="00115C88" w:rsidRDefault="00000000">
          <w:pPr>
            <w:pStyle w:val="42E040D8E8A64EB5AD452F6F09C78D8A"/>
          </w:pPr>
          <w:r w:rsidRPr="00043FFE">
            <w:rPr>
              <w:rStyle w:val="Bold"/>
            </w:rPr>
            <w:t>Order fulfillment:</w:t>
          </w:r>
        </w:p>
      </w:docPartBody>
    </w:docPart>
    <w:docPart>
      <w:docPartPr>
        <w:name w:val="8D80B0A9497D4D29A14650F82A7C27D2"/>
        <w:category>
          <w:name w:val="General"/>
          <w:gallery w:val="placeholder"/>
        </w:category>
        <w:types>
          <w:type w:val="bbPlcHdr"/>
        </w:types>
        <w:behaviors>
          <w:behavior w:val="content"/>
        </w:behaviors>
        <w:guid w:val="{3D1D699E-17AF-4A0D-8E67-E3CB7751DB59}"/>
      </w:docPartPr>
      <w:docPartBody>
        <w:p w:rsidR="00115C88" w:rsidRDefault="00000000">
          <w:pPr>
            <w:pStyle w:val="8D80B0A9497D4D29A14650F82A7C27D2"/>
          </w:pPr>
          <w:r w:rsidRPr="00A41799">
            <w:t>Describe the company’s procedures for delivering services to its customers. As a service company, determine how to keep track of the customer base, form of communications, and how best to manage sales and data.</w:t>
          </w:r>
        </w:p>
      </w:docPartBody>
    </w:docPart>
    <w:docPart>
      <w:docPartPr>
        <w:name w:val="631686A459CB4737887B55E5BD7A6D71"/>
        <w:category>
          <w:name w:val="General"/>
          <w:gallery w:val="placeholder"/>
        </w:category>
        <w:types>
          <w:type w:val="bbPlcHdr"/>
        </w:types>
        <w:behaviors>
          <w:behavior w:val="content"/>
        </w:behaviors>
        <w:guid w:val="{AAEC5953-4FDD-4B0C-876D-484CD4B3B1B2}"/>
      </w:docPartPr>
      <w:docPartBody>
        <w:p w:rsidR="00115C88" w:rsidRDefault="00000000">
          <w:pPr>
            <w:pStyle w:val="631686A459CB4737887B55E5BD7A6D71"/>
          </w:pPr>
          <w:r w:rsidRPr="00043FFE">
            <w:rPr>
              <w:rStyle w:val="Bold"/>
            </w:rPr>
            <w:t>Payment:</w:t>
          </w:r>
        </w:p>
      </w:docPartBody>
    </w:docPart>
    <w:docPart>
      <w:docPartPr>
        <w:name w:val="7129398E765049619996D6EF12667C26"/>
        <w:category>
          <w:name w:val="General"/>
          <w:gallery w:val="placeholder"/>
        </w:category>
        <w:types>
          <w:type w:val="bbPlcHdr"/>
        </w:types>
        <w:behaviors>
          <w:behavior w:val="content"/>
        </w:behaviors>
        <w:guid w:val="{7A2DEA9A-2A4E-4777-99BA-25F4DB87CBB9}"/>
      </w:docPartPr>
      <w:docPartBody>
        <w:p w:rsidR="00115C88" w:rsidRDefault="00000000">
          <w:pPr>
            <w:pStyle w:val="7129398E765049619996D6EF12667C26"/>
          </w:pPr>
          <w:r w:rsidRPr="00A41799">
            <w:t>Describe the standard payment terms and the payment methods accepted. Describe the pricing plans (one-time service fees, hourly-based fees, markups, and any other fees) and any impact on cash flow.</w:t>
          </w:r>
        </w:p>
      </w:docPartBody>
    </w:docPart>
    <w:docPart>
      <w:docPartPr>
        <w:name w:val="F47357EF587E4B9A8E14B584505FE245"/>
        <w:category>
          <w:name w:val="General"/>
          <w:gallery w:val="placeholder"/>
        </w:category>
        <w:types>
          <w:type w:val="bbPlcHdr"/>
        </w:types>
        <w:behaviors>
          <w:behavior w:val="content"/>
        </w:behaviors>
        <w:guid w:val="{8CCD2E74-264D-4A3E-8849-265FB05AA2F7}"/>
      </w:docPartPr>
      <w:docPartBody>
        <w:p w:rsidR="00115C88" w:rsidRDefault="00000000">
          <w:pPr>
            <w:pStyle w:val="F47357EF587E4B9A8E14B584505FE245"/>
          </w:pPr>
          <w:r w:rsidRPr="00043FFE">
            <w:rPr>
              <w:rStyle w:val="Bold"/>
            </w:rPr>
            <w:t>Technology:</w:t>
          </w:r>
        </w:p>
      </w:docPartBody>
    </w:docPart>
    <w:docPart>
      <w:docPartPr>
        <w:name w:val="CAAABF387ECC44DCBED1A2D0C3057537"/>
        <w:category>
          <w:name w:val="General"/>
          <w:gallery w:val="placeholder"/>
        </w:category>
        <w:types>
          <w:type w:val="bbPlcHdr"/>
        </w:types>
        <w:behaviors>
          <w:behavior w:val="content"/>
        </w:behaviors>
        <w:guid w:val="{99D91888-5A15-491D-8305-393302A5251C}"/>
      </w:docPartPr>
      <w:docPartBody>
        <w:p w:rsidR="00115C88" w:rsidRDefault="00000000">
          <w:pPr>
            <w:pStyle w:val="CAAABF387ECC44DCBED1A2D0C3057537"/>
          </w:pPr>
          <w:r w:rsidRPr="00A41799">
            <w:t>If technology is critical to the business, whether it is part of the service offering or is fundamental to delivering a service, describe the key technologies used that are proprietary. If the business data (company or customer) is at risk, describe the data security plan in place, as well as any backup or recovery in the case of a disaster or outage.</w:t>
          </w:r>
        </w:p>
      </w:docPartBody>
    </w:docPart>
    <w:docPart>
      <w:docPartPr>
        <w:name w:val="E69DC52F76B8478A86E95050EF160A42"/>
        <w:category>
          <w:name w:val="General"/>
          <w:gallery w:val="placeholder"/>
        </w:category>
        <w:types>
          <w:type w:val="bbPlcHdr"/>
        </w:types>
        <w:behaviors>
          <w:behavior w:val="content"/>
        </w:behaviors>
        <w:guid w:val="{7F8C3788-6A87-4E4D-9804-C9626F5A82EE}"/>
      </w:docPartPr>
      <w:docPartBody>
        <w:p w:rsidR="00115C88" w:rsidRDefault="00000000">
          <w:pPr>
            <w:pStyle w:val="E69DC52F76B8478A86E95050EF160A42"/>
          </w:pPr>
          <w:r w:rsidRPr="00043FFE">
            <w:rPr>
              <w:rStyle w:val="Bold"/>
            </w:rPr>
            <w:t>Key customers:</w:t>
          </w:r>
        </w:p>
      </w:docPartBody>
    </w:docPart>
    <w:docPart>
      <w:docPartPr>
        <w:name w:val="F9FBBBF1B8B047A6BEE6E974A7EF54D0"/>
        <w:category>
          <w:name w:val="General"/>
          <w:gallery w:val="placeholder"/>
        </w:category>
        <w:types>
          <w:type w:val="bbPlcHdr"/>
        </w:types>
        <w:behaviors>
          <w:behavior w:val="content"/>
        </w:behaviors>
        <w:guid w:val="{6A84ABCE-2E6A-4DA0-AB0B-20A4223BA7EE}"/>
      </w:docPartPr>
      <w:docPartBody>
        <w:p w:rsidR="00115C88" w:rsidRDefault="00000000">
          <w:pPr>
            <w:pStyle w:val="F9FBBBF1B8B047A6BEE6E974A7EF54D0"/>
          </w:pPr>
          <w:r w:rsidRPr="00A41799">
            <w:t>Identify any customers that are important to the success of the business due to a partnership, volume, or pathway to a new market. Also identify any customers who bring in more than 10% of the company’s revenues.</w:t>
          </w:r>
        </w:p>
      </w:docPartBody>
    </w:docPart>
    <w:docPart>
      <w:docPartPr>
        <w:name w:val="8FEF002ED0EE41E18D61BF0FA47594FA"/>
        <w:category>
          <w:name w:val="General"/>
          <w:gallery w:val="placeholder"/>
        </w:category>
        <w:types>
          <w:type w:val="bbPlcHdr"/>
        </w:types>
        <w:behaviors>
          <w:behavior w:val="content"/>
        </w:behaviors>
        <w:guid w:val="{8959B568-536D-436B-BDFC-008B7E421C99}"/>
      </w:docPartPr>
      <w:docPartBody>
        <w:p w:rsidR="00115C88" w:rsidRDefault="00000000">
          <w:pPr>
            <w:pStyle w:val="8FEF002ED0EE41E18D61BF0FA47594FA"/>
          </w:pPr>
          <w:r w:rsidRPr="00DE65A2">
            <w:rPr>
              <w:rStyle w:val="Bold"/>
            </w:rPr>
            <w:t>Key employees and organization:</w:t>
          </w:r>
        </w:p>
      </w:docPartBody>
    </w:docPart>
    <w:docPart>
      <w:docPartPr>
        <w:name w:val="ABD4EEB39297471B96D2C2585021F298"/>
        <w:category>
          <w:name w:val="General"/>
          <w:gallery w:val="placeholder"/>
        </w:category>
        <w:types>
          <w:type w:val="bbPlcHdr"/>
        </w:types>
        <w:behaviors>
          <w:behavior w:val="content"/>
        </w:behaviors>
        <w:guid w:val="{49003C78-DDDD-4071-8F35-D855743BF1BD}"/>
      </w:docPartPr>
      <w:docPartBody>
        <w:p w:rsidR="00115C88" w:rsidRDefault="00000000">
          <w:pPr>
            <w:pStyle w:val="ABD4EEB39297471B96D2C2585021F298"/>
          </w:pPr>
          <w:r w:rsidRPr="00A41799">
            <w:t>Describe unique skills or experiences that are required of the current team. If necessary, describe any proprietary recruiting or training processes in place. List key employees that are necessary for success. Include an organization chart to support this section.</w:t>
          </w:r>
        </w:p>
      </w:docPartBody>
    </w:docPart>
    <w:docPart>
      <w:docPartPr>
        <w:name w:val="20C5EC847A234F448E801293C4AF666F"/>
        <w:category>
          <w:name w:val="General"/>
          <w:gallery w:val="placeholder"/>
        </w:category>
        <w:types>
          <w:type w:val="bbPlcHdr"/>
        </w:types>
        <w:behaviors>
          <w:behavior w:val="content"/>
        </w:behaviors>
        <w:guid w:val="{67D484A8-4A0D-4184-A628-7BDC212379DA}"/>
      </w:docPartPr>
      <w:docPartBody>
        <w:p w:rsidR="00115C88" w:rsidRDefault="00000000">
          <w:pPr>
            <w:pStyle w:val="20C5EC847A234F448E801293C4AF666F"/>
          </w:pPr>
          <w:r w:rsidRPr="00DE65A2">
            <w:rPr>
              <w:rStyle w:val="Bold"/>
            </w:rPr>
            <w:t>Facilities:</w:t>
          </w:r>
        </w:p>
      </w:docPartBody>
    </w:docPart>
    <w:docPart>
      <w:docPartPr>
        <w:name w:val="DE8B1F010622471DB46C8E69401FDE8B"/>
        <w:category>
          <w:name w:val="General"/>
          <w:gallery w:val="placeholder"/>
        </w:category>
        <w:types>
          <w:type w:val="bbPlcHdr"/>
        </w:types>
        <w:behaviors>
          <w:behavior w:val="content"/>
        </w:behaviors>
        <w:guid w:val="{F5AB83FB-AC29-46BC-9B27-C43BAE157E2F}"/>
      </w:docPartPr>
      <w:docPartBody>
        <w:p w:rsidR="00115C88" w:rsidRDefault="00000000">
          <w:pPr>
            <w:pStyle w:val="DE8B1F010622471DB46C8E69401FDE8B"/>
          </w:pPr>
          <w:r w:rsidRPr="00A41799">
            <w:t>Describe the type of business facility, whether leased, owned, or a shared business premises. Provide a listing of business locations, their purpose, and future plans for these facilities. If there are no facilities, and the business plans to buy or lease them, include that in this plan.</w:t>
          </w:r>
        </w:p>
      </w:docPartBody>
    </w:docPart>
    <w:docPart>
      <w:docPartPr>
        <w:name w:val="926517D2605843ECA7F833A59174FDC4"/>
        <w:category>
          <w:name w:val="General"/>
          <w:gallery w:val="placeholder"/>
        </w:category>
        <w:types>
          <w:type w:val="bbPlcHdr"/>
        </w:types>
        <w:behaviors>
          <w:behavior w:val="content"/>
        </w:behaviors>
        <w:guid w:val="{B8DF1D4B-03A8-4693-9CEB-A4118988AD80}"/>
      </w:docPartPr>
      <w:docPartBody>
        <w:p w:rsidR="00115C88" w:rsidRDefault="00000000">
          <w:pPr>
            <w:pStyle w:val="926517D2605843ECA7F833A59174FDC4"/>
          </w:pPr>
          <w:r w:rsidRPr="00404E77">
            <w:t>Marketing and Sales Plan</w:t>
          </w:r>
        </w:p>
      </w:docPartBody>
    </w:docPart>
    <w:docPart>
      <w:docPartPr>
        <w:name w:val="91F31B6036FC4F10B23769E82BF77AFD"/>
        <w:category>
          <w:name w:val="General"/>
          <w:gallery w:val="placeholder"/>
        </w:category>
        <w:types>
          <w:type w:val="bbPlcHdr"/>
        </w:types>
        <w:behaviors>
          <w:behavior w:val="content"/>
        </w:behaviors>
        <w:guid w:val="{33256C3F-1E34-4F86-AF0A-4B8451754AD0}"/>
      </w:docPartPr>
      <w:docPartBody>
        <w:p w:rsidR="00115C88" w:rsidRDefault="00000000">
          <w:pPr>
            <w:pStyle w:val="91F31B6036FC4F10B23769E82BF77AFD"/>
          </w:pPr>
          <w:r w:rsidRPr="00A41799">
            <w:t>Promoting the business, whether through generating leads or traffic to a website or store, is one of the most important functions of any business. In this section of the plan, provide details of intended marketing of the business. Describe the key messages and channels used for generating leads and promoting the business. This section should also describe any sales strategy. Depending on the type of business, the following sections may or may not be necessary. Only include what is needed and remove everything else.</w:t>
          </w:r>
        </w:p>
      </w:docPartBody>
    </w:docPart>
    <w:docPart>
      <w:docPartPr>
        <w:name w:val="339CA5964F7A42C5AD9A87FF06D9ECE5"/>
        <w:category>
          <w:name w:val="General"/>
          <w:gallery w:val="placeholder"/>
        </w:category>
        <w:types>
          <w:type w:val="bbPlcHdr"/>
        </w:types>
        <w:behaviors>
          <w:behavior w:val="content"/>
        </w:behaviors>
        <w:guid w:val="{6C67FC1D-8E59-4E9E-BC80-13AEF442F2CB}"/>
      </w:docPartPr>
      <w:docPartBody>
        <w:p w:rsidR="00115C88" w:rsidRDefault="00000000">
          <w:pPr>
            <w:pStyle w:val="339CA5964F7A42C5AD9A87FF06D9ECE5"/>
          </w:pPr>
          <w:r w:rsidRPr="00026EAE">
            <w:rPr>
              <w:rStyle w:val="Bold"/>
            </w:rPr>
            <w:t>Key messages:</w:t>
          </w:r>
        </w:p>
      </w:docPartBody>
    </w:docPart>
    <w:docPart>
      <w:docPartPr>
        <w:name w:val="3B67CEFADE0B4E9DA63A9E021C212D21"/>
        <w:category>
          <w:name w:val="General"/>
          <w:gallery w:val="placeholder"/>
        </w:category>
        <w:types>
          <w:type w:val="bbPlcHdr"/>
        </w:types>
        <w:behaviors>
          <w:behavior w:val="content"/>
        </w:behaviors>
        <w:guid w:val="{513DEA42-148D-4504-9E80-107EEF89E61F}"/>
      </w:docPartPr>
      <w:docPartBody>
        <w:p w:rsidR="00115C88" w:rsidRDefault="00000000">
          <w:pPr>
            <w:pStyle w:val="3B67CEFADE0B4E9DA63A9E021C212D21"/>
          </w:pPr>
          <w:r w:rsidRPr="00A41799">
            <w:t>Describe the key messages that will elevate services in the target customers’ eyes. If there is sample collateral or graphical images of some messages, include them.</w:t>
          </w:r>
        </w:p>
      </w:docPartBody>
    </w:docPart>
    <w:docPart>
      <w:docPartPr>
        <w:name w:val="23FD089253724F549BAA695F364E0595"/>
        <w:category>
          <w:name w:val="General"/>
          <w:gallery w:val="placeholder"/>
        </w:category>
        <w:types>
          <w:type w:val="bbPlcHdr"/>
        </w:types>
        <w:behaviors>
          <w:behavior w:val="content"/>
        </w:behaviors>
        <w:guid w:val="{550CACAB-157A-48F6-B37A-440570508488}"/>
      </w:docPartPr>
      <w:docPartBody>
        <w:p w:rsidR="00115C88" w:rsidRDefault="00000000">
          <w:pPr>
            <w:pStyle w:val="23FD089253724F549BAA695F364E0595"/>
          </w:pPr>
          <w:r w:rsidRPr="00026EAE">
            <w:rPr>
              <w:rStyle w:val="Bold"/>
            </w:rPr>
            <w:t>Marketing activities:</w:t>
          </w:r>
        </w:p>
      </w:docPartBody>
    </w:docPart>
    <w:docPart>
      <w:docPartPr>
        <w:name w:val="A537B08CE4B74F1489A4EF305AEF4A8B"/>
        <w:category>
          <w:name w:val="General"/>
          <w:gallery w:val="placeholder"/>
        </w:category>
        <w:types>
          <w:type w:val="bbPlcHdr"/>
        </w:types>
        <w:behaviors>
          <w:behavior w:val="content"/>
        </w:behaviors>
        <w:guid w:val="{1742EEA9-2D02-40A7-B25C-F6C2168FD248}"/>
      </w:docPartPr>
      <w:docPartBody>
        <w:p w:rsidR="00115C88" w:rsidRDefault="00000000">
          <w:pPr>
            <w:pStyle w:val="A537B08CE4B74F1489A4EF305AEF4A8B"/>
          </w:pPr>
          <w:r w:rsidRPr="00A41799">
            <w:t>Which of the following promotion options provide the company the best chance of product recognition, qualified leads, store traffic, or appointments?</w:t>
          </w:r>
        </w:p>
      </w:docPartBody>
    </w:docPart>
    <w:docPart>
      <w:docPartPr>
        <w:name w:val="FE4E360B35974B95B1CE736D87EF8361"/>
        <w:category>
          <w:name w:val="General"/>
          <w:gallery w:val="placeholder"/>
        </w:category>
        <w:types>
          <w:type w:val="bbPlcHdr"/>
        </w:types>
        <w:behaviors>
          <w:behavior w:val="content"/>
        </w:behaviors>
        <w:guid w:val="{4DAB349A-0F3E-49D7-A14D-E86A3CCE124C}"/>
      </w:docPartPr>
      <w:docPartBody>
        <w:p w:rsidR="00115C88" w:rsidRPr="00A41799" w:rsidRDefault="00000000" w:rsidP="00A41799">
          <w:pPr>
            <w:pStyle w:val="ListBullet2"/>
          </w:pPr>
          <w:r w:rsidRPr="00A41799">
            <w:t>Media advertising (newspaper, magazine, television, radio)</w:t>
          </w:r>
        </w:p>
        <w:p w:rsidR="00115C88" w:rsidRPr="00A41799" w:rsidRDefault="00000000" w:rsidP="00A41799">
          <w:pPr>
            <w:pStyle w:val="ListBullet2"/>
          </w:pPr>
          <w:r w:rsidRPr="00A41799">
            <w:t>Direct mail</w:t>
          </w:r>
        </w:p>
        <w:p w:rsidR="00115C88" w:rsidRPr="00A41799" w:rsidRDefault="00000000" w:rsidP="00A41799">
          <w:pPr>
            <w:pStyle w:val="ListBullet2"/>
          </w:pPr>
          <w:r w:rsidRPr="00A41799">
            <w:t>Telephone solicitation</w:t>
          </w:r>
        </w:p>
        <w:p w:rsidR="00115C88" w:rsidRPr="00A41799" w:rsidRDefault="00000000" w:rsidP="00A41799">
          <w:pPr>
            <w:pStyle w:val="ListBullet2"/>
          </w:pPr>
          <w:r w:rsidRPr="00A41799">
            <w:t>Seminars or business conferences</w:t>
          </w:r>
        </w:p>
        <w:p w:rsidR="00115C88" w:rsidRPr="00A41799" w:rsidRDefault="00000000" w:rsidP="00A41799">
          <w:pPr>
            <w:pStyle w:val="ListBullet2"/>
          </w:pPr>
          <w:r w:rsidRPr="00A41799">
            <w:t>Joint advertising with other companies</w:t>
          </w:r>
        </w:p>
        <w:p w:rsidR="00115C88" w:rsidRPr="00A41799" w:rsidRDefault="00000000" w:rsidP="00A41799">
          <w:pPr>
            <w:pStyle w:val="ListBullet2"/>
          </w:pPr>
          <w:r w:rsidRPr="00A41799">
            <w:t>Word of mouth or fixed signage</w:t>
          </w:r>
        </w:p>
        <w:p w:rsidR="00115C88" w:rsidRPr="00A41799" w:rsidRDefault="00000000" w:rsidP="00A41799">
          <w:pPr>
            <w:pStyle w:val="ListBullet2"/>
          </w:pPr>
          <w:r w:rsidRPr="00A41799">
            <w:t>Digital marketing such as social media, email marketing, SEO, or blogging</w:t>
          </w:r>
        </w:p>
        <w:p w:rsidR="00115C88" w:rsidRPr="00A41799" w:rsidRDefault="00000000" w:rsidP="00A41799">
          <w:pPr>
            <w:pStyle w:val="ListBullet2"/>
          </w:pPr>
          <w:r w:rsidRPr="00A41799">
            <w:t xml:space="preserve">Provide limited free consultations (such as free job pricing for </w:t>
          </w:r>
          <w:r>
            <w:t>c</w:t>
          </w:r>
          <w:r w:rsidRPr="00A41799">
            <w:t xml:space="preserve">ontractors, free landscaping consultation for landscapers, or free pricing opinions for real estate agents) </w:t>
          </w:r>
        </w:p>
        <w:p w:rsidR="00115C88" w:rsidRPr="00A41799" w:rsidRDefault="00000000" w:rsidP="00A41799">
          <w:pPr>
            <w:pStyle w:val="ListBullet2"/>
          </w:pPr>
          <w:r w:rsidRPr="00A41799">
            <w:t>Sponsor local sports teams or other community events</w:t>
          </w:r>
        </w:p>
        <w:p w:rsidR="00115C88" w:rsidRPr="00A41799" w:rsidRDefault="00000000" w:rsidP="00A41799">
          <w:pPr>
            <w:pStyle w:val="ListBullet2"/>
          </w:pPr>
          <w:r w:rsidRPr="00A41799">
            <w:t>Give free informational talks either at the business offices or for local businesses offering complementary services (such as a real estate agent providing seminars about preparing a home to bring to market</w:t>
          </w:r>
          <w:r>
            <w:t>)</w:t>
          </w:r>
        </w:p>
        <w:p w:rsidR="00115C88" w:rsidRDefault="00000000">
          <w:pPr>
            <w:pStyle w:val="FE4E360B35974B95B1CE736D87EF8361"/>
          </w:pPr>
          <w:r w:rsidRPr="00A41799">
            <w:t>Do free work for local non-profits (such as an ad agency designing a local farmer’s market’s website for free)</w:t>
          </w:r>
        </w:p>
      </w:docPartBody>
    </w:docPart>
    <w:docPart>
      <w:docPartPr>
        <w:name w:val="D69217DABFC84C9199A4DA86302056BC"/>
        <w:category>
          <w:name w:val="General"/>
          <w:gallery w:val="placeholder"/>
        </w:category>
        <w:types>
          <w:type w:val="bbPlcHdr"/>
        </w:types>
        <w:behaviors>
          <w:behavior w:val="content"/>
        </w:behaviors>
        <w:guid w:val="{04B185DF-3AD6-47A0-935D-2C6D39B392EE}"/>
      </w:docPartPr>
      <w:docPartBody>
        <w:p w:rsidR="00115C88" w:rsidRDefault="00000000">
          <w:pPr>
            <w:pStyle w:val="D69217DABFC84C9199A4DA86302056BC"/>
          </w:pPr>
          <w:r w:rsidRPr="00404E77">
            <w:rPr>
              <w:rStyle w:val="Bold"/>
            </w:rPr>
            <w:t>Sales strategy:</w:t>
          </w:r>
        </w:p>
      </w:docPartBody>
    </w:docPart>
    <w:docPart>
      <w:docPartPr>
        <w:name w:val="5A42312C4E7847A1AB2920A6BB4605FD"/>
        <w:category>
          <w:name w:val="General"/>
          <w:gallery w:val="placeholder"/>
        </w:category>
        <w:types>
          <w:type w:val="bbPlcHdr"/>
        </w:types>
        <w:behaviors>
          <w:behavior w:val="content"/>
        </w:behaviors>
        <w:guid w:val="{C1F5FEEC-D901-4DDF-9B8E-CEDF3487FA74}"/>
      </w:docPartPr>
      <w:docPartBody>
        <w:p w:rsidR="00115C88" w:rsidRDefault="00000000">
          <w:pPr>
            <w:pStyle w:val="5A42312C4E7847A1AB2920A6BB4605FD"/>
          </w:pPr>
          <w:r w:rsidRPr="00404E77">
            <w:t>If needed, what will be the sales approach? Will there be full-time commissioned sales people, contract sales, or another approach? Many one-on-one service businesses are heavily reliant on word of mouth. Take this into account when developing the sales strategy.</w:t>
          </w:r>
        </w:p>
      </w:docPartBody>
    </w:docPart>
    <w:docPart>
      <w:docPartPr>
        <w:name w:val="372A9B1A9FBE4BE5A5BC5F51B16802C9"/>
        <w:category>
          <w:name w:val="General"/>
          <w:gallery w:val="placeholder"/>
        </w:category>
        <w:types>
          <w:type w:val="bbPlcHdr"/>
        </w:types>
        <w:behaviors>
          <w:behavior w:val="content"/>
        </w:behaviors>
        <w:guid w:val="{9167D5BB-E74B-4A12-B028-29921FA697F0}"/>
      </w:docPartPr>
      <w:docPartBody>
        <w:p w:rsidR="00115C88" w:rsidRDefault="00000000">
          <w:pPr>
            <w:pStyle w:val="372A9B1A9FBE4BE5A5BC5F51B16802C9"/>
          </w:pPr>
          <w:r w:rsidRPr="00404E77">
            <w:t>Financial Plan</w:t>
          </w:r>
        </w:p>
      </w:docPartBody>
    </w:docPart>
    <w:docPart>
      <w:docPartPr>
        <w:name w:val="A52A3F31B4F24A95A11BFCDAF97A012E"/>
        <w:category>
          <w:name w:val="General"/>
          <w:gallery w:val="placeholder"/>
        </w:category>
        <w:types>
          <w:type w:val="bbPlcHdr"/>
        </w:types>
        <w:behaviors>
          <w:behavior w:val="content"/>
        </w:behaviors>
        <w:guid w:val="{6436FEC3-851C-4A3B-884A-649C30692E32}"/>
      </w:docPartPr>
      <w:docPartBody>
        <w:p w:rsidR="00115C88" w:rsidRDefault="00000000" w:rsidP="00A41799">
          <w:r>
            <w:t xml:space="preserve">Creating a financial plan is where all of the business planning comes together. Up to this point, the target market, target customers, and pricing have all been identified. These items, along with assumptions, will help estimate the company’s sales forecast. The other side of the business will be what expenses are expected. This is important on an ongoing basis to see when the business is profitable. It is also important to know what expenses will need to be funded before customer sales, or the cash they generate, is received. </w:t>
          </w:r>
        </w:p>
        <w:p w:rsidR="00115C88" w:rsidRDefault="00000000">
          <w:pPr>
            <w:pStyle w:val="A52A3F31B4F24A95A11BFCDAF97A012E"/>
          </w:pPr>
          <w:r>
            <w:t>At a minimum, this section should include estimated start-up costs and projected profit and loss, along with a summary of the assumptions being made with these projections. Assumptions should include initial and ongoing sales, along with the timing of these inflows.</w:t>
          </w:r>
        </w:p>
      </w:docPartBody>
    </w:docPart>
    <w:docPart>
      <w:docPartPr>
        <w:name w:val="0C28DA289A1B468D992B2156B47F7BF0"/>
        <w:category>
          <w:name w:val="General"/>
          <w:gallery w:val="placeholder"/>
        </w:category>
        <w:types>
          <w:type w:val="bbPlcHdr"/>
        </w:types>
        <w:behaviors>
          <w:behavior w:val="content"/>
        </w:behaviors>
        <w:guid w:val="{011F50ED-84D0-4F08-BEE0-C0E0C6D8DF37}"/>
      </w:docPartPr>
      <w:docPartBody>
        <w:p w:rsidR="00115C88" w:rsidRDefault="00000000">
          <w:pPr>
            <w:pStyle w:val="0C28DA289A1B468D992B2156B47F7BF0"/>
          </w:pPr>
          <w:r w:rsidRPr="00B37B3B">
            <w:rPr>
              <w:rStyle w:val="Bold"/>
            </w:rPr>
            <w:t>Projected start-up costs:</w:t>
          </w:r>
        </w:p>
      </w:docPartBody>
    </w:docPart>
    <w:docPart>
      <w:docPartPr>
        <w:name w:val="6C23938CD3214FAEA122F6CF58C74653"/>
        <w:category>
          <w:name w:val="General"/>
          <w:gallery w:val="placeholder"/>
        </w:category>
        <w:types>
          <w:type w:val="bbPlcHdr"/>
        </w:types>
        <w:behaviors>
          <w:behavior w:val="content"/>
        </w:behaviors>
        <w:guid w:val="{FB323683-FDAE-4D66-AB1E-9AFB9F988E9B}"/>
      </w:docPartPr>
      <w:docPartBody>
        <w:p w:rsidR="00115C88" w:rsidRDefault="00000000">
          <w:pPr>
            <w:pStyle w:val="6C23938CD3214FAEA122F6CF58C74653"/>
          </w:pPr>
          <w:r w:rsidRPr="00A41799">
            <w:t>The table below shows a sample of ongoing and one-time cost items that the business might need in order to open. Many businesses are paid on credit over time and do not have cash coming in immediately. It is necessary to make assumptions about how many months of recurring items, in addition to one-time expenses, to estimate when cash will begin to flow into the company. To begin with, the company will have to fund out of savings or an initial investment. There is a blank table in the Appendix to complete potential start-up cost projections.</w:t>
          </w:r>
        </w:p>
      </w:docPartBody>
    </w:docPart>
    <w:docPart>
      <w:docPartPr>
        <w:name w:val="9CF42E8C9E894D6183F68363DACFC873"/>
        <w:category>
          <w:name w:val="General"/>
          <w:gallery w:val="placeholder"/>
        </w:category>
        <w:types>
          <w:type w:val="bbPlcHdr"/>
        </w:types>
        <w:behaviors>
          <w:behavior w:val="content"/>
        </w:behaviors>
        <w:guid w:val="{52E31DC5-6AF8-47F4-8AE6-C93DBE0D1C2B}"/>
      </w:docPartPr>
      <w:docPartBody>
        <w:p w:rsidR="00115C88" w:rsidRDefault="00000000">
          <w:pPr>
            <w:pStyle w:val="9CF42E8C9E894D6183F68363DACFC873"/>
          </w:pPr>
          <w:r w:rsidRPr="008F704C">
            <w:rPr>
              <w:b/>
              <w:bCs/>
            </w:rPr>
            <w:t>Projected profit and loss model:</w:t>
          </w:r>
        </w:p>
      </w:docPartBody>
    </w:docPart>
    <w:docPart>
      <w:docPartPr>
        <w:name w:val="0F3EC89D6D344CE69BBA016302C2BF31"/>
        <w:category>
          <w:name w:val="General"/>
          <w:gallery w:val="placeholder"/>
        </w:category>
        <w:types>
          <w:type w:val="bbPlcHdr"/>
        </w:types>
        <w:behaviors>
          <w:behavior w:val="content"/>
        </w:behaviors>
        <w:guid w:val="{47FA184B-02F0-4BFF-898C-0D4341EB4911}"/>
      </w:docPartPr>
      <w:docPartBody>
        <w:p w:rsidR="00115C88" w:rsidRDefault="00000000">
          <w:pPr>
            <w:pStyle w:val="0F3EC89D6D344CE69BBA016302C2BF31"/>
          </w:pPr>
          <w:r w:rsidRPr="00A41799">
            <w:t>The model below shows a sample of the projections a small business is forecasting for their first 12 months of operations. The top portion of the table shows projected sales and gross profit. This is a good place to begin creating the company’s sales forecast. The next section itemizes the recurring expenses the business is projecting for the same months. These should be consistent with the estimated start-up costs completed in the prior section. At the bottom of this model, it will possible to see when the company is becoming profitable and what expense items are the most impactful to its profitability. There is a blank table in the Appendix to complete the business’ own start-up cost projections.</w:t>
          </w:r>
        </w:p>
      </w:docPartBody>
    </w:docPart>
    <w:docPart>
      <w:docPartPr>
        <w:name w:val="166F68C447264B18A9BB7A0445AC6D01"/>
        <w:category>
          <w:name w:val="General"/>
          <w:gallery w:val="placeholder"/>
        </w:category>
        <w:types>
          <w:type w:val="bbPlcHdr"/>
        </w:types>
        <w:behaviors>
          <w:behavior w:val="content"/>
        </w:behaviors>
        <w:guid w:val="{83C27077-4E89-4BB9-AC67-8998B326F71C}"/>
      </w:docPartPr>
      <w:docPartBody>
        <w:p w:rsidR="00115C88" w:rsidRDefault="00000000">
          <w:pPr>
            <w:pStyle w:val="166F68C447264B18A9BB7A0445AC6D01"/>
          </w:pPr>
          <w:r w:rsidRPr="00404E77">
            <w:t>Appendix</w:t>
          </w:r>
        </w:p>
      </w:docPartBody>
    </w:docPart>
    <w:docPart>
      <w:docPartPr>
        <w:name w:val="4E7ADFBC352D41C991BBA3D420A552D0"/>
        <w:category>
          <w:name w:val="General"/>
          <w:gallery w:val="placeholder"/>
        </w:category>
        <w:types>
          <w:type w:val="bbPlcHdr"/>
        </w:types>
        <w:behaviors>
          <w:behavior w:val="content"/>
        </w:behaviors>
        <w:guid w:val="{3BE83369-28F4-4BD5-B23A-9F27776AA77B}"/>
      </w:docPartPr>
      <w:docPartBody>
        <w:p w:rsidR="00115C88" w:rsidRDefault="00000000">
          <w:pPr>
            <w:pStyle w:val="4E7ADFBC352D41C991BBA3D420A552D0"/>
          </w:pPr>
          <w:r w:rsidRPr="001C4430">
            <w:t>START-UP COSTS</w:t>
          </w:r>
        </w:p>
      </w:docPartBody>
    </w:docPart>
    <w:docPart>
      <w:docPartPr>
        <w:name w:val="28A33AD06D7B459BB2893D5F9994BF61"/>
        <w:category>
          <w:name w:val="General"/>
          <w:gallery w:val="placeholder"/>
        </w:category>
        <w:types>
          <w:type w:val="bbPlcHdr"/>
        </w:types>
        <w:behaviors>
          <w:behavior w:val="content"/>
        </w:behaviors>
        <w:guid w:val="{C09ADE57-D94C-4213-9468-F5DBE61D0352}"/>
      </w:docPartPr>
      <w:docPartBody>
        <w:p w:rsidR="00115C88" w:rsidRDefault="00000000">
          <w:pPr>
            <w:pStyle w:val="28A33AD06D7B459BB2893D5F9994BF61"/>
          </w:pPr>
          <w:r w:rsidRPr="00DE16D8">
            <w:rPr>
              <w:sz w:val="20"/>
              <w:szCs w:val="20"/>
            </w:rPr>
            <w:t xml:space="preserve">Office-Based </w:t>
          </w:r>
          <w:r w:rsidRPr="00F77933">
            <w:t>Agency</w:t>
          </w:r>
        </w:p>
      </w:docPartBody>
    </w:docPart>
    <w:docPart>
      <w:docPartPr>
        <w:name w:val="D36568FF965641A8BA1816570F9E921B"/>
        <w:category>
          <w:name w:val="General"/>
          <w:gallery w:val="placeholder"/>
        </w:category>
        <w:types>
          <w:type w:val="bbPlcHdr"/>
        </w:types>
        <w:behaviors>
          <w:behavior w:val="content"/>
        </w:behaviors>
        <w:guid w:val="{0C42B108-EAB2-4FB4-8F9B-C0AAC04953EF}"/>
      </w:docPartPr>
      <w:docPartBody>
        <w:p w:rsidR="00115C88" w:rsidRDefault="00000000">
          <w:pPr>
            <w:pStyle w:val="D36568FF965641A8BA1816570F9E921B"/>
          </w:pPr>
          <w:r w:rsidRPr="00F77933">
            <w:t>Date</w:t>
          </w:r>
        </w:p>
      </w:docPartBody>
    </w:docPart>
    <w:docPart>
      <w:docPartPr>
        <w:name w:val="6B6F764C608A44A59542DD159E11402E"/>
        <w:category>
          <w:name w:val="General"/>
          <w:gallery w:val="placeholder"/>
        </w:category>
        <w:types>
          <w:type w:val="bbPlcHdr"/>
        </w:types>
        <w:behaviors>
          <w:behavior w:val="content"/>
        </w:behaviors>
        <w:guid w:val="{3D87D349-D7AD-4865-B787-EF63A82B2BEA}"/>
      </w:docPartPr>
      <w:docPartBody>
        <w:p w:rsidR="00115C88" w:rsidRDefault="00000000">
          <w:pPr>
            <w:pStyle w:val="6B6F764C608A44A59542DD159E11402E"/>
          </w:pPr>
          <w:r w:rsidRPr="00F77933">
            <w:rPr>
              <w:rStyle w:val="Bold"/>
            </w:rPr>
            <w:t>COST ITEMS</w:t>
          </w:r>
        </w:p>
      </w:docPartBody>
    </w:docPart>
    <w:docPart>
      <w:docPartPr>
        <w:name w:val="4AF476A423014FB29180979C29FFC8E1"/>
        <w:category>
          <w:name w:val="General"/>
          <w:gallery w:val="placeholder"/>
        </w:category>
        <w:types>
          <w:type w:val="bbPlcHdr"/>
        </w:types>
        <w:behaviors>
          <w:behavior w:val="content"/>
        </w:behaviors>
        <w:guid w:val="{B52E1F5F-DB92-4D9B-A919-B856BC1D9A9A}"/>
      </w:docPartPr>
      <w:docPartBody>
        <w:p w:rsidR="00115C88" w:rsidRDefault="00000000">
          <w:pPr>
            <w:pStyle w:val="4AF476A423014FB29180979C29FFC8E1"/>
          </w:pPr>
          <w:r w:rsidRPr="00F77933">
            <w:rPr>
              <w:rStyle w:val="Bold"/>
            </w:rPr>
            <w:t>MONTHS</w:t>
          </w:r>
        </w:p>
      </w:docPartBody>
    </w:docPart>
    <w:docPart>
      <w:docPartPr>
        <w:name w:val="AA8A5708B7D84220AA95057EAB6A50F2"/>
        <w:category>
          <w:name w:val="General"/>
          <w:gallery w:val="placeholder"/>
        </w:category>
        <w:types>
          <w:type w:val="bbPlcHdr"/>
        </w:types>
        <w:behaviors>
          <w:behavior w:val="content"/>
        </w:behaviors>
        <w:guid w:val="{A4BFD9BB-EEE5-4ED6-810A-1E5EC95C3539}"/>
      </w:docPartPr>
      <w:docPartBody>
        <w:p w:rsidR="00115C88" w:rsidRDefault="00000000">
          <w:pPr>
            <w:pStyle w:val="AA8A5708B7D84220AA95057EAB6A50F2"/>
          </w:pPr>
          <w:r w:rsidRPr="00F77933">
            <w:rPr>
              <w:rStyle w:val="Bold"/>
            </w:rPr>
            <w:t>COST/ MONTH</w:t>
          </w:r>
        </w:p>
      </w:docPartBody>
    </w:docPart>
    <w:docPart>
      <w:docPartPr>
        <w:name w:val="55C1E5DF4601482AB50614C22F4FC8C8"/>
        <w:category>
          <w:name w:val="General"/>
          <w:gallery w:val="placeholder"/>
        </w:category>
        <w:types>
          <w:type w:val="bbPlcHdr"/>
        </w:types>
        <w:behaviors>
          <w:behavior w:val="content"/>
        </w:behaviors>
        <w:guid w:val="{1D66BEEA-3183-42BE-83EF-50487CB019D8}"/>
      </w:docPartPr>
      <w:docPartBody>
        <w:p w:rsidR="00115C88" w:rsidRDefault="00000000">
          <w:pPr>
            <w:pStyle w:val="55C1E5DF4601482AB50614C22F4FC8C8"/>
          </w:pPr>
          <w:r w:rsidRPr="00F77933">
            <w:rPr>
              <w:rStyle w:val="Bold"/>
            </w:rPr>
            <w:t>ONE-TIME COST</w:t>
          </w:r>
        </w:p>
      </w:docPartBody>
    </w:docPart>
    <w:docPart>
      <w:docPartPr>
        <w:name w:val="C5F8723361FD477FA65F5FC15394D072"/>
        <w:category>
          <w:name w:val="General"/>
          <w:gallery w:val="placeholder"/>
        </w:category>
        <w:types>
          <w:type w:val="bbPlcHdr"/>
        </w:types>
        <w:behaviors>
          <w:behavior w:val="content"/>
        </w:behaviors>
        <w:guid w:val="{721B66D0-44CA-4D7B-B7F2-689A36189DEE}"/>
      </w:docPartPr>
      <w:docPartBody>
        <w:p w:rsidR="00115C88" w:rsidRDefault="00000000">
          <w:pPr>
            <w:pStyle w:val="C5F8723361FD477FA65F5FC15394D072"/>
          </w:pPr>
          <w:r w:rsidRPr="00F77933">
            <w:rPr>
              <w:rStyle w:val="Bold"/>
            </w:rPr>
            <w:t>TOTAL COST</w:t>
          </w:r>
        </w:p>
      </w:docPartBody>
    </w:docPart>
    <w:docPart>
      <w:docPartPr>
        <w:name w:val="3682F08913694CEFA8ACD44C118F2049"/>
        <w:category>
          <w:name w:val="General"/>
          <w:gallery w:val="placeholder"/>
        </w:category>
        <w:types>
          <w:type w:val="bbPlcHdr"/>
        </w:types>
        <w:behaviors>
          <w:behavior w:val="content"/>
        </w:behaviors>
        <w:guid w:val="{B66ADA0B-9983-4C74-8399-A1FFBF4482C2}"/>
      </w:docPartPr>
      <w:docPartBody>
        <w:p w:rsidR="00115C88" w:rsidRDefault="00000000">
          <w:pPr>
            <w:pStyle w:val="3682F08913694CEFA8ACD44C118F2049"/>
          </w:pPr>
          <w:r w:rsidRPr="00974DD3">
            <w:t>Advertising/Marketing</w:t>
          </w:r>
        </w:p>
      </w:docPartBody>
    </w:docPart>
    <w:docPart>
      <w:docPartPr>
        <w:name w:val="686598579E6248918452D35733B0F6F8"/>
        <w:category>
          <w:name w:val="General"/>
          <w:gallery w:val="placeholder"/>
        </w:category>
        <w:types>
          <w:type w:val="bbPlcHdr"/>
        </w:types>
        <w:behaviors>
          <w:behavior w:val="content"/>
        </w:behaviors>
        <w:guid w:val="{7EC25B69-778D-41DB-BCC5-51BECE12A087}"/>
      </w:docPartPr>
      <w:docPartBody>
        <w:p w:rsidR="00115C88" w:rsidRDefault="00000000">
          <w:pPr>
            <w:pStyle w:val="686598579E6248918452D35733B0F6F8"/>
          </w:pPr>
          <w:r w:rsidRPr="00974DD3">
            <w:t>Employee Salaries</w:t>
          </w:r>
        </w:p>
      </w:docPartBody>
    </w:docPart>
    <w:docPart>
      <w:docPartPr>
        <w:name w:val="0FB99481A45E41DBABC97E06167F715A"/>
        <w:category>
          <w:name w:val="General"/>
          <w:gallery w:val="placeholder"/>
        </w:category>
        <w:types>
          <w:type w:val="bbPlcHdr"/>
        </w:types>
        <w:behaviors>
          <w:behavior w:val="content"/>
        </w:behaviors>
        <w:guid w:val="{F97E517E-F1DE-4B32-84B0-F07906E8B494}"/>
      </w:docPartPr>
      <w:docPartBody>
        <w:p w:rsidR="00115C88" w:rsidRDefault="00000000">
          <w:pPr>
            <w:pStyle w:val="0FB99481A45E41DBABC97E06167F715A"/>
          </w:pPr>
          <w:r w:rsidRPr="00974DD3">
            <w:t>Employee Payroll Taxes and Benefits</w:t>
          </w:r>
        </w:p>
      </w:docPartBody>
    </w:docPart>
    <w:docPart>
      <w:docPartPr>
        <w:name w:val="75FE833B3ECA417C80FDCC1C8B77A3DA"/>
        <w:category>
          <w:name w:val="General"/>
          <w:gallery w:val="placeholder"/>
        </w:category>
        <w:types>
          <w:type w:val="bbPlcHdr"/>
        </w:types>
        <w:behaviors>
          <w:behavior w:val="content"/>
        </w:behaviors>
        <w:guid w:val="{2393D3C7-7B8B-44EF-B4C5-3C2124A112CE}"/>
      </w:docPartPr>
      <w:docPartBody>
        <w:p w:rsidR="00115C88" w:rsidRDefault="00000000">
          <w:pPr>
            <w:pStyle w:val="75FE833B3ECA417C80FDCC1C8B77A3DA"/>
          </w:pPr>
          <w:r w:rsidRPr="00974DD3">
            <w:t>Rent/Lease Payments/Utilities</w:t>
          </w:r>
        </w:p>
      </w:docPartBody>
    </w:docPart>
    <w:docPart>
      <w:docPartPr>
        <w:name w:val="37637F2CAA69475BB6BE03D349F6CF31"/>
        <w:category>
          <w:name w:val="General"/>
          <w:gallery w:val="placeholder"/>
        </w:category>
        <w:types>
          <w:type w:val="bbPlcHdr"/>
        </w:types>
        <w:behaviors>
          <w:behavior w:val="content"/>
        </w:behaviors>
        <w:guid w:val="{A3DCE256-CE35-4CB4-87CA-3905588E8A33}"/>
      </w:docPartPr>
      <w:docPartBody>
        <w:p w:rsidR="00115C88" w:rsidRDefault="00000000">
          <w:pPr>
            <w:pStyle w:val="37637F2CAA69475BB6BE03D349F6CF31"/>
          </w:pPr>
          <w:r w:rsidRPr="00974DD3">
            <w:t>Postage/Shipping</w:t>
          </w:r>
        </w:p>
      </w:docPartBody>
    </w:docPart>
    <w:docPart>
      <w:docPartPr>
        <w:name w:val="40BC18A83B354F4D83B2E27C4895D524"/>
        <w:category>
          <w:name w:val="General"/>
          <w:gallery w:val="placeholder"/>
        </w:category>
        <w:types>
          <w:type w:val="bbPlcHdr"/>
        </w:types>
        <w:behaviors>
          <w:behavior w:val="content"/>
        </w:behaviors>
        <w:guid w:val="{4DDD52CE-8ED1-4ABC-A644-968D48EC1354}"/>
      </w:docPartPr>
      <w:docPartBody>
        <w:p w:rsidR="00115C88" w:rsidRDefault="00000000">
          <w:pPr>
            <w:pStyle w:val="40BC18A83B354F4D83B2E27C4895D524"/>
          </w:pPr>
          <w:r w:rsidRPr="00974DD3">
            <w:t>Communication/Telephone</w:t>
          </w:r>
        </w:p>
      </w:docPartBody>
    </w:docPart>
    <w:docPart>
      <w:docPartPr>
        <w:name w:val="2EA88FE05A2641ABA75C5AE190F700CF"/>
        <w:category>
          <w:name w:val="General"/>
          <w:gallery w:val="placeholder"/>
        </w:category>
        <w:types>
          <w:type w:val="bbPlcHdr"/>
        </w:types>
        <w:behaviors>
          <w:behavior w:val="content"/>
        </w:behaviors>
        <w:guid w:val="{9A0C70DC-9375-4BFD-A715-427C6A936E24}"/>
      </w:docPartPr>
      <w:docPartBody>
        <w:p w:rsidR="00115C88" w:rsidRDefault="00000000">
          <w:pPr>
            <w:pStyle w:val="2EA88FE05A2641ABA75C5AE190F700CF"/>
          </w:pPr>
          <w:r w:rsidRPr="00974DD3">
            <w:t>Computer Equipment</w:t>
          </w:r>
        </w:p>
      </w:docPartBody>
    </w:docPart>
    <w:docPart>
      <w:docPartPr>
        <w:name w:val="40335023B82F4270A1877CA9722D5786"/>
        <w:category>
          <w:name w:val="General"/>
          <w:gallery w:val="placeholder"/>
        </w:category>
        <w:types>
          <w:type w:val="bbPlcHdr"/>
        </w:types>
        <w:behaviors>
          <w:behavior w:val="content"/>
        </w:behaviors>
        <w:guid w:val="{3BB87204-F097-468A-B697-6741D7A9489D}"/>
      </w:docPartPr>
      <w:docPartBody>
        <w:p w:rsidR="00115C88" w:rsidRDefault="00000000">
          <w:pPr>
            <w:pStyle w:val="40335023B82F4270A1877CA9722D5786"/>
          </w:pPr>
          <w:r w:rsidRPr="00974DD3">
            <w:t>Computer Software</w:t>
          </w:r>
        </w:p>
      </w:docPartBody>
    </w:docPart>
    <w:docPart>
      <w:docPartPr>
        <w:name w:val="DFD9B16768B8487C89838EE1B85F5793"/>
        <w:category>
          <w:name w:val="General"/>
          <w:gallery w:val="placeholder"/>
        </w:category>
        <w:types>
          <w:type w:val="bbPlcHdr"/>
        </w:types>
        <w:behaviors>
          <w:behavior w:val="content"/>
        </w:behaviors>
        <w:guid w:val="{ADB0FF95-C46B-4312-9CF3-A27B1D5B1EE0}"/>
      </w:docPartPr>
      <w:docPartBody>
        <w:p w:rsidR="00115C88" w:rsidRDefault="00000000">
          <w:pPr>
            <w:pStyle w:val="DFD9B16768B8487C89838EE1B85F5793"/>
          </w:pPr>
          <w:r w:rsidRPr="00974DD3">
            <w:t>Insurance</w:t>
          </w:r>
        </w:p>
      </w:docPartBody>
    </w:docPart>
    <w:docPart>
      <w:docPartPr>
        <w:name w:val="67C4733CFFD34382898A30D232C16C80"/>
        <w:category>
          <w:name w:val="General"/>
          <w:gallery w:val="placeholder"/>
        </w:category>
        <w:types>
          <w:type w:val="bbPlcHdr"/>
        </w:types>
        <w:behaviors>
          <w:behavior w:val="content"/>
        </w:behaviors>
        <w:guid w:val="{1FEF7624-6DA9-4BBF-88B5-32942F6F0CC5}"/>
      </w:docPartPr>
      <w:docPartBody>
        <w:p w:rsidR="00115C88" w:rsidRDefault="00000000">
          <w:pPr>
            <w:pStyle w:val="67C4733CFFD34382898A30D232C16C80"/>
          </w:pPr>
          <w:r w:rsidRPr="00974DD3">
            <w:t>Interest Expense</w:t>
          </w:r>
        </w:p>
      </w:docPartBody>
    </w:docPart>
    <w:docPart>
      <w:docPartPr>
        <w:name w:val="179117BADAEF4BB2A3A822491947DFB3"/>
        <w:category>
          <w:name w:val="General"/>
          <w:gallery w:val="placeholder"/>
        </w:category>
        <w:types>
          <w:type w:val="bbPlcHdr"/>
        </w:types>
        <w:behaviors>
          <w:behavior w:val="content"/>
        </w:behaviors>
        <w:guid w:val="{96CF0CB8-FF83-476B-A3AD-C1C371F23175}"/>
      </w:docPartPr>
      <w:docPartBody>
        <w:p w:rsidR="00115C88" w:rsidRDefault="00000000">
          <w:pPr>
            <w:pStyle w:val="179117BADAEF4BB2A3A822491947DFB3"/>
          </w:pPr>
          <w:r w:rsidRPr="00974DD3">
            <w:t>Bank Service Charges</w:t>
          </w:r>
        </w:p>
      </w:docPartBody>
    </w:docPart>
    <w:docPart>
      <w:docPartPr>
        <w:name w:val="18EA86001CB541FDAB3D40175CE81728"/>
        <w:category>
          <w:name w:val="General"/>
          <w:gallery w:val="placeholder"/>
        </w:category>
        <w:types>
          <w:type w:val="bbPlcHdr"/>
        </w:types>
        <w:behaviors>
          <w:behavior w:val="content"/>
        </w:behaviors>
        <w:guid w:val="{792865CE-90C2-4BCF-8432-E99ED6EFAD1F}"/>
      </w:docPartPr>
      <w:docPartBody>
        <w:p w:rsidR="00115C88" w:rsidRDefault="00000000">
          <w:pPr>
            <w:pStyle w:val="18EA86001CB541FDAB3D40175CE81728"/>
          </w:pPr>
          <w:r w:rsidRPr="00974DD3">
            <w:t>Supplies</w:t>
          </w:r>
        </w:p>
      </w:docPartBody>
    </w:docPart>
    <w:docPart>
      <w:docPartPr>
        <w:name w:val="3BDEAD69082742A9A6E4A57B4AD3E178"/>
        <w:category>
          <w:name w:val="General"/>
          <w:gallery w:val="placeholder"/>
        </w:category>
        <w:types>
          <w:type w:val="bbPlcHdr"/>
        </w:types>
        <w:behaviors>
          <w:behavior w:val="content"/>
        </w:behaviors>
        <w:guid w:val="{75829B09-5BD9-450E-A3A2-9B14DF47C3CB}"/>
      </w:docPartPr>
      <w:docPartBody>
        <w:p w:rsidR="00115C88" w:rsidRDefault="00000000">
          <w:pPr>
            <w:pStyle w:val="3BDEAD69082742A9A6E4A57B4AD3E178"/>
          </w:pPr>
          <w:r w:rsidRPr="00974DD3">
            <w:t>Travel &amp; Entertainment</w:t>
          </w:r>
        </w:p>
      </w:docPartBody>
    </w:docPart>
    <w:docPart>
      <w:docPartPr>
        <w:name w:val="26910B62A7034AD38427562B217BEF3F"/>
        <w:category>
          <w:name w:val="General"/>
          <w:gallery w:val="placeholder"/>
        </w:category>
        <w:types>
          <w:type w:val="bbPlcHdr"/>
        </w:types>
        <w:behaviors>
          <w:behavior w:val="content"/>
        </w:behaviors>
        <w:guid w:val="{C3413FAD-9090-4585-8022-E61CA78C8F48}"/>
      </w:docPartPr>
      <w:docPartBody>
        <w:p w:rsidR="00115C88" w:rsidRDefault="00000000">
          <w:pPr>
            <w:pStyle w:val="26910B62A7034AD38427562B217BEF3F"/>
          </w:pPr>
          <w:r w:rsidRPr="00974DD3">
            <w:t>Equipment</w:t>
          </w:r>
        </w:p>
      </w:docPartBody>
    </w:docPart>
    <w:docPart>
      <w:docPartPr>
        <w:name w:val="F6CC76666BC5460B9E8E1FAF068DD897"/>
        <w:category>
          <w:name w:val="General"/>
          <w:gallery w:val="placeholder"/>
        </w:category>
        <w:types>
          <w:type w:val="bbPlcHdr"/>
        </w:types>
        <w:behaviors>
          <w:behavior w:val="content"/>
        </w:behaviors>
        <w:guid w:val="{7875DEB0-5C8C-4CE3-B8CF-03F5A806C677}"/>
      </w:docPartPr>
      <w:docPartBody>
        <w:p w:rsidR="00115C88" w:rsidRDefault="00000000">
          <w:pPr>
            <w:pStyle w:val="F6CC76666BC5460B9E8E1FAF068DD897"/>
          </w:pPr>
          <w:r w:rsidRPr="00974DD3">
            <w:t>Furniture &amp; Fixtures</w:t>
          </w:r>
        </w:p>
      </w:docPartBody>
    </w:docPart>
    <w:docPart>
      <w:docPartPr>
        <w:name w:val="512232CF7D3D4D3CB2D067D0309F8839"/>
        <w:category>
          <w:name w:val="General"/>
          <w:gallery w:val="placeholder"/>
        </w:category>
        <w:types>
          <w:type w:val="bbPlcHdr"/>
        </w:types>
        <w:behaviors>
          <w:behavior w:val="content"/>
        </w:behaviors>
        <w:guid w:val="{9E6966FE-4C8A-407B-96C2-FF9170710B87}"/>
      </w:docPartPr>
      <w:docPartBody>
        <w:p w:rsidR="00115C88" w:rsidRDefault="00000000">
          <w:pPr>
            <w:pStyle w:val="512232CF7D3D4D3CB2D067D0309F8839"/>
          </w:pPr>
          <w:r w:rsidRPr="00974DD3">
            <w:t>Leasehold Improvements</w:t>
          </w:r>
        </w:p>
      </w:docPartBody>
    </w:docPart>
    <w:docPart>
      <w:docPartPr>
        <w:name w:val="BB2D66200C0E4C7DA3489C8CADD4E5CE"/>
        <w:category>
          <w:name w:val="General"/>
          <w:gallery w:val="placeholder"/>
        </w:category>
        <w:types>
          <w:type w:val="bbPlcHdr"/>
        </w:types>
        <w:behaviors>
          <w:behavior w:val="content"/>
        </w:behaviors>
        <w:guid w:val="{37FE7079-EEBE-48EC-8DFA-32A34E436D01}"/>
      </w:docPartPr>
      <w:docPartBody>
        <w:p w:rsidR="00115C88" w:rsidRDefault="00000000">
          <w:pPr>
            <w:pStyle w:val="BB2D66200C0E4C7DA3489C8CADD4E5CE"/>
          </w:pPr>
          <w:r w:rsidRPr="00974DD3">
            <w:t>Security Deposit(s)</w:t>
          </w:r>
        </w:p>
      </w:docPartBody>
    </w:docPart>
    <w:docPart>
      <w:docPartPr>
        <w:name w:val="A41EF9887E014F538430098A5BB1FCDB"/>
        <w:category>
          <w:name w:val="General"/>
          <w:gallery w:val="placeholder"/>
        </w:category>
        <w:types>
          <w:type w:val="bbPlcHdr"/>
        </w:types>
        <w:behaviors>
          <w:behavior w:val="content"/>
        </w:behaviors>
        <w:guid w:val="{6FEA94AF-1118-46C7-8FD9-A967256D1DD6}"/>
      </w:docPartPr>
      <w:docPartBody>
        <w:p w:rsidR="00115C88" w:rsidRDefault="00000000">
          <w:pPr>
            <w:pStyle w:val="A41EF9887E014F538430098A5BB1FCDB"/>
          </w:pPr>
          <w:r w:rsidRPr="00974DD3">
            <w:t>Business Licenses/Permits/Fees</w:t>
          </w:r>
        </w:p>
      </w:docPartBody>
    </w:docPart>
    <w:docPart>
      <w:docPartPr>
        <w:name w:val="55B2DA536E3B4FA7859DAA92164B8651"/>
        <w:category>
          <w:name w:val="General"/>
          <w:gallery w:val="placeholder"/>
        </w:category>
        <w:types>
          <w:type w:val="bbPlcHdr"/>
        </w:types>
        <w:behaviors>
          <w:behavior w:val="content"/>
        </w:behaviors>
        <w:guid w:val="{A3CE63DB-F36E-4DE6-89B5-D5E5BF19D2F6}"/>
      </w:docPartPr>
      <w:docPartBody>
        <w:p w:rsidR="00115C88" w:rsidRDefault="00000000">
          <w:pPr>
            <w:pStyle w:val="55B2DA536E3B4FA7859DAA92164B8651"/>
          </w:pPr>
          <w:r w:rsidRPr="00974DD3">
            <w:t>Professional Services - Legal, Accounting</w:t>
          </w:r>
        </w:p>
      </w:docPartBody>
    </w:docPart>
    <w:docPart>
      <w:docPartPr>
        <w:name w:val="D6B05A6D12F04B8D9950ADF8289233A1"/>
        <w:category>
          <w:name w:val="General"/>
          <w:gallery w:val="placeholder"/>
        </w:category>
        <w:types>
          <w:type w:val="bbPlcHdr"/>
        </w:types>
        <w:behaviors>
          <w:behavior w:val="content"/>
        </w:behaviors>
        <w:guid w:val="{8535CCAD-8D5B-4195-BDBA-280CE52F8959}"/>
      </w:docPartPr>
      <w:docPartBody>
        <w:p w:rsidR="00115C88" w:rsidRDefault="00000000">
          <w:pPr>
            <w:pStyle w:val="D6B05A6D12F04B8D9950ADF8289233A1"/>
          </w:pPr>
          <w:r w:rsidRPr="00974DD3">
            <w:t>Consultant(s)</w:t>
          </w:r>
        </w:p>
      </w:docPartBody>
    </w:docPart>
    <w:docPart>
      <w:docPartPr>
        <w:name w:val="D6B9ECB154ED4A5BA73FAB4EE101FC4E"/>
        <w:category>
          <w:name w:val="General"/>
          <w:gallery w:val="placeholder"/>
        </w:category>
        <w:types>
          <w:type w:val="bbPlcHdr"/>
        </w:types>
        <w:behaviors>
          <w:behavior w:val="content"/>
        </w:behaviors>
        <w:guid w:val="{F92F4A28-8924-44FA-B480-133F37F50BB0}"/>
      </w:docPartPr>
      <w:docPartBody>
        <w:p w:rsidR="00115C88" w:rsidRDefault="00000000">
          <w:pPr>
            <w:pStyle w:val="D6B9ECB154ED4A5BA73FAB4EE101FC4E"/>
          </w:pPr>
          <w:r w:rsidRPr="00974DD3">
            <w:t>Inventory</w:t>
          </w:r>
        </w:p>
      </w:docPartBody>
    </w:docPart>
    <w:docPart>
      <w:docPartPr>
        <w:name w:val="6E788D5D56724D9A894BE1AD29414471"/>
        <w:category>
          <w:name w:val="General"/>
          <w:gallery w:val="placeholder"/>
        </w:category>
        <w:types>
          <w:type w:val="bbPlcHdr"/>
        </w:types>
        <w:behaviors>
          <w:behavior w:val="content"/>
        </w:behaviors>
        <w:guid w:val="{397BAC1E-2BE3-4F47-B2E1-3AF3390F03E6}"/>
      </w:docPartPr>
      <w:docPartBody>
        <w:p w:rsidR="00115C88" w:rsidRDefault="00000000">
          <w:pPr>
            <w:pStyle w:val="6E788D5D56724D9A894BE1AD29414471"/>
          </w:pPr>
          <w:r w:rsidRPr="00974DD3">
            <w:t>Cash-On-Hand (Working Capital)</w:t>
          </w:r>
        </w:p>
      </w:docPartBody>
    </w:docPart>
    <w:docPart>
      <w:docPartPr>
        <w:name w:val="9634B6C568B04EB2A46FCC900066FDFE"/>
        <w:category>
          <w:name w:val="General"/>
          <w:gallery w:val="placeholder"/>
        </w:category>
        <w:types>
          <w:type w:val="bbPlcHdr"/>
        </w:types>
        <w:behaviors>
          <w:behavior w:val="content"/>
        </w:behaviors>
        <w:guid w:val="{59944D6E-6B7D-4E30-AB8E-39263BD7A3F4}"/>
      </w:docPartPr>
      <w:docPartBody>
        <w:p w:rsidR="00115C88" w:rsidRDefault="00000000">
          <w:pPr>
            <w:pStyle w:val="9634B6C568B04EB2A46FCC900066FDFE"/>
          </w:pPr>
          <w:r w:rsidRPr="00974DD3">
            <w:t>Miscellaneous</w:t>
          </w:r>
        </w:p>
      </w:docPartBody>
    </w:docPart>
    <w:docPart>
      <w:docPartPr>
        <w:name w:val="81DBFD76D7454081864B7A35CFC98240"/>
        <w:category>
          <w:name w:val="General"/>
          <w:gallery w:val="placeholder"/>
        </w:category>
        <w:types>
          <w:type w:val="bbPlcHdr"/>
        </w:types>
        <w:behaviors>
          <w:behavior w:val="content"/>
        </w:behaviors>
        <w:guid w:val="{BD2AA601-F546-4451-BE06-E53B725C5B19}"/>
      </w:docPartPr>
      <w:docPartBody>
        <w:p w:rsidR="00115C88" w:rsidRDefault="00000000">
          <w:pPr>
            <w:pStyle w:val="81DBFD76D7454081864B7A35CFC98240"/>
          </w:pPr>
          <w:r w:rsidRPr="00974DD3">
            <w:rPr>
              <w:rStyle w:val="Bold"/>
            </w:rPr>
            <w:t>ESTIMATED START-UP BUDGET</w:t>
          </w:r>
        </w:p>
      </w:docPartBody>
    </w:docPart>
    <w:docPart>
      <w:docPartPr>
        <w:name w:val="70D2515D0CAD45668446E2D43F77BF3B"/>
        <w:category>
          <w:name w:val="General"/>
          <w:gallery w:val="placeholder"/>
        </w:category>
        <w:types>
          <w:type w:val="bbPlcHdr"/>
        </w:types>
        <w:behaviors>
          <w:behavior w:val="content"/>
        </w:behaviors>
        <w:guid w:val="{E68BD959-A2AF-4AF3-BFE1-847FDCB788B6}"/>
      </w:docPartPr>
      <w:docPartBody>
        <w:p w:rsidR="00115C88" w:rsidRDefault="00000000">
          <w:pPr>
            <w:pStyle w:val="70D2515D0CAD45668446E2D43F77BF3B"/>
          </w:pPr>
          <w:r w:rsidRPr="003F13B0">
            <w:t>Instructions for Getting Started with Estimated Start-Up Costs</w:t>
          </w:r>
        </w:p>
      </w:docPartBody>
    </w:docPart>
    <w:docPart>
      <w:docPartPr>
        <w:name w:val="FA016673067D491FAE15FA6A35593324"/>
        <w:category>
          <w:name w:val="General"/>
          <w:gallery w:val="placeholder"/>
        </w:category>
        <w:types>
          <w:type w:val="bbPlcHdr"/>
        </w:types>
        <w:behaviors>
          <w:behavior w:val="content"/>
        </w:behaviors>
        <w:guid w:val="{6934A678-A297-4D4A-B10C-5D062CEDDD72}"/>
      </w:docPartPr>
      <w:docPartBody>
        <w:p w:rsidR="00115C88" w:rsidRDefault="00000000">
          <w:pPr>
            <w:pStyle w:val="FA016673067D491FAE15FA6A35593324"/>
          </w:pPr>
          <w:r w:rsidRPr="00A41799">
            <w:t>Determining a business' startup costs is critical to ensure enough cash is available to begin business operations within the budgeted time frame as well as within the cost budget. Startup costs typically fall within two categories: monthly costs and one-time costs.  Monthly costs cover costs that occur each month during the startup period, and one-time costs are costs that will be incurred once during the startup period.</w:t>
          </w:r>
        </w:p>
      </w:docPartBody>
    </w:docPart>
    <w:docPart>
      <w:docPartPr>
        <w:name w:val="5B2F876639E148D29EC6E723637EB1CC"/>
        <w:category>
          <w:name w:val="General"/>
          <w:gallery w:val="placeholder"/>
        </w:category>
        <w:types>
          <w:type w:val="bbPlcHdr"/>
        </w:types>
        <w:behaviors>
          <w:behavior w:val="content"/>
        </w:behaviors>
        <w:guid w:val="{364D6FE2-D2C9-4EFB-8AFF-950DC23FA0E8}"/>
      </w:docPartPr>
      <w:docPartBody>
        <w:p w:rsidR="00115C88" w:rsidRDefault="00000000">
          <w:pPr>
            <w:pStyle w:val="5B2F876639E148D29EC6E723637EB1CC"/>
          </w:pPr>
          <w:r w:rsidRPr="00B37B3B">
            <w:rPr>
              <w:rStyle w:val="Bold"/>
            </w:rPr>
            <w:t>Steps for preparation:</w:t>
          </w:r>
        </w:p>
      </w:docPartBody>
    </w:docPart>
    <w:docPart>
      <w:docPartPr>
        <w:name w:val="412A7486BF00472197DF58DCA306E423"/>
        <w:category>
          <w:name w:val="General"/>
          <w:gallery w:val="placeholder"/>
        </w:category>
        <w:types>
          <w:type w:val="bbPlcHdr"/>
        </w:types>
        <w:behaviors>
          <w:behavior w:val="content"/>
        </w:behaviors>
        <w:guid w:val="{9972D8DB-DB8E-4373-BFB6-92054D51ABDF}"/>
      </w:docPartPr>
      <w:docPartBody>
        <w:p w:rsidR="00115C88" w:rsidRDefault="00000000">
          <w:pPr>
            <w:pStyle w:val="412A7486BF00472197DF58DCA306E423"/>
          </w:pPr>
          <w:r w:rsidRPr="00B37B3B">
            <w:rPr>
              <w:rStyle w:val="Bold"/>
            </w:rPr>
            <w:t>Step 1:</w:t>
          </w:r>
        </w:p>
      </w:docPartBody>
    </w:docPart>
    <w:docPart>
      <w:docPartPr>
        <w:name w:val="01CCA74C9CB0441095217C24CB68BF78"/>
        <w:category>
          <w:name w:val="General"/>
          <w:gallery w:val="placeholder"/>
        </w:category>
        <w:types>
          <w:type w:val="bbPlcHdr"/>
        </w:types>
        <w:behaviors>
          <w:behavior w:val="content"/>
        </w:behaviors>
        <w:guid w:val="{C54C4F4B-A750-456B-A456-77FAE9514B66}"/>
      </w:docPartPr>
      <w:docPartBody>
        <w:p w:rsidR="00115C88" w:rsidRDefault="00000000">
          <w:pPr>
            <w:pStyle w:val="01CCA74C9CB0441095217C24CB68BF78"/>
          </w:pPr>
          <w:r w:rsidRPr="00A41799">
            <w:t>Enter the company name and the date this estimate is being prepared.</w:t>
          </w:r>
        </w:p>
      </w:docPartBody>
    </w:docPart>
    <w:docPart>
      <w:docPartPr>
        <w:name w:val="4E6E2FF6CBF4458AA257CD682166F446"/>
        <w:category>
          <w:name w:val="General"/>
          <w:gallery w:val="placeholder"/>
        </w:category>
        <w:types>
          <w:type w:val="bbPlcHdr"/>
        </w:types>
        <w:behaviors>
          <w:behavior w:val="content"/>
        </w:behaviors>
        <w:guid w:val="{C7A51339-B84C-4D7B-9BAB-2DF5B168943A}"/>
      </w:docPartPr>
      <w:docPartBody>
        <w:p w:rsidR="00115C88" w:rsidRDefault="00000000">
          <w:pPr>
            <w:pStyle w:val="4E6E2FF6CBF4458AA257CD682166F446"/>
          </w:pPr>
          <w:r w:rsidRPr="00B37B3B">
            <w:rPr>
              <w:rStyle w:val="Bold"/>
            </w:rPr>
            <w:t>Step 2:</w:t>
          </w:r>
        </w:p>
      </w:docPartBody>
    </w:docPart>
    <w:docPart>
      <w:docPartPr>
        <w:name w:val="3855843B821F4BE0A12EDFF790D205A9"/>
        <w:category>
          <w:name w:val="General"/>
          <w:gallery w:val="placeholder"/>
        </w:category>
        <w:types>
          <w:type w:val="bbPlcHdr"/>
        </w:types>
        <w:behaviors>
          <w:behavior w:val="content"/>
        </w:behaviors>
        <w:guid w:val="{184AB61E-9FE0-4D5D-B728-54B9EE1ED302}"/>
      </w:docPartPr>
      <w:docPartBody>
        <w:p w:rsidR="00115C88" w:rsidRDefault="00000000">
          <w:pPr>
            <w:pStyle w:val="3855843B821F4BE0A12EDFF790D205A9"/>
          </w:pPr>
          <w:r w:rsidRPr="00A41799">
            <w:t xml:space="preserve">Enter the number of months and the monthly cost for each cost item that is recurring. For one-time costs only, skip the monthly costs. If there are cost items that have both recurring and one-time amounts, enter those as well. </w:t>
          </w:r>
        </w:p>
      </w:docPartBody>
    </w:docPart>
    <w:docPart>
      <w:docPartPr>
        <w:name w:val="3312F70574D3474E9AFCEF4415B86227"/>
        <w:category>
          <w:name w:val="General"/>
          <w:gallery w:val="placeholder"/>
        </w:category>
        <w:types>
          <w:type w:val="bbPlcHdr"/>
        </w:types>
        <w:behaviors>
          <w:behavior w:val="content"/>
        </w:behaviors>
        <w:guid w:val="{6FA24828-A82B-49BA-BCC0-BE28F9BD8C04}"/>
      </w:docPartPr>
      <w:docPartBody>
        <w:p w:rsidR="00115C88" w:rsidRDefault="00000000">
          <w:pPr>
            <w:pStyle w:val="3312F70574D3474E9AFCEF4415B86227"/>
          </w:pPr>
          <w:r w:rsidRPr="00B37B3B">
            <w:rPr>
              <w:rStyle w:val="Bold"/>
            </w:rPr>
            <w:t>Step 3:</w:t>
          </w:r>
        </w:p>
      </w:docPartBody>
    </w:docPart>
    <w:docPart>
      <w:docPartPr>
        <w:name w:val="3005468EA2FB4E0C91C6BCBCADDFBC92"/>
        <w:category>
          <w:name w:val="General"/>
          <w:gallery w:val="placeholder"/>
        </w:category>
        <w:types>
          <w:type w:val="bbPlcHdr"/>
        </w:types>
        <w:behaviors>
          <w:behavior w:val="content"/>
        </w:behaviors>
        <w:guid w:val="{090FDB3D-4187-4845-A277-57083CFFEA66}"/>
      </w:docPartPr>
      <w:docPartBody>
        <w:p w:rsidR="00115C88" w:rsidRDefault="00000000">
          <w:pPr>
            <w:pStyle w:val="3005468EA2FB4E0C91C6BCBCADDFBC92"/>
          </w:pPr>
          <w:r w:rsidRPr="00A41799">
            <w:t>Once all of the costs are entered, review the individual items and total amount to see where the budget can be fine-tuned or move something out into the future when more revenue is coming in.</w:t>
          </w:r>
        </w:p>
      </w:docPartBody>
    </w:docPart>
    <w:docPart>
      <w:docPartPr>
        <w:name w:val="6DF1BC5DBD1C453A9681D9825E149EF2"/>
        <w:category>
          <w:name w:val="General"/>
          <w:gallery w:val="placeholder"/>
        </w:category>
        <w:types>
          <w:type w:val="bbPlcHdr"/>
        </w:types>
        <w:behaviors>
          <w:behavior w:val="content"/>
        </w:behaviors>
        <w:guid w:val="{E45FAC00-839D-45C8-A4DF-E4B5CC238966}"/>
      </w:docPartPr>
      <w:docPartBody>
        <w:p w:rsidR="00115C88" w:rsidRDefault="00000000">
          <w:pPr>
            <w:pStyle w:val="6DF1BC5DBD1C453A9681D9825E149EF2"/>
          </w:pPr>
          <w:r w:rsidRPr="00F77933">
            <w:t>START-UP COSTS</w:t>
          </w:r>
        </w:p>
      </w:docPartBody>
    </w:docPart>
    <w:docPart>
      <w:docPartPr>
        <w:name w:val="2918FD3C7D554779BAD94CFFB2C849E1"/>
        <w:category>
          <w:name w:val="General"/>
          <w:gallery w:val="placeholder"/>
        </w:category>
        <w:types>
          <w:type w:val="bbPlcHdr"/>
        </w:types>
        <w:behaviors>
          <w:behavior w:val="content"/>
        </w:behaviors>
        <w:guid w:val="{C4495A40-70A0-4514-9766-B57D0EED6A77}"/>
      </w:docPartPr>
      <w:docPartBody>
        <w:p w:rsidR="00115C88" w:rsidRDefault="00000000">
          <w:pPr>
            <w:pStyle w:val="2918FD3C7D554779BAD94CFFB2C849E1"/>
          </w:pPr>
          <w:r>
            <w:t>Office</w:t>
          </w:r>
          <w:r w:rsidRPr="00F77933">
            <w:t>-Based Agency</w:t>
          </w:r>
        </w:p>
      </w:docPartBody>
    </w:docPart>
    <w:docPart>
      <w:docPartPr>
        <w:name w:val="5D8D5C03062E4CDB96CBD9EC5345A53B"/>
        <w:category>
          <w:name w:val="General"/>
          <w:gallery w:val="placeholder"/>
        </w:category>
        <w:types>
          <w:type w:val="bbPlcHdr"/>
        </w:types>
        <w:behaviors>
          <w:behavior w:val="content"/>
        </w:behaviors>
        <w:guid w:val="{708DB669-DEF6-418B-B280-685ACE6277DB}"/>
      </w:docPartPr>
      <w:docPartBody>
        <w:p w:rsidR="00115C88" w:rsidRDefault="00000000">
          <w:pPr>
            <w:pStyle w:val="5D8D5C03062E4CDB96CBD9EC5345A53B"/>
          </w:pPr>
          <w:r w:rsidRPr="00F77933">
            <w:t>Date</w:t>
          </w:r>
        </w:p>
      </w:docPartBody>
    </w:docPart>
    <w:docPart>
      <w:docPartPr>
        <w:name w:val="B29B5A68F378498B90B846DC870C77D0"/>
        <w:category>
          <w:name w:val="General"/>
          <w:gallery w:val="placeholder"/>
        </w:category>
        <w:types>
          <w:type w:val="bbPlcHdr"/>
        </w:types>
        <w:behaviors>
          <w:behavior w:val="content"/>
        </w:behaviors>
        <w:guid w:val="{B5629AB3-38C8-4DF3-B712-B86EAB62B60C}"/>
      </w:docPartPr>
      <w:docPartBody>
        <w:p w:rsidR="00115C88" w:rsidRDefault="00000000">
          <w:pPr>
            <w:pStyle w:val="B29B5A68F378498B90B846DC870C77D0"/>
          </w:pPr>
          <w:r w:rsidRPr="00974DD3">
            <w:rPr>
              <w:rStyle w:val="Bold"/>
            </w:rPr>
            <w:t>REVENUE</w:t>
          </w:r>
        </w:p>
      </w:docPartBody>
    </w:docPart>
    <w:docPart>
      <w:docPartPr>
        <w:name w:val="B6555E4671D74D35895ED06AE488E251"/>
        <w:category>
          <w:name w:val="General"/>
          <w:gallery w:val="placeholder"/>
        </w:category>
        <w:types>
          <w:type w:val="bbPlcHdr"/>
        </w:types>
        <w:behaviors>
          <w:behavior w:val="content"/>
        </w:behaviors>
        <w:guid w:val="{D8D094E0-42C1-4C3F-BB70-84A0A09B67E2}"/>
      </w:docPartPr>
      <w:docPartBody>
        <w:p w:rsidR="00115C88" w:rsidRDefault="00000000">
          <w:pPr>
            <w:pStyle w:val="B6555E4671D74D35895ED06AE488E251"/>
          </w:pPr>
          <w:r w:rsidRPr="00974DD3">
            <w:rPr>
              <w:rStyle w:val="Bold"/>
            </w:rPr>
            <w:t>JAN</w:t>
          </w:r>
        </w:p>
      </w:docPartBody>
    </w:docPart>
    <w:docPart>
      <w:docPartPr>
        <w:name w:val="47E85AB7C80C48888C9111FCE9E9C304"/>
        <w:category>
          <w:name w:val="General"/>
          <w:gallery w:val="placeholder"/>
        </w:category>
        <w:types>
          <w:type w:val="bbPlcHdr"/>
        </w:types>
        <w:behaviors>
          <w:behavior w:val="content"/>
        </w:behaviors>
        <w:guid w:val="{14CB9247-2D4C-41C6-8DCD-C4DDB1735FEE}"/>
      </w:docPartPr>
      <w:docPartBody>
        <w:p w:rsidR="00115C88" w:rsidRDefault="00000000">
          <w:pPr>
            <w:pStyle w:val="47E85AB7C80C48888C9111FCE9E9C304"/>
          </w:pPr>
          <w:r w:rsidRPr="00974DD3">
            <w:rPr>
              <w:rStyle w:val="Bold"/>
            </w:rPr>
            <w:t>FEB</w:t>
          </w:r>
        </w:p>
      </w:docPartBody>
    </w:docPart>
    <w:docPart>
      <w:docPartPr>
        <w:name w:val="1828CF8E07264D1482427958CA89FC45"/>
        <w:category>
          <w:name w:val="General"/>
          <w:gallery w:val="placeholder"/>
        </w:category>
        <w:types>
          <w:type w:val="bbPlcHdr"/>
        </w:types>
        <w:behaviors>
          <w:behavior w:val="content"/>
        </w:behaviors>
        <w:guid w:val="{41A64819-D194-4AA8-B9B0-730F28E9AC0A}"/>
      </w:docPartPr>
      <w:docPartBody>
        <w:p w:rsidR="00115C88" w:rsidRDefault="00000000">
          <w:pPr>
            <w:pStyle w:val="1828CF8E07264D1482427958CA89FC45"/>
          </w:pPr>
          <w:r w:rsidRPr="00974DD3">
            <w:rPr>
              <w:rStyle w:val="Bold"/>
            </w:rPr>
            <w:t>MAR</w:t>
          </w:r>
        </w:p>
      </w:docPartBody>
    </w:docPart>
    <w:docPart>
      <w:docPartPr>
        <w:name w:val="D1EA5E262CAD4274B3E0297FCFBA2368"/>
        <w:category>
          <w:name w:val="General"/>
          <w:gallery w:val="placeholder"/>
        </w:category>
        <w:types>
          <w:type w:val="bbPlcHdr"/>
        </w:types>
        <w:behaviors>
          <w:behavior w:val="content"/>
        </w:behaviors>
        <w:guid w:val="{4995074C-A4E7-4AC6-B42B-763DBB514789}"/>
      </w:docPartPr>
      <w:docPartBody>
        <w:p w:rsidR="00115C88" w:rsidRDefault="00000000">
          <w:pPr>
            <w:pStyle w:val="D1EA5E262CAD4274B3E0297FCFBA2368"/>
          </w:pPr>
          <w:r w:rsidRPr="00974DD3">
            <w:rPr>
              <w:rStyle w:val="Bold"/>
            </w:rPr>
            <w:t>APR</w:t>
          </w:r>
        </w:p>
      </w:docPartBody>
    </w:docPart>
    <w:docPart>
      <w:docPartPr>
        <w:name w:val="52A78FB713EC468F90CF1936C2E009D5"/>
        <w:category>
          <w:name w:val="General"/>
          <w:gallery w:val="placeholder"/>
        </w:category>
        <w:types>
          <w:type w:val="bbPlcHdr"/>
        </w:types>
        <w:behaviors>
          <w:behavior w:val="content"/>
        </w:behaviors>
        <w:guid w:val="{C53003A3-2E60-408F-B8CF-EF555FA20302}"/>
      </w:docPartPr>
      <w:docPartBody>
        <w:p w:rsidR="00115C88" w:rsidRDefault="00000000">
          <w:pPr>
            <w:pStyle w:val="52A78FB713EC468F90CF1936C2E009D5"/>
          </w:pPr>
          <w:r w:rsidRPr="00974DD3">
            <w:rPr>
              <w:rStyle w:val="Bold"/>
            </w:rPr>
            <w:t>MAY</w:t>
          </w:r>
        </w:p>
      </w:docPartBody>
    </w:docPart>
    <w:docPart>
      <w:docPartPr>
        <w:name w:val="2510CDD0298E480C9467953EED284693"/>
        <w:category>
          <w:name w:val="General"/>
          <w:gallery w:val="placeholder"/>
        </w:category>
        <w:types>
          <w:type w:val="bbPlcHdr"/>
        </w:types>
        <w:behaviors>
          <w:behavior w:val="content"/>
        </w:behaviors>
        <w:guid w:val="{69B66247-BA61-4B35-8E1D-C9256BA3A099}"/>
      </w:docPartPr>
      <w:docPartBody>
        <w:p w:rsidR="00115C88" w:rsidRDefault="00000000">
          <w:pPr>
            <w:pStyle w:val="2510CDD0298E480C9467953EED284693"/>
          </w:pPr>
          <w:r w:rsidRPr="00974DD3">
            <w:rPr>
              <w:rStyle w:val="Bold"/>
            </w:rPr>
            <w:t>JUN</w:t>
          </w:r>
        </w:p>
      </w:docPartBody>
    </w:docPart>
    <w:docPart>
      <w:docPartPr>
        <w:name w:val="0D27F778EDBF456893858D744FB7B5E4"/>
        <w:category>
          <w:name w:val="General"/>
          <w:gallery w:val="placeholder"/>
        </w:category>
        <w:types>
          <w:type w:val="bbPlcHdr"/>
        </w:types>
        <w:behaviors>
          <w:behavior w:val="content"/>
        </w:behaviors>
        <w:guid w:val="{5766253B-2FB0-4BE4-9EF6-E8BE3C58A528}"/>
      </w:docPartPr>
      <w:docPartBody>
        <w:p w:rsidR="00115C88" w:rsidRDefault="00000000">
          <w:pPr>
            <w:pStyle w:val="0D27F778EDBF456893858D744FB7B5E4"/>
          </w:pPr>
          <w:r w:rsidRPr="00974DD3">
            <w:rPr>
              <w:rStyle w:val="Bold"/>
            </w:rPr>
            <w:t>JUL</w:t>
          </w:r>
        </w:p>
      </w:docPartBody>
    </w:docPart>
    <w:docPart>
      <w:docPartPr>
        <w:name w:val="A26CCABED1A446D0B493C9708EEAED4F"/>
        <w:category>
          <w:name w:val="General"/>
          <w:gallery w:val="placeholder"/>
        </w:category>
        <w:types>
          <w:type w:val="bbPlcHdr"/>
        </w:types>
        <w:behaviors>
          <w:behavior w:val="content"/>
        </w:behaviors>
        <w:guid w:val="{BBE36905-5D30-4D15-A07A-57DAE6DC0BA1}"/>
      </w:docPartPr>
      <w:docPartBody>
        <w:p w:rsidR="00115C88" w:rsidRDefault="00000000">
          <w:pPr>
            <w:pStyle w:val="A26CCABED1A446D0B493C9708EEAED4F"/>
          </w:pPr>
          <w:r w:rsidRPr="00974DD3">
            <w:rPr>
              <w:rStyle w:val="Bold"/>
            </w:rPr>
            <w:t>AUG</w:t>
          </w:r>
        </w:p>
      </w:docPartBody>
    </w:docPart>
    <w:docPart>
      <w:docPartPr>
        <w:name w:val="49591B8792C549948B0D87A7BE536844"/>
        <w:category>
          <w:name w:val="General"/>
          <w:gallery w:val="placeholder"/>
        </w:category>
        <w:types>
          <w:type w:val="bbPlcHdr"/>
        </w:types>
        <w:behaviors>
          <w:behavior w:val="content"/>
        </w:behaviors>
        <w:guid w:val="{D5108317-E07D-4367-B44A-6F30D158A352}"/>
      </w:docPartPr>
      <w:docPartBody>
        <w:p w:rsidR="00115C88" w:rsidRDefault="00000000">
          <w:pPr>
            <w:pStyle w:val="49591B8792C549948B0D87A7BE536844"/>
          </w:pPr>
          <w:r w:rsidRPr="00974DD3">
            <w:rPr>
              <w:rStyle w:val="Bold"/>
            </w:rPr>
            <w:t>SEP</w:t>
          </w:r>
        </w:p>
      </w:docPartBody>
    </w:docPart>
    <w:docPart>
      <w:docPartPr>
        <w:name w:val="0BBC9D2C8414472494D9F526F303287C"/>
        <w:category>
          <w:name w:val="General"/>
          <w:gallery w:val="placeholder"/>
        </w:category>
        <w:types>
          <w:type w:val="bbPlcHdr"/>
        </w:types>
        <w:behaviors>
          <w:behavior w:val="content"/>
        </w:behaviors>
        <w:guid w:val="{29343AA1-80DE-432C-92DA-A3C4E667F587}"/>
      </w:docPartPr>
      <w:docPartBody>
        <w:p w:rsidR="00115C88" w:rsidRDefault="00000000">
          <w:pPr>
            <w:pStyle w:val="0BBC9D2C8414472494D9F526F303287C"/>
          </w:pPr>
          <w:r w:rsidRPr="00974DD3">
            <w:rPr>
              <w:rStyle w:val="Bold"/>
            </w:rPr>
            <w:t>OCT</w:t>
          </w:r>
        </w:p>
      </w:docPartBody>
    </w:docPart>
    <w:docPart>
      <w:docPartPr>
        <w:name w:val="36BFC82B6C4E453A8BB08BC6CD6F0D59"/>
        <w:category>
          <w:name w:val="General"/>
          <w:gallery w:val="placeholder"/>
        </w:category>
        <w:types>
          <w:type w:val="bbPlcHdr"/>
        </w:types>
        <w:behaviors>
          <w:behavior w:val="content"/>
        </w:behaviors>
        <w:guid w:val="{C1B50B25-7550-4565-A199-1B5C06E0428B}"/>
      </w:docPartPr>
      <w:docPartBody>
        <w:p w:rsidR="00115C88" w:rsidRDefault="00000000">
          <w:pPr>
            <w:pStyle w:val="36BFC82B6C4E453A8BB08BC6CD6F0D59"/>
          </w:pPr>
          <w:r w:rsidRPr="00974DD3">
            <w:rPr>
              <w:rStyle w:val="Bold"/>
            </w:rPr>
            <w:t>NOV</w:t>
          </w:r>
        </w:p>
      </w:docPartBody>
    </w:docPart>
    <w:docPart>
      <w:docPartPr>
        <w:name w:val="F86D752BC3D742F89173D59753FA44CD"/>
        <w:category>
          <w:name w:val="General"/>
          <w:gallery w:val="placeholder"/>
        </w:category>
        <w:types>
          <w:type w:val="bbPlcHdr"/>
        </w:types>
        <w:behaviors>
          <w:behavior w:val="content"/>
        </w:behaviors>
        <w:guid w:val="{CCEF7D4B-4A36-4F18-BF00-8A1FBDF40849}"/>
      </w:docPartPr>
      <w:docPartBody>
        <w:p w:rsidR="00115C88" w:rsidRDefault="00000000">
          <w:pPr>
            <w:pStyle w:val="F86D752BC3D742F89173D59753FA44CD"/>
          </w:pPr>
          <w:r w:rsidRPr="00974DD3">
            <w:rPr>
              <w:rStyle w:val="Bold"/>
            </w:rPr>
            <w:t>DEC</w:t>
          </w:r>
        </w:p>
      </w:docPartBody>
    </w:docPart>
    <w:docPart>
      <w:docPartPr>
        <w:name w:val="1F62ECC0F93040EF81A9D625B29ACF96"/>
        <w:category>
          <w:name w:val="General"/>
          <w:gallery w:val="placeholder"/>
        </w:category>
        <w:types>
          <w:type w:val="bbPlcHdr"/>
        </w:types>
        <w:behaviors>
          <w:behavior w:val="content"/>
        </w:behaviors>
        <w:guid w:val="{36BDAE42-573C-4CCF-A6A3-63B204B5EA5B}"/>
      </w:docPartPr>
      <w:docPartBody>
        <w:p w:rsidR="00115C88" w:rsidRDefault="00000000">
          <w:pPr>
            <w:pStyle w:val="1F62ECC0F93040EF81A9D625B29ACF96"/>
          </w:pPr>
          <w:r w:rsidRPr="00974DD3">
            <w:rPr>
              <w:rStyle w:val="Bold"/>
            </w:rPr>
            <w:t>YTD</w:t>
          </w:r>
        </w:p>
      </w:docPartBody>
    </w:docPart>
    <w:docPart>
      <w:docPartPr>
        <w:name w:val="A6F525F7873C4293B89840137D093E98"/>
        <w:category>
          <w:name w:val="General"/>
          <w:gallery w:val="placeholder"/>
        </w:category>
        <w:types>
          <w:type w:val="bbPlcHdr"/>
        </w:types>
        <w:behaviors>
          <w:behavior w:val="content"/>
        </w:behaviors>
        <w:guid w:val="{E6F6E339-8441-45F7-ABBB-3F4A3BB48F37}"/>
      </w:docPartPr>
      <w:docPartBody>
        <w:p w:rsidR="00115C88" w:rsidRDefault="00000000">
          <w:pPr>
            <w:pStyle w:val="A6F525F7873C4293B89840137D093E98"/>
          </w:pPr>
          <w:r w:rsidRPr="00974DD3">
            <w:t>Estimated Product Sales</w:t>
          </w:r>
        </w:p>
      </w:docPartBody>
    </w:docPart>
    <w:docPart>
      <w:docPartPr>
        <w:name w:val="69351BDC05C544C3A7A313B8F1A40A51"/>
        <w:category>
          <w:name w:val="General"/>
          <w:gallery w:val="placeholder"/>
        </w:category>
        <w:types>
          <w:type w:val="bbPlcHdr"/>
        </w:types>
        <w:behaviors>
          <w:behavior w:val="content"/>
        </w:behaviors>
        <w:guid w:val="{74D5826C-1E11-412E-AAE6-A0E8DF6311AB}"/>
      </w:docPartPr>
      <w:docPartBody>
        <w:p w:rsidR="00115C88" w:rsidRDefault="00000000">
          <w:pPr>
            <w:pStyle w:val="69351BDC05C544C3A7A313B8F1A40A51"/>
          </w:pPr>
          <w:r w:rsidRPr="00974DD3">
            <w:t>Less Sales Returns &amp; Discounts</w:t>
          </w:r>
        </w:p>
      </w:docPartBody>
    </w:docPart>
    <w:docPart>
      <w:docPartPr>
        <w:name w:val="0BE91581EEF24D978348A86B621E360B"/>
        <w:category>
          <w:name w:val="General"/>
          <w:gallery w:val="placeholder"/>
        </w:category>
        <w:types>
          <w:type w:val="bbPlcHdr"/>
        </w:types>
        <w:behaviors>
          <w:behavior w:val="content"/>
        </w:behaviors>
        <w:guid w:val="{568539E8-77A7-4C8E-B556-2A246ECA6A31}"/>
      </w:docPartPr>
      <w:docPartBody>
        <w:p w:rsidR="00115C88" w:rsidRDefault="00000000">
          <w:pPr>
            <w:pStyle w:val="0BE91581EEF24D978348A86B621E360B"/>
          </w:pPr>
          <w:r w:rsidRPr="00974DD3">
            <w:t>Service Revenue</w:t>
          </w:r>
        </w:p>
      </w:docPartBody>
    </w:docPart>
    <w:docPart>
      <w:docPartPr>
        <w:name w:val="B8865192BEFC4B808EE612FC31F94152"/>
        <w:category>
          <w:name w:val="General"/>
          <w:gallery w:val="placeholder"/>
        </w:category>
        <w:types>
          <w:type w:val="bbPlcHdr"/>
        </w:types>
        <w:behaviors>
          <w:behavior w:val="content"/>
        </w:behaviors>
        <w:guid w:val="{B0102CEB-3ED3-4CB9-AF6A-F1749ADAD92C}"/>
      </w:docPartPr>
      <w:docPartBody>
        <w:p w:rsidR="00115C88" w:rsidRDefault="00000000">
          <w:pPr>
            <w:pStyle w:val="B8865192BEFC4B808EE612FC31F94152"/>
          </w:pPr>
          <w:r w:rsidRPr="00974DD3">
            <w:t>Other Revenue</w:t>
          </w:r>
        </w:p>
      </w:docPartBody>
    </w:docPart>
    <w:docPart>
      <w:docPartPr>
        <w:name w:val="5D1F462295A84CCB97194E70637E9DAD"/>
        <w:category>
          <w:name w:val="General"/>
          <w:gallery w:val="placeholder"/>
        </w:category>
        <w:types>
          <w:type w:val="bbPlcHdr"/>
        </w:types>
        <w:behaviors>
          <w:behavior w:val="content"/>
        </w:behaviors>
        <w:guid w:val="{D6FF34B6-B082-42F0-A75F-8AC9A376B027}"/>
      </w:docPartPr>
      <w:docPartBody>
        <w:p w:rsidR="00115C88" w:rsidRDefault="00000000">
          <w:pPr>
            <w:pStyle w:val="5D1F462295A84CCB97194E70637E9DAD"/>
          </w:pPr>
          <w:r w:rsidRPr="00974DD3">
            <w:rPr>
              <w:rStyle w:val="Bold"/>
            </w:rPr>
            <w:t>Net Sales</w:t>
          </w:r>
        </w:p>
      </w:docPartBody>
    </w:docPart>
    <w:docPart>
      <w:docPartPr>
        <w:name w:val="3141390DF50D4D59AB651A291657A6D1"/>
        <w:category>
          <w:name w:val="General"/>
          <w:gallery w:val="placeholder"/>
        </w:category>
        <w:types>
          <w:type w:val="bbPlcHdr"/>
        </w:types>
        <w:behaviors>
          <w:behavior w:val="content"/>
        </w:behaviors>
        <w:guid w:val="{43A40C21-C70F-4EB2-9C67-2873FF785D74}"/>
      </w:docPartPr>
      <w:docPartBody>
        <w:p w:rsidR="00115C88" w:rsidRDefault="00000000">
          <w:pPr>
            <w:pStyle w:val="3141390DF50D4D59AB651A291657A6D1"/>
          </w:pPr>
          <w:r w:rsidRPr="00974DD3">
            <w:rPr>
              <w:rStyle w:val="Bold"/>
            </w:rPr>
            <w:t>Cost of Goods Sold</w:t>
          </w:r>
        </w:p>
      </w:docPartBody>
    </w:docPart>
    <w:docPart>
      <w:docPartPr>
        <w:name w:val="F687F09152044682AC0E152C751DE631"/>
        <w:category>
          <w:name w:val="General"/>
          <w:gallery w:val="placeholder"/>
        </w:category>
        <w:types>
          <w:type w:val="bbPlcHdr"/>
        </w:types>
        <w:behaviors>
          <w:behavior w:val="content"/>
        </w:behaviors>
        <w:guid w:val="{6155C6A5-5E1D-487F-B3A7-8B9C343C1E13}"/>
      </w:docPartPr>
      <w:docPartBody>
        <w:p w:rsidR="00115C88" w:rsidRDefault="00000000">
          <w:pPr>
            <w:pStyle w:val="F687F09152044682AC0E152C751DE631"/>
          </w:pPr>
          <w:r w:rsidRPr="00974DD3">
            <w:rPr>
              <w:rStyle w:val="Bold"/>
            </w:rPr>
            <w:t>Gross Profit</w:t>
          </w:r>
        </w:p>
      </w:docPartBody>
    </w:docPart>
    <w:docPart>
      <w:docPartPr>
        <w:name w:val="E41419A0A14B486C8BDB402E7F0C172C"/>
        <w:category>
          <w:name w:val="General"/>
          <w:gallery w:val="placeholder"/>
        </w:category>
        <w:types>
          <w:type w:val="bbPlcHdr"/>
        </w:types>
        <w:behaviors>
          <w:behavior w:val="content"/>
        </w:behaviors>
        <w:guid w:val="{FD60807C-A50E-4397-A5D7-7FA63C67C57E}"/>
      </w:docPartPr>
      <w:docPartBody>
        <w:p w:rsidR="00115C88" w:rsidRDefault="00000000">
          <w:pPr>
            <w:pStyle w:val="E41419A0A14B486C8BDB402E7F0C172C"/>
          </w:pPr>
          <w:r w:rsidRPr="00974DD3">
            <w:rPr>
              <w:rStyle w:val="Bold"/>
            </w:rPr>
            <w:t>EXPENSES</w:t>
          </w:r>
        </w:p>
      </w:docPartBody>
    </w:docPart>
    <w:docPart>
      <w:docPartPr>
        <w:name w:val="B691485283AE431AA6DF0A591C00247C"/>
        <w:category>
          <w:name w:val="General"/>
          <w:gallery w:val="placeholder"/>
        </w:category>
        <w:types>
          <w:type w:val="bbPlcHdr"/>
        </w:types>
        <w:behaviors>
          <w:behavior w:val="content"/>
        </w:behaviors>
        <w:guid w:val="{3680E6CD-2DBC-4F7A-A9A4-28D9145D103C}"/>
      </w:docPartPr>
      <w:docPartBody>
        <w:p w:rsidR="00115C88" w:rsidRDefault="00000000">
          <w:pPr>
            <w:pStyle w:val="B691485283AE431AA6DF0A591C00247C"/>
          </w:pPr>
          <w:r w:rsidRPr="00974DD3">
            <w:rPr>
              <w:rStyle w:val="Bold"/>
            </w:rPr>
            <w:t>JAN</w:t>
          </w:r>
        </w:p>
      </w:docPartBody>
    </w:docPart>
    <w:docPart>
      <w:docPartPr>
        <w:name w:val="A9E7C0B7405F44F8A1AA849ED56ACFA7"/>
        <w:category>
          <w:name w:val="General"/>
          <w:gallery w:val="placeholder"/>
        </w:category>
        <w:types>
          <w:type w:val="bbPlcHdr"/>
        </w:types>
        <w:behaviors>
          <w:behavior w:val="content"/>
        </w:behaviors>
        <w:guid w:val="{7B990E8A-D8DF-4E82-9FEF-B3E8DFB0BDBD}"/>
      </w:docPartPr>
      <w:docPartBody>
        <w:p w:rsidR="00115C88" w:rsidRDefault="00000000">
          <w:pPr>
            <w:pStyle w:val="A9E7C0B7405F44F8A1AA849ED56ACFA7"/>
          </w:pPr>
          <w:r w:rsidRPr="00974DD3">
            <w:rPr>
              <w:rStyle w:val="Bold"/>
            </w:rPr>
            <w:t>FEB</w:t>
          </w:r>
        </w:p>
      </w:docPartBody>
    </w:docPart>
    <w:docPart>
      <w:docPartPr>
        <w:name w:val="9A43CA54E9C14C13A2EB2B83F9167CD3"/>
        <w:category>
          <w:name w:val="General"/>
          <w:gallery w:val="placeholder"/>
        </w:category>
        <w:types>
          <w:type w:val="bbPlcHdr"/>
        </w:types>
        <w:behaviors>
          <w:behavior w:val="content"/>
        </w:behaviors>
        <w:guid w:val="{11CFF711-1FA3-4C2D-8599-C58B3482D967}"/>
      </w:docPartPr>
      <w:docPartBody>
        <w:p w:rsidR="00115C88" w:rsidRDefault="00000000">
          <w:pPr>
            <w:pStyle w:val="9A43CA54E9C14C13A2EB2B83F9167CD3"/>
          </w:pPr>
          <w:r w:rsidRPr="00974DD3">
            <w:rPr>
              <w:rStyle w:val="Bold"/>
            </w:rPr>
            <w:t>MAR</w:t>
          </w:r>
        </w:p>
      </w:docPartBody>
    </w:docPart>
    <w:docPart>
      <w:docPartPr>
        <w:name w:val="90E21818B1864C49BADC499EB8AC7F68"/>
        <w:category>
          <w:name w:val="General"/>
          <w:gallery w:val="placeholder"/>
        </w:category>
        <w:types>
          <w:type w:val="bbPlcHdr"/>
        </w:types>
        <w:behaviors>
          <w:behavior w:val="content"/>
        </w:behaviors>
        <w:guid w:val="{245048FC-2D8D-4B0B-B7CF-80185AF7927C}"/>
      </w:docPartPr>
      <w:docPartBody>
        <w:p w:rsidR="00115C88" w:rsidRDefault="00000000">
          <w:pPr>
            <w:pStyle w:val="90E21818B1864C49BADC499EB8AC7F68"/>
          </w:pPr>
          <w:r w:rsidRPr="00974DD3">
            <w:rPr>
              <w:rStyle w:val="Bold"/>
            </w:rPr>
            <w:t>APR</w:t>
          </w:r>
        </w:p>
      </w:docPartBody>
    </w:docPart>
    <w:docPart>
      <w:docPartPr>
        <w:name w:val="0890D63F946A4B83BA175D51F58C46CA"/>
        <w:category>
          <w:name w:val="General"/>
          <w:gallery w:val="placeholder"/>
        </w:category>
        <w:types>
          <w:type w:val="bbPlcHdr"/>
        </w:types>
        <w:behaviors>
          <w:behavior w:val="content"/>
        </w:behaviors>
        <w:guid w:val="{C58FF8AD-F71C-4DEF-8E63-751EC78DA3E6}"/>
      </w:docPartPr>
      <w:docPartBody>
        <w:p w:rsidR="00115C88" w:rsidRDefault="00000000">
          <w:pPr>
            <w:pStyle w:val="0890D63F946A4B83BA175D51F58C46CA"/>
          </w:pPr>
          <w:r w:rsidRPr="00974DD3">
            <w:rPr>
              <w:rStyle w:val="Bold"/>
            </w:rPr>
            <w:t>MAY</w:t>
          </w:r>
        </w:p>
      </w:docPartBody>
    </w:docPart>
    <w:docPart>
      <w:docPartPr>
        <w:name w:val="FE1D113B212C44F08470F995F32526C5"/>
        <w:category>
          <w:name w:val="General"/>
          <w:gallery w:val="placeholder"/>
        </w:category>
        <w:types>
          <w:type w:val="bbPlcHdr"/>
        </w:types>
        <w:behaviors>
          <w:behavior w:val="content"/>
        </w:behaviors>
        <w:guid w:val="{BEFA07D7-50BC-4110-AD56-F4781EC80B3D}"/>
      </w:docPartPr>
      <w:docPartBody>
        <w:p w:rsidR="00115C88" w:rsidRDefault="00000000">
          <w:pPr>
            <w:pStyle w:val="FE1D113B212C44F08470F995F32526C5"/>
          </w:pPr>
          <w:r w:rsidRPr="00974DD3">
            <w:rPr>
              <w:rStyle w:val="Bold"/>
            </w:rPr>
            <w:t>JUN</w:t>
          </w:r>
        </w:p>
      </w:docPartBody>
    </w:docPart>
    <w:docPart>
      <w:docPartPr>
        <w:name w:val="651064C0976E478EB47DA18A770BA30B"/>
        <w:category>
          <w:name w:val="General"/>
          <w:gallery w:val="placeholder"/>
        </w:category>
        <w:types>
          <w:type w:val="bbPlcHdr"/>
        </w:types>
        <w:behaviors>
          <w:behavior w:val="content"/>
        </w:behaviors>
        <w:guid w:val="{176CC22B-96EC-459F-B44D-DA5822C661F2}"/>
      </w:docPartPr>
      <w:docPartBody>
        <w:p w:rsidR="00115C88" w:rsidRDefault="00000000">
          <w:pPr>
            <w:pStyle w:val="651064C0976E478EB47DA18A770BA30B"/>
          </w:pPr>
          <w:r w:rsidRPr="00974DD3">
            <w:rPr>
              <w:rStyle w:val="Bold"/>
            </w:rPr>
            <w:t>JUL</w:t>
          </w:r>
        </w:p>
      </w:docPartBody>
    </w:docPart>
    <w:docPart>
      <w:docPartPr>
        <w:name w:val="2CC4B01BE236464A892BCBBD8F690416"/>
        <w:category>
          <w:name w:val="General"/>
          <w:gallery w:val="placeholder"/>
        </w:category>
        <w:types>
          <w:type w:val="bbPlcHdr"/>
        </w:types>
        <w:behaviors>
          <w:behavior w:val="content"/>
        </w:behaviors>
        <w:guid w:val="{CD713D13-C696-4B28-9D26-69A0A7BD77CB}"/>
      </w:docPartPr>
      <w:docPartBody>
        <w:p w:rsidR="00115C88" w:rsidRDefault="00000000">
          <w:pPr>
            <w:pStyle w:val="2CC4B01BE236464A892BCBBD8F690416"/>
          </w:pPr>
          <w:r w:rsidRPr="00974DD3">
            <w:rPr>
              <w:rStyle w:val="Bold"/>
            </w:rPr>
            <w:t>AUG</w:t>
          </w:r>
        </w:p>
      </w:docPartBody>
    </w:docPart>
    <w:docPart>
      <w:docPartPr>
        <w:name w:val="279DE5D6E70E43939EDCBF6FE7D45D5C"/>
        <w:category>
          <w:name w:val="General"/>
          <w:gallery w:val="placeholder"/>
        </w:category>
        <w:types>
          <w:type w:val="bbPlcHdr"/>
        </w:types>
        <w:behaviors>
          <w:behavior w:val="content"/>
        </w:behaviors>
        <w:guid w:val="{C25B3EE3-1879-4020-9AB4-139482E101B0}"/>
      </w:docPartPr>
      <w:docPartBody>
        <w:p w:rsidR="00115C88" w:rsidRDefault="00000000">
          <w:pPr>
            <w:pStyle w:val="279DE5D6E70E43939EDCBF6FE7D45D5C"/>
          </w:pPr>
          <w:r w:rsidRPr="00974DD3">
            <w:rPr>
              <w:rStyle w:val="Bold"/>
            </w:rPr>
            <w:t>SEP</w:t>
          </w:r>
        </w:p>
      </w:docPartBody>
    </w:docPart>
    <w:docPart>
      <w:docPartPr>
        <w:name w:val="D82B58E508ED4557842C3A8A702A91AC"/>
        <w:category>
          <w:name w:val="General"/>
          <w:gallery w:val="placeholder"/>
        </w:category>
        <w:types>
          <w:type w:val="bbPlcHdr"/>
        </w:types>
        <w:behaviors>
          <w:behavior w:val="content"/>
        </w:behaviors>
        <w:guid w:val="{D765E4C4-C5C6-4B4A-834F-A7F188371B4E}"/>
      </w:docPartPr>
      <w:docPartBody>
        <w:p w:rsidR="00115C88" w:rsidRDefault="00000000">
          <w:pPr>
            <w:pStyle w:val="D82B58E508ED4557842C3A8A702A91AC"/>
          </w:pPr>
          <w:r w:rsidRPr="00974DD3">
            <w:rPr>
              <w:rStyle w:val="Bold"/>
            </w:rPr>
            <w:t>OCT</w:t>
          </w:r>
        </w:p>
      </w:docPartBody>
    </w:docPart>
    <w:docPart>
      <w:docPartPr>
        <w:name w:val="E6D145B247DF4CFEB8B287E890D88634"/>
        <w:category>
          <w:name w:val="General"/>
          <w:gallery w:val="placeholder"/>
        </w:category>
        <w:types>
          <w:type w:val="bbPlcHdr"/>
        </w:types>
        <w:behaviors>
          <w:behavior w:val="content"/>
        </w:behaviors>
        <w:guid w:val="{D9120E96-7326-4981-8847-13EFC0F74415}"/>
      </w:docPartPr>
      <w:docPartBody>
        <w:p w:rsidR="00115C88" w:rsidRDefault="00000000">
          <w:pPr>
            <w:pStyle w:val="E6D145B247DF4CFEB8B287E890D88634"/>
          </w:pPr>
          <w:r w:rsidRPr="00974DD3">
            <w:rPr>
              <w:rStyle w:val="Bold"/>
            </w:rPr>
            <w:t>NOV</w:t>
          </w:r>
        </w:p>
      </w:docPartBody>
    </w:docPart>
    <w:docPart>
      <w:docPartPr>
        <w:name w:val="580EC38660CA40F2B1092E3EEB1CAC72"/>
        <w:category>
          <w:name w:val="General"/>
          <w:gallery w:val="placeholder"/>
        </w:category>
        <w:types>
          <w:type w:val="bbPlcHdr"/>
        </w:types>
        <w:behaviors>
          <w:behavior w:val="content"/>
        </w:behaviors>
        <w:guid w:val="{6E702EB1-74D8-4D94-900A-DACD0C9910F8}"/>
      </w:docPartPr>
      <w:docPartBody>
        <w:p w:rsidR="00115C88" w:rsidRDefault="00000000">
          <w:pPr>
            <w:pStyle w:val="580EC38660CA40F2B1092E3EEB1CAC72"/>
          </w:pPr>
          <w:r w:rsidRPr="00974DD3">
            <w:rPr>
              <w:rStyle w:val="Bold"/>
            </w:rPr>
            <w:t>DEC</w:t>
          </w:r>
        </w:p>
      </w:docPartBody>
    </w:docPart>
    <w:docPart>
      <w:docPartPr>
        <w:name w:val="E8115743562748DCB90B8A69C05AF504"/>
        <w:category>
          <w:name w:val="General"/>
          <w:gallery w:val="placeholder"/>
        </w:category>
        <w:types>
          <w:type w:val="bbPlcHdr"/>
        </w:types>
        <w:behaviors>
          <w:behavior w:val="content"/>
        </w:behaviors>
        <w:guid w:val="{37349570-B1D1-4357-8B61-359105345FDF}"/>
      </w:docPartPr>
      <w:docPartBody>
        <w:p w:rsidR="00115C88" w:rsidRDefault="00000000">
          <w:pPr>
            <w:pStyle w:val="E8115743562748DCB90B8A69C05AF504"/>
          </w:pPr>
          <w:r w:rsidRPr="00974DD3">
            <w:rPr>
              <w:rStyle w:val="Bold"/>
            </w:rPr>
            <w:t>YTD</w:t>
          </w:r>
        </w:p>
      </w:docPartBody>
    </w:docPart>
    <w:docPart>
      <w:docPartPr>
        <w:name w:val="0675E68FE9C545088D1362D1DB0F587E"/>
        <w:category>
          <w:name w:val="General"/>
          <w:gallery w:val="placeholder"/>
        </w:category>
        <w:types>
          <w:type w:val="bbPlcHdr"/>
        </w:types>
        <w:behaviors>
          <w:behavior w:val="content"/>
        </w:behaviors>
        <w:guid w:val="{037636FD-5D07-4F22-89B0-44E1C3644717}"/>
      </w:docPartPr>
      <w:docPartBody>
        <w:p w:rsidR="00115C88" w:rsidRDefault="00000000">
          <w:pPr>
            <w:pStyle w:val="0675E68FE9C545088D1362D1DB0F587E"/>
          </w:pPr>
          <w:r w:rsidRPr="00974DD3">
            <w:t>Salaries &amp; Wages</w:t>
          </w:r>
        </w:p>
      </w:docPartBody>
    </w:docPart>
    <w:docPart>
      <w:docPartPr>
        <w:name w:val="58E497E5CB864BE8AB7EDE7032458DD1"/>
        <w:category>
          <w:name w:val="General"/>
          <w:gallery w:val="placeholder"/>
        </w:category>
        <w:types>
          <w:type w:val="bbPlcHdr"/>
        </w:types>
        <w:behaviors>
          <w:behavior w:val="content"/>
        </w:behaviors>
        <w:guid w:val="{9C64EB40-A842-4F4C-82D8-D4C38888F71A}"/>
      </w:docPartPr>
      <w:docPartBody>
        <w:p w:rsidR="00115C88" w:rsidRDefault="00000000">
          <w:pPr>
            <w:pStyle w:val="58E497E5CB864BE8AB7EDE7032458DD1"/>
          </w:pPr>
          <w:r w:rsidRPr="00974DD3">
            <w:t>Marketing/Advertising</w:t>
          </w:r>
        </w:p>
      </w:docPartBody>
    </w:docPart>
    <w:docPart>
      <w:docPartPr>
        <w:name w:val="83621149F9F041E6A5139354FD7FB691"/>
        <w:category>
          <w:name w:val="General"/>
          <w:gallery w:val="placeholder"/>
        </w:category>
        <w:types>
          <w:type w:val="bbPlcHdr"/>
        </w:types>
        <w:behaviors>
          <w:behavior w:val="content"/>
        </w:behaviors>
        <w:guid w:val="{74C122BF-BA4F-4572-9315-5DEE626EAE77}"/>
      </w:docPartPr>
      <w:docPartBody>
        <w:p w:rsidR="00115C88" w:rsidRDefault="00000000">
          <w:pPr>
            <w:pStyle w:val="83621149F9F041E6A5139354FD7FB691"/>
          </w:pPr>
          <w:r w:rsidRPr="00974DD3">
            <w:t>Sales Commissions</w:t>
          </w:r>
        </w:p>
      </w:docPartBody>
    </w:docPart>
    <w:docPart>
      <w:docPartPr>
        <w:name w:val="90E402C5419D459BAC99E1681E79473F"/>
        <w:category>
          <w:name w:val="General"/>
          <w:gallery w:val="placeholder"/>
        </w:category>
        <w:types>
          <w:type w:val="bbPlcHdr"/>
        </w:types>
        <w:behaviors>
          <w:behavior w:val="content"/>
        </w:behaviors>
        <w:guid w:val="{E30B1896-32EC-4805-8A6A-449B49408912}"/>
      </w:docPartPr>
      <w:docPartBody>
        <w:p w:rsidR="00115C88" w:rsidRDefault="00000000">
          <w:pPr>
            <w:pStyle w:val="90E402C5419D459BAC99E1681E79473F"/>
          </w:pPr>
          <w:r w:rsidRPr="00974DD3">
            <w:t>Rent</w:t>
          </w:r>
        </w:p>
      </w:docPartBody>
    </w:docPart>
    <w:docPart>
      <w:docPartPr>
        <w:name w:val="A345350EFD5745139798142830010F92"/>
        <w:category>
          <w:name w:val="General"/>
          <w:gallery w:val="placeholder"/>
        </w:category>
        <w:types>
          <w:type w:val="bbPlcHdr"/>
        </w:types>
        <w:behaviors>
          <w:behavior w:val="content"/>
        </w:behaviors>
        <w:guid w:val="{DAA5B588-C839-448C-A882-1D9F505A945B}"/>
      </w:docPartPr>
      <w:docPartBody>
        <w:p w:rsidR="00115C88" w:rsidRDefault="00000000">
          <w:pPr>
            <w:pStyle w:val="A345350EFD5745139798142830010F92"/>
          </w:pPr>
          <w:r w:rsidRPr="00974DD3">
            <w:t>Utilities</w:t>
          </w:r>
        </w:p>
      </w:docPartBody>
    </w:docPart>
    <w:docPart>
      <w:docPartPr>
        <w:name w:val="86F9CC38A987404D80E057356454406E"/>
        <w:category>
          <w:name w:val="General"/>
          <w:gallery w:val="placeholder"/>
        </w:category>
        <w:types>
          <w:type w:val="bbPlcHdr"/>
        </w:types>
        <w:behaviors>
          <w:behavior w:val="content"/>
        </w:behaviors>
        <w:guid w:val="{CCC23A50-607E-4554-BE67-5449B7538268}"/>
      </w:docPartPr>
      <w:docPartBody>
        <w:p w:rsidR="00115C88" w:rsidRDefault="00000000">
          <w:pPr>
            <w:pStyle w:val="86F9CC38A987404D80E057356454406E"/>
          </w:pPr>
          <w:r w:rsidRPr="00974DD3">
            <w:t>Website Expenses</w:t>
          </w:r>
        </w:p>
      </w:docPartBody>
    </w:docPart>
    <w:docPart>
      <w:docPartPr>
        <w:name w:val="4A139626421E477C8AB36AB66BDDB24C"/>
        <w:category>
          <w:name w:val="General"/>
          <w:gallery w:val="placeholder"/>
        </w:category>
        <w:types>
          <w:type w:val="bbPlcHdr"/>
        </w:types>
        <w:behaviors>
          <w:behavior w:val="content"/>
        </w:behaviors>
        <w:guid w:val="{E3E0BAC2-56F1-4980-A9FF-4A5726E23DDF}"/>
      </w:docPartPr>
      <w:docPartBody>
        <w:p w:rsidR="00115C88" w:rsidRDefault="00000000">
          <w:pPr>
            <w:pStyle w:val="4A139626421E477C8AB36AB66BDDB24C"/>
          </w:pPr>
          <w:r w:rsidRPr="00974DD3">
            <w:t>Internet/Phone</w:t>
          </w:r>
        </w:p>
      </w:docPartBody>
    </w:docPart>
    <w:docPart>
      <w:docPartPr>
        <w:name w:val="D6B34EF5F00C4D258BF3A740BEF24885"/>
        <w:category>
          <w:name w:val="General"/>
          <w:gallery w:val="placeholder"/>
        </w:category>
        <w:types>
          <w:type w:val="bbPlcHdr"/>
        </w:types>
        <w:behaviors>
          <w:behavior w:val="content"/>
        </w:behaviors>
        <w:guid w:val="{26B117B9-3A66-49F8-BF0A-3786B6D2BBF0}"/>
      </w:docPartPr>
      <w:docPartBody>
        <w:p w:rsidR="00115C88" w:rsidRDefault="00000000">
          <w:pPr>
            <w:pStyle w:val="D6B34EF5F00C4D258BF3A740BEF24885"/>
          </w:pPr>
          <w:r w:rsidRPr="00974DD3">
            <w:t>Insurance</w:t>
          </w:r>
        </w:p>
      </w:docPartBody>
    </w:docPart>
    <w:docPart>
      <w:docPartPr>
        <w:name w:val="6C89C8E4394A4F638D8FD99253E76192"/>
        <w:category>
          <w:name w:val="General"/>
          <w:gallery w:val="placeholder"/>
        </w:category>
        <w:types>
          <w:type w:val="bbPlcHdr"/>
        </w:types>
        <w:behaviors>
          <w:behavior w:val="content"/>
        </w:behaviors>
        <w:guid w:val="{2E044BE9-A862-421E-85BA-81C3DBA5BD5D}"/>
      </w:docPartPr>
      <w:docPartBody>
        <w:p w:rsidR="00115C88" w:rsidRDefault="00000000">
          <w:pPr>
            <w:pStyle w:val="6C89C8E4394A4F638D8FD99253E76192"/>
          </w:pPr>
          <w:r w:rsidRPr="00974DD3">
            <w:t>Travel</w:t>
          </w:r>
        </w:p>
      </w:docPartBody>
    </w:docPart>
    <w:docPart>
      <w:docPartPr>
        <w:name w:val="63468348C7314549B5698EFE95A24C54"/>
        <w:category>
          <w:name w:val="General"/>
          <w:gallery w:val="placeholder"/>
        </w:category>
        <w:types>
          <w:type w:val="bbPlcHdr"/>
        </w:types>
        <w:behaviors>
          <w:behavior w:val="content"/>
        </w:behaviors>
        <w:guid w:val="{0C73DF0D-91AE-4021-816B-8E0D56BF638C}"/>
      </w:docPartPr>
      <w:docPartBody>
        <w:p w:rsidR="00115C88" w:rsidRDefault="00000000">
          <w:pPr>
            <w:pStyle w:val="63468348C7314549B5698EFE95A24C54"/>
          </w:pPr>
          <w:r w:rsidRPr="00974DD3">
            <w:t>Legal/Accounting</w:t>
          </w:r>
        </w:p>
      </w:docPartBody>
    </w:docPart>
    <w:docPart>
      <w:docPartPr>
        <w:name w:val="EA66D9C62C23483CB501AB8B08F42D4C"/>
        <w:category>
          <w:name w:val="General"/>
          <w:gallery w:val="placeholder"/>
        </w:category>
        <w:types>
          <w:type w:val="bbPlcHdr"/>
        </w:types>
        <w:behaviors>
          <w:behavior w:val="content"/>
        </w:behaviors>
        <w:guid w:val="{E8BBB425-57EE-4F3B-90A6-24888B197A60}"/>
      </w:docPartPr>
      <w:docPartBody>
        <w:p w:rsidR="00115C88" w:rsidRDefault="00000000">
          <w:pPr>
            <w:pStyle w:val="EA66D9C62C23483CB501AB8B08F42D4C"/>
          </w:pPr>
          <w:r w:rsidRPr="00974DD3">
            <w:t>Office Supplies</w:t>
          </w:r>
        </w:p>
      </w:docPartBody>
    </w:docPart>
    <w:docPart>
      <w:docPartPr>
        <w:name w:val="76F5A1283D9B4D4F94521281D4A5C36B"/>
        <w:category>
          <w:name w:val="General"/>
          <w:gallery w:val="placeholder"/>
        </w:category>
        <w:types>
          <w:type w:val="bbPlcHdr"/>
        </w:types>
        <w:behaviors>
          <w:behavior w:val="content"/>
        </w:behaviors>
        <w:guid w:val="{DCECEADC-C3DD-44B5-803A-BEA42FDF5FB1}"/>
      </w:docPartPr>
      <w:docPartBody>
        <w:p w:rsidR="00115C88" w:rsidRDefault="00000000">
          <w:pPr>
            <w:pStyle w:val="76F5A1283D9B4D4F94521281D4A5C36B"/>
          </w:pPr>
          <w:r w:rsidRPr="00974DD3">
            <w:t>Interest Expense</w:t>
          </w:r>
        </w:p>
      </w:docPartBody>
    </w:docPart>
    <w:docPart>
      <w:docPartPr>
        <w:name w:val="4742D1C94AAC4C71BFF31BA62CDB59FC"/>
        <w:category>
          <w:name w:val="General"/>
          <w:gallery w:val="placeholder"/>
        </w:category>
        <w:types>
          <w:type w:val="bbPlcHdr"/>
        </w:types>
        <w:behaviors>
          <w:behavior w:val="content"/>
        </w:behaviors>
        <w:guid w:val="{78F23E9E-A38B-4366-8E1B-1EA7B8752FAB}"/>
      </w:docPartPr>
      <w:docPartBody>
        <w:p w:rsidR="00115C88" w:rsidRDefault="00000000">
          <w:pPr>
            <w:pStyle w:val="4742D1C94AAC4C71BFF31BA62CDB59FC"/>
          </w:pPr>
          <w:r w:rsidRPr="00974DD3">
            <w:t>Other 1</w:t>
          </w:r>
        </w:p>
      </w:docPartBody>
    </w:docPart>
    <w:docPart>
      <w:docPartPr>
        <w:name w:val="37BAD967D6694CAAA1077B8F363179E5"/>
        <w:category>
          <w:name w:val="General"/>
          <w:gallery w:val="placeholder"/>
        </w:category>
        <w:types>
          <w:type w:val="bbPlcHdr"/>
        </w:types>
        <w:behaviors>
          <w:behavior w:val="content"/>
        </w:behaviors>
        <w:guid w:val="{59BF829A-E6EC-440D-99EF-9CDF046ADB71}"/>
      </w:docPartPr>
      <w:docPartBody>
        <w:p w:rsidR="00115C88" w:rsidRDefault="00000000">
          <w:pPr>
            <w:pStyle w:val="37BAD967D6694CAAA1077B8F363179E5"/>
          </w:pPr>
          <w:r w:rsidRPr="00974DD3">
            <w:rPr>
              <w:rStyle w:val="Bold"/>
            </w:rPr>
            <w:t>Total Expenses</w:t>
          </w:r>
        </w:p>
      </w:docPartBody>
    </w:docPart>
    <w:docPart>
      <w:docPartPr>
        <w:name w:val="95FE206BC4DA482EB902996FA75A3192"/>
        <w:category>
          <w:name w:val="General"/>
          <w:gallery w:val="placeholder"/>
        </w:category>
        <w:types>
          <w:type w:val="bbPlcHdr"/>
        </w:types>
        <w:behaviors>
          <w:behavior w:val="content"/>
        </w:behaviors>
        <w:guid w:val="{53DA6173-8D58-413D-81C7-B45A47E30713}"/>
      </w:docPartPr>
      <w:docPartBody>
        <w:p w:rsidR="00115C88" w:rsidRDefault="00000000">
          <w:pPr>
            <w:pStyle w:val="95FE206BC4DA482EB902996FA75A3192"/>
          </w:pPr>
          <w:r w:rsidRPr="00974DD3">
            <w:rPr>
              <w:rStyle w:val="Bold"/>
            </w:rPr>
            <w:t>Income Before Taxes</w:t>
          </w:r>
        </w:p>
      </w:docPartBody>
    </w:docPart>
    <w:docPart>
      <w:docPartPr>
        <w:name w:val="768CC704BE244FDD998C356F8A423E08"/>
        <w:category>
          <w:name w:val="General"/>
          <w:gallery w:val="placeholder"/>
        </w:category>
        <w:types>
          <w:type w:val="bbPlcHdr"/>
        </w:types>
        <w:behaviors>
          <w:behavior w:val="content"/>
        </w:behaviors>
        <w:guid w:val="{1BF808E1-6C5B-48DA-855D-EA7F09B3B444}"/>
      </w:docPartPr>
      <w:docPartBody>
        <w:p w:rsidR="00115C88" w:rsidRDefault="00000000">
          <w:pPr>
            <w:pStyle w:val="768CC704BE244FDD998C356F8A423E08"/>
          </w:pPr>
          <w:r w:rsidRPr="00974DD3">
            <w:rPr>
              <w:rStyle w:val="Bold"/>
            </w:rPr>
            <w:t>Income Tax Expense</w:t>
          </w:r>
        </w:p>
      </w:docPartBody>
    </w:docPart>
    <w:docPart>
      <w:docPartPr>
        <w:name w:val="9EB372B09590453B94335420880CB4EB"/>
        <w:category>
          <w:name w:val="General"/>
          <w:gallery w:val="placeholder"/>
        </w:category>
        <w:types>
          <w:type w:val="bbPlcHdr"/>
        </w:types>
        <w:behaviors>
          <w:behavior w:val="content"/>
        </w:behaviors>
        <w:guid w:val="{A36296C5-3F55-4717-96D6-E86F0BF9B802}"/>
      </w:docPartPr>
      <w:docPartBody>
        <w:p w:rsidR="00115C88" w:rsidRDefault="00000000">
          <w:pPr>
            <w:pStyle w:val="9EB372B09590453B94335420880CB4EB"/>
          </w:pPr>
          <w:r w:rsidRPr="00974DD3">
            <w:rPr>
              <w:rStyle w:val="Bold"/>
            </w:rPr>
            <w:t>NET INCOME</w:t>
          </w:r>
        </w:p>
      </w:docPartBody>
    </w:docPart>
    <w:docPart>
      <w:docPartPr>
        <w:name w:val="64D1A9047FE749D39FA0A51332E2525F"/>
        <w:category>
          <w:name w:val="General"/>
          <w:gallery w:val="placeholder"/>
        </w:category>
        <w:types>
          <w:type w:val="bbPlcHdr"/>
        </w:types>
        <w:behaviors>
          <w:behavior w:val="content"/>
        </w:behaviors>
        <w:guid w:val="{7BBDCC09-32A1-4DF1-8592-C87D53E85780}"/>
      </w:docPartPr>
      <w:docPartBody>
        <w:p w:rsidR="00115C88" w:rsidRDefault="00000000">
          <w:pPr>
            <w:pStyle w:val="64D1A9047FE749D39FA0A51332E2525F"/>
          </w:pPr>
          <w:r w:rsidRPr="00347AF5">
            <w:t>Instructions for Getting Started on Profit &amp; Loss Projections</w:t>
          </w:r>
        </w:p>
      </w:docPartBody>
    </w:docPart>
    <w:docPart>
      <w:docPartPr>
        <w:name w:val="567D13E134D9413DBA77E7D46209F6C3"/>
        <w:category>
          <w:name w:val="General"/>
          <w:gallery w:val="placeholder"/>
        </w:category>
        <w:types>
          <w:type w:val="bbPlcHdr"/>
        </w:types>
        <w:behaviors>
          <w:behavior w:val="content"/>
        </w:behaviors>
        <w:guid w:val="{18A242D1-4317-44F6-853D-F184AF95A38E}"/>
      </w:docPartPr>
      <w:docPartBody>
        <w:p w:rsidR="00115C88" w:rsidRDefault="00000000">
          <w:pPr>
            <w:pStyle w:val="567D13E134D9413DBA77E7D46209F6C3"/>
          </w:pPr>
          <w:r w:rsidRPr="00A41799">
            <w:t>Completing projections for Profit and Loss of a new company is a good exercise to understand and communicate when the company will begin to break even and see how sales and profits will grow. The top portion of the model to the left, Revenue, is a good way to forecast sales, month by month for the first year. The lower portion then applies estimated expenses for the same period of time to derive the business' profitability.</w:t>
          </w:r>
        </w:p>
      </w:docPartBody>
    </w:docPart>
    <w:docPart>
      <w:docPartPr>
        <w:name w:val="2C7BCE07BAA64659B2B26A0747EE010F"/>
        <w:category>
          <w:name w:val="General"/>
          <w:gallery w:val="placeholder"/>
        </w:category>
        <w:types>
          <w:type w:val="bbPlcHdr"/>
        </w:types>
        <w:behaviors>
          <w:behavior w:val="content"/>
        </w:behaviors>
        <w:guid w:val="{941A9335-972A-4E68-88E4-14847320B92E}"/>
      </w:docPartPr>
      <w:docPartBody>
        <w:p w:rsidR="00115C88" w:rsidRDefault="00000000">
          <w:pPr>
            <w:pStyle w:val="2C7BCE07BAA64659B2B26A0747EE010F"/>
          </w:pPr>
          <w:r w:rsidRPr="008F704C">
            <w:rPr>
              <w:rStyle w:val="Bold"/>
            </w:rPr>
            <w:t>Steps for preparation:</w:t>
          </w:r>
        </w:p>
      </w:docPartBody>
    </w:docPart>
    <w:docPart>
      <w:docPartPr>
        <w:name w:val="57A8304F9854495A88EF133293E1038F"/>
        <w:category>
          <w:name w:val="General"/>
          <w:gallery w:val="placeholder"/>
        </w:category>
        <w:types>
          <w:type w:val="bbPlcHdr"/>
        </w:types>
        <w:behaviors>
          <w:behavior w:val="content"/>
        </w:behaviors>
        <w:guid w:val="{1B5DE670-E589-4922-A247-954A37DED358}"/>
      </w:docPartPr>
      <w:docPartBody>
        <w:p w:rsidR="00115C88" w:rsidRDefault="00000000">
          <w:pPr>
            <w:pStyle w:val="57A8304F9854495A88EF133293E1038F"/>
          </w:pPr>
          <w:r w:rsidRPr="008F704C">
            <w:rPr>
              <w:b/>
              <w:bCs/>
            </w:rPr>
            <w:t>Step 1:</w:t>
          </w:r>
        </w:p>
      </w:docPartBody>
    </w:docPart>
    <w:docPart>
      <w:docPartPr>
        <w:name w:val="1F424FFCA7B547A4919F185D48C93A2A"/>
        <w:category>
          <w:name w:val="General"/>
          <w:gallery w:val="placeholder"/>
        </w:category>
        <w:types>
          <w:type w:val="bbPlcHdr"/>
        </w:types>
        <w:behaviors>
          <w:behavior w:val="content"/>
        </w:behaviors>
        <w:guid w:val="{A8E37C9A-CCF1-481E-B61F-6B0AC0A798AA}"/>
      </w:docPartPr>
      <w:docPartBody>
        <w:p w:rsidR="00115C88" w:rsidRDefault="00000000">
          <w:pPr>
            <w:pStyle w:val="1F424FFCA7B547A4919F185D48C93A2A"/>
          </w:pPr>
          <w:r w:rsidRPr="00A41799">
            <w:t>Enter the company name and the date this projection is being prepared.</w:t>
          </w:r>
        </w:p>
      </w:docPartBody>
    </w:docPart>
    <w:docPart>
      <w:docPartPr>
        <w:name w:val="6C7A22377C56496DA63B4DCC4B6A76A2"/>
        <w:category>
          <w:name w:val="General"/>
          <w:gallery w:val="placeholder"/>
        </w:category>
        <w:types>
          <w:type w:val="bbPlcHdr"/>
        </w:types>
        <w:behaviors>
          <w:behavior w:val="content"/>
        </w:behaviors>
        <w:guid w:val="{C2F905A0-A24F-407F-80C9-A77B5ADBF6CE}"/>
      </w:docPartPr>
      <w:docPartBody>
        <w:p w:rsidR="00115C88" w:rsidRDefault="00000000">
          <w:pPr>
            <w:pStyle w:val="6C7A22377C56496DA63B4DCC4B6A76A2"/>
          </w:pPr>
          <w:r w:rsidRPr="008F704C">
            <w:rPr>
              <w:b/>
              <w:bCs/>
            </w:rPr>
            <w:t>Step 2:</w:t>
          </w:r>
        </w:p>
      </w:docPartBody>
    </w:docPart>
    <w:docPart>
      <w:docPartPr>
        <w:name w:val="8D0116FB676C409CA28CB9B7B3209119"/>
        <w:category>
          <w:name w:val="General"/>
          <w:gallery w:val="placeholder"/>
        </w:category>
        <w:types>
          <w:type w:val="bbPlcHdr"/>
        </w:types>
        <w:behaviors>
          <w:behavior w:val="content"/>
        </w:behaviors>
        <w:guid w:val="{4EB0BCA5-F2F6-4E7F-9E28-773941032AC7}"/>
      </w:docPartPr>
      <w:docPartBody>
        <w:p w:rsidR="00115C88" w:rsidRDefault="00000000">
          <w:pPr>
            <w:pStyle w:val="8D0116FB676C409CA28CB9B7B3209119"/>
          </w:pPr>
          <w:r w:rsidRPr="00A41799">
            <w:t>For each month, beginning in January or whenever the start is estimated, enter the expected sales to be. This could be for a single service or multiple services. Add lines to this model for additional offerings. From this, subtract any product returns or discounts that are to be tracked (these should be shown as negative numbers, for example, -10). Below Net Sales, enter the Cost of Goods Sold. This refers to the monetized value of the time spent on a particular client.</w:t>
          </w:r>
        </w:p>
      </w:docPartBody>
    </w:docPart>
    <w:docPart>
      <w:docPartPr>
        <w:name w:val="3C5791642201454E81C3A21B9D3539A0"/>
        <w:category>
          <w:name w:val="General"/>
          <w:gallery w:val="placeholder"/>
        </w:category>
        <w:types>
          <w:type w:val="bbPlcHdr"/>
        </w:types>
        <w:behaviors>
          <w:behavior w:val="content"/>
        </w:behaviors>
        <w:guid w:val="{40C29221-8A60-4BEB-9BC0-050BAF84085B}"/>
      </w:docPartPr>
      <w:docPartBody>
        <w:p w:rsidR="00115C88" w:rsidRDefault="00000000">
          <w:pPr>
            <w:pStyle w:val="3C5791642201454E81C3A21B9D3539A0"/>
          </w:pPr>
          <w:r w:rsidRPr="008F704C">
            <w:rPr>
              <w:b/>
              <w:bCs/>
            </w:rPr>
            <w:t>Step 3:</w:t>
          </w:r>
        </w:p>
      </w:docPartBody>
    </w:docPart>
    <w:docPart>
      <w:docPartPr>
        <w:name w:val="4839CBCE65CB45D88CBF3D662C6F27C9"/>
        <w:category>
          <w:name w:val="General"/>
          <w:gallery w:val="placeholder"/>
        </w:category>
        <w:types>
          <w:type w:val="bbPlcHdr"/>
        </w:types>
        <w:behaviors>
          <w:behavior w:val="content"/>
        </w:behaviors>
        <w:guid w:val="{C65F37BF-E81D-4907-A144-9D01C34C44FA}"/>
      </w:docPartPr>
      <w:docPartBody>
        <w:p w:rsidR="00115C88" w:rsidRDefault="00000000">
          <w:pPr>
            <w:pStyle w:val="4839CBCE65CB45D88CBF3D662C6F27C9"/>
          </w:pPr>
          <w:r w:rsidRPr="00A41799">
            <w:t>For each month, enter the estimated salaries, marketing, utilities, and other items that are projected.</w:t>
          </w:r>
        </w:p>
      </w:docPartBody>
    </w:docPart>
    <w:docPart>
      <w:docPartPr>
        <w:name w:val="D15299E3757C49F0B3E7AF78A2FD41A2"/>
        <w:category>
          <w:name w:val="General"/>
          <w:gallery w:val="placeholder"/>
        </w:category>
        <w:types>
          <w:type w:val="bbPlcHdr"/>
        </w:types>
        <w:behaviors>
          <w:behavior w:val="content"/>
        </w:behaviors>
        <w:guid w:val="{2246CF47-20E9-4425-8EB3-8C3620CAFB27}"/>
      </w:docPartPr>
      <w:docPartBody>
        <w:p w:rsidR="00115C88" w:rsidRDefault="00000000">
          <w:pPr>
            <w:pStyle w:val="D15299E3757C49F0B3E7AF78A2FD41A2"/>
          </w:pPr>
          <w:r w:rsidRPr="00495909">
            <w:rPr>
              <w:b/>
              <w:bCs/>
            </w:rPr>
            <w:t>Step 4:</w:t>
          </w:r>
        </w:p>
      </w:docPartBody>
    </w:docPart>
    <w:docPart>
      <w:docPartPr>
        <w:name w:val="65EBBABB14C64C92B8BF02AD4807E506"/>
        <w:category>
          <w:name w:val="General"/>
          <w:gallery w:val="placeholder"/>
        </w:category>
        <w:types>
          <w:type w:val="bbPlcHdr"/>
        </w:types>
        <w:behaviors>
          <w:behavior w:val="content"/>
        </w:behaviors>
        <w:guid w:val="{AB136326-1681-44EF-9740-0D0C6A1C4B23}"/>
      </w:docPartPr>
      <w:docPartBody>
        <w:p w:rsidR="00115C88" w:rsidRDefault="00000000">
          <w:pPr>
            <w:pStyle w:val="65EBBABB14C64C92B8BF02AD4807E506"/>
          </w:pPr>
          <w:r w:rsidRPr="00A41799">
            <w:t>Once all of the costs have been entered, review the individual items and total amount to see where projections can be fine-tuned or move something out into the future when more revenue is coming in. The objective is to get to profitability and positive cash flow as quickly as possible.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ED7D31"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ED7D31" w:themeColor="accent2"/>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45869258"/>
    <w:lvl w:ilvl="0" w:tplc="0BF89C84">
      <w:start w:val="1"/>
      <w:numFmt w:val="bullet"/>
      <w:pStyle w:val="Graphbullet3"/>
      <w:lvlText w:val=""/>
      <w:lvlJc w:val="left"/>
      <w:pPr>
        <w:ind w:left="360" w:hanging="360"/>
      </w:pPr>
      <w:rPr>
        <w:rFonts w:ascii="Symbol" w:hAnsi="Symbol" w:hint="default"/>
        <w:color w:val="595959" w:themeColor="text1" w:themeTint="A6"/>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A5A5A5" w:themeColor="accent3"/>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D9448EF"/>
    <w:multiLevelType w:val="hybridMultilevel"/>
    <w:tmpl w:val="4D8EA860"/>
    <w:lvl w:ilvl="0" w:tplc="85C2F6F4">
      <w:start w:val="1"/>
      <w:numFmt w:val="bullet"/>
      <w:pStyle w:val="Graphbullet2"/>
      <w:lvlText w:val=""/>
      <w:lvlJc w:val="left"/>
      <w:pPr>
        <w:ind w:left="360" w:hanging="360"/>
      </w:pPr>
      <w:rPr>
        <w:rFonts w:ascii="Symbol" w:hAnsi="Symbol" w:hint="default"/>
        <w:color w:val="385623" w:themeColor="accent6" w:themeShade="80"/>
        <w:u w:color="4472C4"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8C1828"/>
    <w:multiLevelType w:val="hybridMultilevel"/>
    <w:tmpl w:val="45148FEC"/>
    <w:lvl w:ilvl="0" w:tplc="C9B6E9BC">
      <w:start w:val="1"/>
      <w:numFmt w:val="decimal"/>
      <w:pStyle w:val="ListNumber"/>
      <w:lvlText w:val="%1."/>
      <w:lvlJc w:val="left"/>
      <w:pPr>
        <w:ind w:left="720" w:hanging="360"/>
      </w:pPr>
      <w:rPr>
        <w:rFonts w:hint="default"/>
        <w:b/>
        <w:color w:val="ED7D31" w:themeColor="accent2"/>
        <w:u w:color="4472C4"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73302">
    <w:abstractNumId w:val="3"/>
  </w:num>
  <w:num w:numId="2" w16cid:durableId="2004123237">
    <w:abstractNumId w:val="6"/>
  </w:num>
  <w:num w:numId="3" w16cid:durableId="689333939">
    <w:abstractNumId w:val="4"/>
  </w:num>
  <w:num w:numId="4" w16cid:durableId="1005790199">
    <w:abstractNumId w:val="5"/>
  </w:num>
  <w:num w:numId="5" w16cid:durableId="576475912">
    <w:abstractNumId w:val="2"/>
  </w:num>
  <w:num w:numId="6" w16cid:durableId="934047821">
    <w:abstractNumId w:val="1"/>
  </w:num>
  <w:num w:numId="7" w16cid:durableId="68081777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F9E"/>
    <w:rsid w:val="00115C88"/>
    <w:rsid w:val="005F09EA"/>
    <w:rsid w:val="00A75259"/>
    <w:rsid w:val="00BD4898"/>
    <w:rsid w:val="00C43F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F3691064B014EAF9ABDE6810B71DEDF">
    <w:name w:val="DF3691064B014EAF9ABDE6810B71DEDF"/>
  </w:style>
  <w:style w:type="paragraph" w:customStyle="1" w:styleId="96673CBEEC434CE5B2735C75CBC21D0D">
    <w:name w:val="96673CBEEC434CE5B2735C75CBC21D0D"/>
  </w:style>
  <w:style w:type="paragraph" w:styleId="Subtitle">
    <w:name w:val="Subtitle"/>
    <w:basedOn w:val="Normal"/>
    <w:next w:val="Normal"/>
    <w:link w:val="SubtitleChar"/>
    <w:uiPriority w:val="11"/>
    <w:qFormat/>
    <w:pPr>
      <w:numPr>
        <w:ilvl w:val="1"/>
      </w:numPr>
      <w:spacing w:before="120" w:after="0" w:line="288" w:lineRule="auto"/>
      <w:jc w:val="center"/>
    </w:pPr>
    <w:rPr>
      <w:b/>
      <w:i/>
      <w:color w:val="ED7D31" w:themeColor="accent2"/>
      <w:spacing w:val="15"/>
      <w:kern w:val="0"/>
      <w:sz w:val="48"/>
      <w:szCs w:val="22"/>
      <w14:ligatures w14:val="none"/>
    </w:rPr>
  </w:style>
  <w:style w:type="character" w:customStyle="1" w:styleId="SubtitleChar">
    <w:name w:val="Subtitle Char"/>
    <w:basedOn w:val="DefaultParagraphFont"/>
    <w:link w:val="Subtitle"/>
    <w:uiPriority w:val="11"/>
    <w:rPr>
      <w:b/>
      <w:i/>
      <w:color w:val="ED7D31" w:themeColor="accent2"/>
      <w:spacing w:val="15"/>
      <w:kern w:val="0"/>
      <w:sz w:val="48"/>
      <w:szCs w:val="22"/>
      <w14:ligatures w14:val="none"/>
    </w:rPr>
  </w:style>
  <w:style w:type="paragraph" w:customStyle="1" w:styleId="6DE8F2A6B0B044FABDF511DADFC193C4">
    <w:name w:val="6DE8F2A6B0B044FABDF511DADFC193C4"/>
  </w:style>
  <w:style w:type="paragraph" w:customStyle="1" w:styleId="E1D993BC32AA42F6BDE3CC9561595529">
    <w:name w:val="E1D993BC32AA42F6BDE3CC9561595529"/>
  </w:style>
  <w:style w:type="paragraph" w:customStyle="1" w:styleId="1C39221255314FBC8BEB9C5759DF8DE7">
    <w:name w:val="1C39221255314FBC8BEB9C5759DF8DE7"/>
  </w:style>
  <w:style w:type="paragraph" w:customStyle="1" w:styleId="6503C986FF5B48BEBF8B1179C9C400CF">
    <w:name w:val="6503C986FF5B48BEBF8B1179C9C400CF"/>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Cs w:val="22"/>
      <w14:ligatures w14:val="none"/>
    </w:rPr>
  </w:style>
  <w:style w:type="paragraph" w:customStyle="1" w:styleId="0A20F117D8224968B3E08F49070FFD62">
    <w:name w:val="0A20F117D8224968B3E08F49070FFD62"/>
  </w:style>
  <w:style w:type="paragraph" w:customStyle="1" w:styleId="75AF96B11F0443FFB617CFED681FA41B">
    <w:name w:val="75AF96B11F0443FFB617CFED681FA41B"/>
  </w:style>
  <w:style w:type="paragraph" w:customStyle="1" w:styleId="3CF6F13A888949AB962BD42B629B9AFA">
    <w:name w:val="3CF6F13A888949AB962BD42B629B9AFA"/>
  </w:style>
  <w:style w:type="paragraph" w:styleId="ListNumber">
    <w:name w:val="List Number"/>
    <w:basedOn w:val="Normal"/>
    <w:uiPriority w:val="99"/>
    <w:pPr>
      <w:numPr>
        <w:numId w:val="2"/>
      </w:numPr>
      <w:spacing w:after="200" w:line="276" w:lineRule="auto"/>
      <w:ind w:left="340" w:hanging="340"/>
    </w:pPr>
    <w:rPr>
      <w:rFonts w:eastAsiaTheme="minorHAnsi"/>
      <w:color w:val="595959" w:themeColor="text1" w:themeTint="A6"/>
      <w:kern w:val="0"/>
      <w:szCs w:val="22"/>
      <w14:ligatures w14:val="none"/>
    </w:rPr>
  </w:style>
  <w:style w:type="paragraph" w:customStyle="1" w:styleId="621F0AEC431847AB8B94EDC6B3A2928C">
    <w:name w:val="621F0AEC431847AB8B94EDC6B3A2928C"/>
  </w:style>
  <w:style w:type="paragraph" w:customStyle="1" w:styleId="C16D231A649842E9A4EA5194AEAB0953">
    <w:name w:val="C16D231A649842E9A4EA5194AEAB0953"/>
  </w:style>
  <w:style w:type="paragraph" w:customStyle="1" w:styleId="2B555F6A8E7643D595EF1D4196AFABBA">
    <w:name w:val="2B555F6A8E7643D595EF1D4196AFABBA"/>
  </w:style>
  <w:style w:type="character" w:customStyle="1" w:styleId="Bold">
    <w:name w:val="Bold"/>
    <w:uiPriority w:val="1"/>
    <w:qFormat/>
    <w:rPr>
      <w:b/>
      <w:bCs/>
    </w:rPr>
  </w:style>
  <w:style w:type="paragraph" w:customStyle="1" w:styleId="1A7EF640BE264089823583E73B91AAB5">
    <w:name w:val="1A7EF640BE264089823583E73B91AAB5"/>
  </w:style>
  <w:style w:type="paragraph" w:customStyle="1" w:styleId="69671F6DE876486D8ACF009D17ED5154">
    <w:name w:val="69671F6DE876486D8ACF009D17ED5154"/>
  </w:style>
  <w:style w:type="paragraph" w:customStyle="1" w:styleId="8DF70FB26C84455B8ADCB1701E5ED71C">
    <w:name w:val="8DF70FB26C84455B8ADCB1701E5ED71C"/>
  </w:style>
  <w:style w:type="paragraph" w:customStyle="1" w:styleId="0F32540B44C9417A95D9E163A7433838">
    <w:name w:val="0F32540B44C9417A95D9E163A7433838"/>
  </w:style>
  <w:style w:type="paragraph" w:customStyle="1" w:styleId="9880695FDE6C4604AACE1FC015E2BD2B">
    <w:name w:val="9880695FDE6C4604AACE1FC015E2BD2B"/>
  </w:style>
  <w:style w:type="paragraph" w:customStyle="1" w:styleId="1D590C2643334098B7D54799381455AD">
    <w:name w:val="1D590C2643334098B7D54799381455AD"/>
  </w:style>
  <w:style w:type="paragraph" w:customStyle="1" w:styleId="7A6FEF87F4394CEBB98447523A05377A">
    <w:name w:val="7A6FEF87F4394CEBB98447523A05377A"/>
  </w:style>
  <w:style w:type="paragraph" w:customStyle="1" w:styleId="AEA7C78DC7214BF380B033F996146641">
    <w:name w:val="AEA7C78DC7214BF380B033F996146641"/>
  </w:style>
  <w:style w:type="paragraph" w:customStyle="1" w:styleId="5EF389A26421478C86D7052EA2AF25BA">
    <w:name w:val="5EF389A26421478C86D7052EA2AF25BA"/>
  </w:style>
  <w:style w:type="paragraph" w:customStyle="1" w:styleId="EFDEDC6249D04DA6AA14480E895A5F6D">
    <w:name w:val="EFDEDC6249D04DA6AA14480E895A5F6D"/>
  </w:style>
  <w:style w:type="paragraph" w:customStyle="1" w:styleId="10C1C72BF25B4FC9A4B72DCBC5EE30A2">
    <w:name w:val="10C1C72BF25B4FC9A4B72DCBC5EE30A2"/>
  </w:style>
  <w:style w:type="paragraph" w:customStyle="1" w:styleId="6741E022D7A94125AB6617E698FE003B">
    <w:name w:val="6741E022D7A94125AB6617E698FE003B"/>
  </w:style>
  <w:style w:type="paragraph" w:customStyle="1" w:styleId="28665FCCFA294400824381D63B4841BF">
    <w:name w:val="28665FCCFA294400824381D63B4841BF"/>
  </w:style>
  <w:style w:type="paragraph" w:customStyle="1" w:styleId="07AF8EFC6D094B84A84B4173801B90FC">
    <w:name w:val="07AF8EFC6D094B84A84B4173801B90FC"/>
  </w:style>
  <w:style w:type="paragraph" w:customStyle="1" w:styleId="3127CF8E0CF4453A9B21563B1FD756B9">
    <w:name w:val="3127CF8E0CF4453A9B21563B1FD756B9"/>
  </w:style>
  <w:style w:type="paragraph" w:customStyle="1" w:styleId="D8B20BBCB81B4F649E4D7C7BE91FE02A">
    <w:name w:val="D8B20BBCB81B4F649E4D7C7BE91FE02A"/>
  </w:style>
  <w:style w:type="paragraph" w:customStyle="1" w:styleId="E332A9884F5441AC9A678E1D7FAD961C">
    <w:name w:val="E332A9884F5441AC9A678E1D7FAD961C"/>
  </w:style>
  <w:style w:type="paragraph" w:customStyle="1" w:styleId="FEF9594D2E464C97AE1C10CB20AE3DD4">
    <w:name w:val="FEF9594D2E464C97AE1C10CB20AE3DD4"/>
  </w:style>
  <w:style w:type="paragraph" w:customStyle="1" w:styleId="49A927E3BAF84947B46037EB4FCC6792">
    <w:name w:val="49A927E3BAF84947B46037EB4FCC6792"/>
  </w:style>
  <w:style w:type="paragraph" w:customStyle="1" w:styleId="DA888E46CD054F0A9C02FB93A853A32F">
    <w:name w:val="DA888E46CD054F0A9C02FB93A853A32F"/>
  </w:style>
  <w:style w:type="paragraph" w:customStyle="1" w:styleId="C3EDA93B83AA43C98C55D7CC32CE827F">
    <w:name w:val="C3EDA93B83AA43C98C55D7CC32CE827F"/>
  </w:style>
  <w:style w:type="paragraph" w:customStyle="1" w:styleId="1B7CA64BB30444AFB0CE85C2C2EA9F0D">
    <w:name w:val="1B7CA64BB30444AFB0CE85C2C2EA9F0D"/>
  </w:style>
  <w:style w:type="paragraph" w:customStyle="1" w:styleId="E79A6AF87091410591E2A690499FEE81">
    <w:name w:val="E79A6AF87091410591E2A690499FEE81"/>
  </w:style>
  <w:style w:type="paragraph" w:customStyle="1" w:styleId="CF9FA8D6714645C88C80590AC6883B8E">
    <w:name w:val="CF9FA8D6714645C88C80590AC6883B8E"/>
  </w:style>
  <w:style w:type="paragraph" w:customStyle="1" w:styleId="4A2355B6284D4E2EAF7D21D5F67A9CF0">
    <w:name w:val="4A2355B6284D4E2EAF7D21D5F67A9CF0"/>
  </w:style>
  <w:style w:type="paragraph" w:customStyle="1" w:styleId="D303F28909E341919BFE25DF65DC5D0C">
    <w:name w:val="D303F28909E341919BFE25DF65DC5D0C"/>
  </w:style>
  <w:style w:type="paragraph" w:customStyle="1" w:styleId="1B3E690CC38646E08AC7F6C928528819">
    <w:name w:val="1B3E690CC38646E08AC7F6C928528819"/>
  </w:style>
  <w:style w:type="paragraph" w:customStyle="1" w:styleId="736E47923C4842CC8F2DC26CACEE661B">
    <w:name w:val="736E47923C4842CC8F2DC26CACEE661B"/>
  </w:style>
  <w:style w:type="paragraph" w:customStyle="1" w:styleId="91EE888114FA429EB4062B2BF819B35B">
    <w:name w:val="91EE888114FA429EB4062B2BF819B35B"/>
  </w:style>
  <w:style w:type="paragraph" w:customStyle="1" w:styleId="106C76DE6FDE4620A902BFF5E2C06D3D">
    <w:name w:val="106C76DE6FDE4620A902BFF5E2C06D3D"/>
  </w:style>
  <w:style w:type="paragraph" w:customStyle="1" w:styleId="F53F9EA067254045A177ACB508FB2148">
    <w:name w:val="F53F9EA067254045A177ACB508FB2148"/>
  </w:style>
  <w:style w:type="paragraph" w:customStyle="1" w:styleId="99A01894182D4CC79BBD07DA99CC6E4C">
    <w:name w:val="99A01894182D4CC79BBD07DA99CC6E4C"/>
  </w:style>
  <w:style w:type="paragraph" w:customStyle="1" w:styleId="1BF1D7AC4CDB4F25A06203CCDFEB109B">
    <w:name w:val="1BF1D7AC4CDB4F25A06203CCDFEB109B"/>
  </w:style>
  <w:style w:type="paragraph" w:customStyle="1" w:styleId="CF0B1ABDC1AE4A44B61E147496ACC3E7">
    <w:name w:val="CF0B1ABDC1AE4A44B61E147496ACC3E7"/>
  </w:style>
  <w:style w:type="paragraph" w:customStyle="1" w:styleId="21F7C93CECA4418DA978E3270227EAC4">
    <w:name w:val="21F7C93CECA4418DA978E3270227EAC4"/>
  </w:style>
  <w:style w:type="paragraph" w:customStyle="1" w:styleId="F3F6F3F3AB8C4117A21E8A281AC9A2AB">
    <w:name w:val="F3F6F3F3AB8C4117A21E8A281AC9A2AB"/>
  </w:style>
  <w:style w:type="paragraph" w:customStyle="1" w:styleId="0972C4E2A7A04687B98A24BE999C9991">
    <w:name w:val="0972C4E2A7A04687B98A24BE999C9991"/>
  </w:style>
  <w:style w:type="paragraph" w:customStyle="1" w:styleId="AEDA88AEBC024B4FA7DBE53B89F57214">
    <w:name w:val="AEDA88AEBC024B4FA7DBE53B89F57214"/>
  </w:style>
  <w:style w:type="paragraph" w:customStyle="1" w:styleId="6856182DEDE54C2D9F147BDC5C58F18F">
    <w:name w:val="6856182DEDE54C2D9F147BDC5C58F18F"/>
  </w:style>
  <w:style w:type="paragraph" w:customStyle="1" w:styleId="2FCA09E3A9EC4F0EBE4B5F44EBFCE475">
    <w:name w:val="2FCA09E3A9EC4F0EBE4B5F44EBFCE475"/>
  </w:style>
  <w:style w:type="paragraph" w:customStyle="1" w:styleId="664A17B1669845439E3695770D5B6343">
    <w:name w:val="664A17B1669845439E3695770D5B6343"/>
  </w:style>
  <w:style w:type="paragraph" w:customStyle="1" w:styleId="F672668AA16E48A0B621E833541AF070">
    <w:name w:val="F672668AA16E48A0B621E833541AF070"/>
  </w:style>
  <w:style w:type="paragraph" w:customStyle="1" w:styleId="F1081837A8594CA6981ECB35F822E5CD">
    <w:name w:val="F1081837A8594CA6981ECB35F822E5CD"/>
  </w:style>
  <w:style w:type="paragraph" w:customStyle="1" w:styleId="EFCBFB494DB14FC1B77888CCF8FCCBB4">
    <w:name w:val="EFCBFB494DB14FC1B77888CCF8FCCBB4"/>
  </w:style>
  <w:style w:type="paragraph" w:customStyle="1" w:styleId="Graphbullet">
    <w:name w:val="Graph bullet"/>
    <w:basedOn w:val="Normal"/>
    <w:qFormat/>
    <w:pPr>
      <w:numPr>
        <w:numId w:val="3"/>
      </w:numPr>
      <w:spacing w:after="0" w:line="216" w:lineRule="auto"/>
      <w:ind w:left="284" w:hanging="284"/>
    </w:pPr>
    <w:rPr>
      <w:rFonts w:eastAsiaTheme="minorHAnsi"/>
      <w:color w:val="595959" w:themeColor="text1" w:themeTint="A6"/>
      <w:kern w:val="0"/>
      <w:sz w:val="20"/>
      <w:szCs w:val="22"/>
      <w14:ligatures w14:val="none"/>
    </w:rPr>
  </w:style>
  <w:style w:type="paragraph" w:customStyle="1" w:styleId="75CCBCA8F5DD4588B56583F5016A0FA4">
    <w:name w:val="75CCBCA8F5DD4588B56583F5016A0FA4"/>
  </w:style>
  <w:style w:type="paragraph" w:customStyle="1" w:styleId="161AC37D1AAA425A8B4AD7AAD6462924">
    <w:name w:val="161AC37D1AAA425A8B4AD7AAD6462924"/>
  </w:style>
  <w:style w:type="paragraph" w:customStyle="1" w:styleId="Graphbullet2">
    <w:name w:val="Graph bullet 2"/>
    <w:basedOn w:val="Normal"/>
    <w:qFormat/>
    <w:pPr>
      <w:numPr>
        <w:numId w:val="4"/>
      </w:numPr>
      <w:spacing w:after="0" w:line="216" w:lineRule="auto"/>
      <w:ind w:left="288" w:hanging="288"/>
    </w:pPr>
    <w:rPr>
      <w:rFonts w:eastAsiaTheme="minorHAnsi"/>
      <w:color w:val="595959" w:themeColor="text1" w:themeTint="A6"/>
      <w:kern w:val="0"/>
      <w:sz w:val="20"/>
      <w:szCs w:val="22"/>
      <w14:ligatures w14:val="none"/>
    </w:rPr>
  </w:style>
  <w:style w:type="paragraph" w:customStyle="1" w:styleId="287AFB4C6CBD485680687CE6EAC9CE63">
    <w:name w:val="287AFB4C6CBD485680687CE6EAC9CE63"/>
  </w:style>
  <w:style w:type="paragraph" w:customStyle="1" w:styleId="DAFAFC18F3AD44F482FAE32586554E6B">
    <w:name w:val="DAFAFC18F3AD44F482FAE32586554E6B"/>
  </w:style>
  <w:style w:type="paragraph" w:customStyle="1" w:styleId="Graphbullet3">
    <w:name w:val="Graph bullet 3"/>
    <w:basedOn w:val="Normal"/>
    <w:qFormat/>
    <w:pPr>
      <w:numPr>
        <w:numId w:val="5"/>
      </w:numPr>
      <w:spacing w:after="0" w:line="216" w:lineRule="auto"/>
      <w:ind w:left="288" w:hanging="288"/>
    </w:pPr>
    <w:rPr>
      <w:rFonts w:eastAsiaTheme="minorHAnsi"/>
      <w:color w:val="595959" w:themeColor="text1" w:themeTint="A6"/>
      <w:kern w:val="0"/>
      <w:sz w:val="20"/>
      <w:szCs w:val="22"/>
      <w14:ligatures w14:val="none"/>
    </w:rPr>
  </w:style>
  <w:style w:type="paragraph" w:customStyle="1" w:styleId="F58318BA806A4DD89D41AA4A884FBA99">
    <w:name w:val="F58318BA806A4DD89D41AA4A884FBA99"/>
  </w:style>
  <w:style w:type="paragraph" w:customStyle="1" w:styleId="9E781E8A21F041BC99A2D5533BD82208">
    <w:name w:val="9E781E8A21F041BC99A2D5533BD82208"/>
  </w:style>
  <w:style w:type="paragraph" w:customStyle="1" w:styleId="Graphbullet4">
    <w:name w:val="Graph bullet 4"/>
    <w:basedOn w:val="Normal"/>
    <w:qFormat/>
    <w:pPr>
      <w:numPr>
        <w:numId w:val="6"/>
      </w:numPr>
      <w:spacing w:after="0" w:line="240" w:lineRule="auto"/>
      <w:ind w:left="284" w:hanging="284"/>
    </w:pPr>
    <w:rPr>
      <w:rFonts w:eastAsiaTheme="minorHAnsi"/>
      <w:color w:val="595959" w:themeColor="text1" w:themeTint="A6"/>
      <w:kern w:val="0"/>
      <w:sz w:val="20"/>
      <w:szCs w:val="22"/>
      <w14:ligatures w14:val="none"/>
    </w:rPr>
  </w:style>
  <w:style w:type="paragraph" w:customStyle="1" w:styleId="995F546C295B4559A7B69ADAF3BF5B60">
    <w:name w:val="995F546C295B4559A7B69ADAF3BF5B60"/>
  </w:style>
  <w:style w:type="paragraph" w:customStyle="1" w:styleId="BC297C0BFDE74C2ABE95ADEA12E6CFB1">
    <w:name w:val="BC297C0BFDE74C2ABE95ADEA12E6CFB1"/>
  </w:style>
  <w:style w:type="paragraph" w:customStyle="1" w:styleId="79033FC654754FBAA6293A14159235B9">
    <w:name w:val="79033FC654754FBAA6293A14159235B9"/>
  </w:style>
  <w:style w:type="paragraph" w:customStyle="1" w:styleId="42E040D8E8A64EB5AD452F6F09C78D8A">
    <w:name w:val="42E040D8E8A64EB5AD452F6F09C78D8A"/>
  </w:style>
  <w:style w:type="paragraph" w:customStyle="1" w:styleId="8D80B0A9497D4D29A14650F82A7C27D2">
    <w:name w:val="8D80B0A9497D4D29A14650F82A7C27D2"/>
  </w:style>
  <w:style w:type="paragraph" w:customStyle="1" w:styleId="631686A459CB4737887B55E5BD7A6D71">
    <w:name w:val="631686A459CB4737887B55E5BD7A6D71"/>
  </w:style>
  <w:style w:type="paragraph" w:customStyle="1" w:styleId="7129398E765049619996D6EF12667C26">
    <w:name w:val="7129398E765049619996D6EF12667C26"/>
  </w:style>
  <w:style w:type="paragraph" w:customStyle="1" w:styleId="F47357EF587E4B9A8E14B584505FE245">
    <w:name w:val="F47357EF587E4B9A8E14B584505FE245"/>
  </w:style>
  <w:style w:type="paragraph" w:customStyle="1" w:styleId="CAAABF387ECC44DCBED1A2D0C3057537">
    <w:name w:val="CAAABF387ECC44DCBED1A2D0C3057537"/>
  </w:style>
  <w:style w:type="paragraph" w:customStyle="1" w:styleId="E69DC52F76B8478A86E95050EF160A42">
    <w:name w:val="E69DC52F76B8478A86E95050EF160A42"/>
  </w:style>
  <w:style w:type="paragraph" w:customStyle="1" w:styleId="F9FBBBF1B8B047A6BEE6E974A7EF54D0">
    <w:name w:val="F9FBBBF1B8B047A6BEE6E974A7EF54D0"/>
  </w:style>
  <w:style w:type="paragraph" w:customStyle="1" w:styleId="8FEF002ED0EE41E18D61BF0FA47594FA">
    <w:name w:val="8FEF002ED0EE41E18D61BF0FA47594FA"/>
  </w:style>
  <w:style w:type="paragraph" w:customStyle="1" w:styleId="ABD4EEB39297471B96D2C2585021F298">
    <w:name w:val="ABD4EEB39297471B96D2C2585021F298"/>
  </w:style>
  <w:style w:type="paragraph" w:customStyle="1" w:styleId="20C5EC847A234F448E801293C4AF666F">
    <w:name w:val="20C5EC847A234F448E801293C4AF666F"/>
  </w:style>
  <w:style w:type="paragraph" w:customStyle="1" w:styleId="DE8B1F010622471DB46C8E69401FDE8B">
    <w:name w:val="DE8B1F010622471DB46C8E69401FDE8B"/>
  </w:style>
  <w:style w:type="paragraph" w:customStyle="1" w:styleId="926517D2605843ECA7F833A59174FDC4">
    <w:name w:val="926517D2605843ECA7F833A59174FDC4"/>
  </w:style>
  <w:style w:type="paragraph" w:customStyle="1" w:styleId="91F31B6036FC4F10B23769E82BF77AFD">
    <w:name w:val="91F31B6036FC4F10B23769E82BF77AFD"/>
  </w:style>
  <w:style w:type="paragraph" w:customStyle="1" w:styleId="339CA5964F7A42C5AD9A87FF06D9ECE5">
    <w:name w:val="339CA5964F7A42C5AD9A87FF06D9ECE5"/>
  </w:style>
  <w:style w:type="paragraph" w:customStyle="1" w:styleId="3B67CEFADE0B4E9DA63A9E021C212D21">
    <w:name w:val="3B67CEFADE0B4E9DA63A9E021C212D21"/>
  </w:style>
  <w:style w:type="paragraph" w:customStyle="1" w:styleId="23FD089253724F549BAA695F364E0595">
    <w:name w:val="23FD089253724F549BAA695F364E0595"/>
  </w:style>
  <w:style w:type="paragraph" w:customStyle="1" w:styleId="A537B08CE4B74F1489A4EF305AEF4A8B">
    <w:name w:val="A537B08CE4B74F1489A4EF305AEF4A8B"/>
  </w:style>
  <w:style w:type="paragraph" w:styleId="ListBullet2">
    <w:name w:val="List Bullet 2"/>
    <w:basedOn w:val="Normal"/>
    <w:uiPriority w:val="99"/>
    <w:pPr>
      <w:numPr>
        <w:numId w:val="7"/>
      </w:numPr>
      <w:spacing w:after="120" w:line="288" w:lineRule="auto"/>
    </w:pPr>
    <w:rPr>
      <w:rFonts w:eastAsiaTheme="minorHAnsi"/>
      <w:color w:val="595959" w:themeColor="text1" w:themeTint="A6"/>
      <w:kern w:val="0"/>
      <w:szCs w:val="22"/>
      <w14:ligatures w14:val="none"/>
    </w:rPr>
  </w:style>
  <w:style w:type="paragraph" w:customStyle="1" w:styleId="FE4E360B35974B95B1CE736D87EF8361">
    <w:name w:val="FE4E360B35974B95B1CE736D87EF8361"/>
  </w:style>
  <w:style w:type="paragraph" w:customStyle="1" w:styleId="D69217DABFC84C9199A4DA86302056BC">
    <w:name w:val="D69217DABFC84C9199A4DA86302056BC"/>
  </w:style>
  <w:style w:type="paragraph" w:customStyle="1" w:styleId="5A42312C4E7847A1AB2920A6BB4605FD">
    <w:name w:val="5A42312C4E7847A1AB2920A6BB4605FD"/>
  </w:style>
  <w:style w:type="paragraph" w:customStyle="1" w:styleId="372A9B1A9FBE4BE5A5BC5F51B16802C9">
    <w:name w:val="372A9B1A9FBE4BE5A5BC5F51B16802C9"/>
  </w:style>
  <w:style w:type="paragraph" w:customStyle="1" w:styleId="A52A3F31B4F24A95A11BFCDAF97A012E">
    <w:name w:val="A52A3F31B4F24A95A11BFCDAF97A012E"/>
  </w:style>
  <w:style w:type="paragraph" w:customStyle="1" w:styleId="0C28DA289A1B468D992B2156B47F7BF0">
    <w:name w:val="0C28DA289A1B468D992B2156B47F7BF0"/>
  </w:style>
  <w:style w:type="paragraph" w:customStyle="1" w:styleId="6C23938CD3214FAEA122F6CF58C74653">
    <w:name w:val="6C23938CD3214FAEA122F6CF58C74653"/>
  </w:style>
  <w:style w:type="paragraph" w:customStyle="1" w:styleId="9CF42E8C9E894D6183F68363DACFC873">
    <w:name w:val="9CF42E8C9E894D6183F68363DACFC873"/>
  </w:style>
  <w:style w:type="paragraph" w:customStyle="1" w:styleId="0F3EC89D6D344CE69BBA016302C2BF31">
    <w:name w:val="0F3EC89D6D344CE69BBA016302C2BF31"/>
  </w:style>
  <w:style w:type="paragraph" w:customStyle="1" w:styleId="166F68C447264B18A9BB7A0445AC6D01">
    <w:name w:val="166F68C447264B18A9BB7A0445AC6D01"/>
  </w:style>
  <w:style w:type="paragraph" w:customStyle="1" w:styleId="4E7ADFBC352D41C991BBA3D420A552D0">
    <w:name w:val="4E7ADFBC352D41C991BBA3D420A552D0"/>
  </w:style>
  <w:style w:type="paragraph" w:customStyle="1" w:styleId="28A33AD06D7B459BB2893D5F9994BF61">
    <w:name w:val="28A33AD06D7B459BB2893D5F9994BF61"/>
  </w:style>
  <w:style w:type="paragraph" w:customStyle="1" w:styleId="D36568FF965641A8BA1816570F9E921B">
    <w:name w:val="D36568FF965641A8BA1816570F9E921B"/>
  </w:style>
  <w:style w:type="paragraph" w:customStyle="1" w:styleId="6B6F764C608A44A59542DD159E11402E">
    <w:name w:val="6B6F764C608A44A59542DD159E11402E"/>
  </w:style>
  <w:style w:type="paragraph" w:customStyle="1" w:styleId="4AF476A423014FB29180979C29FFC8E1">
    <w:name w:val="4AF476A423014FB29180979C29FFC8E1"/>
  </w:style>
  <w:style w:type="paragraph" w:customStyle="1" w:styleId="AA8A5708B7D84220AA95057EAB6A50F2">
    <w:name w:val="AA8A5708B7D84220AA95057EAB6A50F2"/>
  </w:style>
  <w:style w:type="paragraph" w:customStyle="1" w:styleId="55C1E5DF4601482AB50614C22F4FC8C8">
    <w:name w:val="55C1E5DF4601482AB50614C22F4FC8C8"/>
  </w:style>
  <w:style w:type="paragraph" w:customStyle="1" w:styleId="C5F8723361FD477FA65F5FC15394D072">
    <w:name w:val="C5F8723361FD477FA65F5FC15394D072"/>
  </w:style>
  <w:style w:type="paragraph" w:customStyle="1" w:styleId="3682F08913694CEFA8ACD44C118F2049">
    <w:name w:val="3682F08913694CEFA8ACD44C118F2049"/>
  </w:style>
  <w:style w:type="paragraph" w:customStyle="1" w:styleId="686598579E6248918452D35733B0F6F8">
    <w:name w:val="686598579E6248918452D35733B0F6F8"/>
  </w:style>
  <w:style w:type="paragraph" w:customStyle="1" w:styleId="0FB99481A45E41DBABC97E06167F715A">
    <w:name w:val="0FB99481A45E41DBABC97E06167F715A"/>
  </w:style>
  <w:style w:type="paragraph" w:customStyle="1" w:styleId="75FE833B3ECA417C80FDCC1C8B77A3DA">
    <w:name w:val="75FE833B3ECA417C80FDCC1C8B77A3DA"/>
  </w:style>
  <w:style w:type="paragraph" w:customStyle="1" w:styleId="37637F2CAA69475BB6BE03D349F6CF31">
    <w:name w:val="37637F2CAA69475BB6BE03D349F6CF31"/>
  </w:style>
  <w:style w:type="paragraph" w:customStyle="1" w:styleId="40BC18A83B354F4D83B2E27C4895D524">
    <w:name w:val="40BC18A83B354F4D83B2E27C4895D524"/>
  </w:style>
  <w:style w:type="paragraph" w:customStyle="1" w:styleId="2EA88FE05A2641ABA75C5AE190F700CF">
    <w:name w:val="2EA88FE05A2641ABA75C5AE190F700CF"/>
  </w:style>
  <w:style w:type="paragraph" w:customStyle="1" w:styleId="40335023B82F4270A1877CA9722D5786">
    <w:name w:val="40335023B82F4270A1877CA9722D5786"/>
  </w:style>
  <w:style w:type="paragraph" w:customStyle="1" w:styleId="DFD9B16768B8487C89838EE1B85F5793">
    <w:name w:val="DFD9B16768B8487C89838EE1B85F5793"/>
  </w:style>
  <w:style w:type="paragraph" w:customStyle="1" w:styleId="67C4733CFFD34382898A30D232C16C80">
    <w:name w:val="67C4733CFFD34382898A30D232C16C80"/>
  </w:style>
  <w:style w:type="paragraph" w:customStyle="1" w:styleId="179117BADAEF4BB2A3A822491947DFB3">
    <w:name w:val="179117BADAEF4BB2A3A822491947DFB3"/>
  </w:style>
  <w:style w:type="paragraph" w:customStyle="1" w:styleId="18EA86001CB541FDAB3D40175CE81728">
    <w:name w:val="18EA86001CB541FDAB3D40175CE81728"/>
  </w:style>
  <w:style w:type="paragraph" w:customStyle="1" w:styleId="3BDEAD69082742A9A6E4A57B4AD3E178">
    <w:name w:val="3BDEAD69082742A9A6E4A57B4AD3E178"/>
  </w:style>
  <w:style w:type="paragraph" w:customStyle="1" w:styleId="26910B62A7034AD38427562B217BEF3F">
    <w:name w:val="26910B62A7034AD38427562B217BEF3F"/>
  </w:style>
  <w:style w:type="paragraph" w:customStyle="1" w:styleId="F6CC76666BC5460B9E8E1FAF068DD897">
    <w:name w:val="F6CC76666BC5460B9E8E1FAF068DD897"/>
  </w:style>
  <w:style w:type="paragraph" w:customStyle="1" w:styleId="512232CF7D3D4D3CB2D067D0309F8839">
    <w:name w:val="512232CF7D3D4D3CB2D067D0309F8839"/>
  </w:style>
  <w:style w:type="paragraph" w:customStyle="1" w:styleId="BB2D66200C0E4C7DA3489C8CADD4E5CE">
    <w:name w:val="BB2D66200C0E4C7DA3489C8CADD4E5CE"/>
  </w:style>
  <w:style w:type="paragraph" w:customStyle="1" w:styleId="A41EF9887E014F538430098A5BB1FCDB">
    <w:name w:val="A41EF9887E014F538430098A5BB1FCDB"/>
  </w:style>
  <w:style w:type="paragraph" w:customStyle="1" w:styleId="55B2DA536E3B4FA7859DAA92164B8651">
    <w:name w:val="55B2DA536E3B4FA7859DAA92164B8651"/>
  </w:style>
  <w:style w:type="paragraph" w:customStyle="1" w:styleId="D6B05A6D12F04B8D9950ADF8289233A1">
    <w:name w:val="D6B05A6D12F04B8D9950ADF8289233A1"/>
  </w:style>
  <w:style w:type="paragraph" w:customStyle="1" w:styleId="D6B9ECB154ED4A5BA73FAB4EE101FC4E">
    <w:name w:val="D6B9ECB154ED4A5BA73FAB4EE101FC4E"/>
  </w:style>
  <w:style w:type="paragraph" w:customStyle="1" w:styleId="6E788D5D56724D9A894BE1AD29414471">
    <w:name w:val="6E788D5D56724D9A894BE1AD29414471"/>
  </w:style>
  <w:style w:type="paragraph" w:customStyle="1" w:styleId="9634B6C568B04EB2A46FCC900066FDFE">
    <w:name w:val="9634B6C568B04EB2A46FCC900066FDFE"/>
  </w:style>
  <w:style w:type="paragraph" w:customStyle="1" w:styleId="81DBFD76D7454081864B7A35CFC98240">
    <w:name w:val="81DBFD76D7454081864B7A35CFC98240"/>
  </w:style>
  <w:style w:type="paragraph" w:customStyle="1" w:styleId="70D2515D0CAD45668446E2D43F77BF3B">
    <w:name w:val="70D2515D0CAD45668446E2D43F77BF3B"/>
  </w:style>
  <w:style w:type="paragraph" w:customStyle="1" w:styleId="FA016673067D491FAE15FA6A35593324">
    <w:name w:val="FA016673067D491FAE15FA6A35593324"/>
  </w:style>
  <w:style w:type="paragraph" w:customStyle="1" w:styleId="5B2F876639E148D29EC6E723637EB1CC">
    <w:name w:val="5B2F876639E148D29EC6E723637EB1CC"/>
  </w:style>
  <w:style w:type="paragraph" w:customStyle="1" w:styleId="412A7486BF00472197DF58DCA306E423">
    <w:name w:val="412A7486BF00472197DF58DCA306E423"/>
  </w:style>
  <w:style w:type="paragraph" w:customStyle="1" w:styleId="01CCA74C9CB0441095217C24CB68BF78">
    <w:name w:val="01CCA74C9CB0441095217C24CB68BF78"/>
  </w:style>
  <w:style w:type="paragraph" w:customStyle="1" w:styleId="4E6E2FF6CBF4458AA257CD682166F446">
    <w:name w:val="4E6E2FF6CBF4458AA257CD682166F446"/>
  </w:style>
  <w:style w:type="paragraph" w:customStyle="1" w:styleId="3855843B821F4BE0A12EDFF790D205A9">
    <w:name w:val="3855843B821F4BE0A12EDFF790D205A9"/>
  </w:style>
  <w:style w:type="paragraph" w:customStyle="1" w:styleId="3312F70574D3474E9AFCEF4415B86227">
    <w:name w:val="3312F70574D3474E9AFCEF4415B86227"/>
  </w:style>
  <w:style w:type="paragraph" w:customStyle="1" w:styleId="3005468EA2FB4E0C91C6BCBCADDFBC92">
    <w:name w:val="3005468EA2FB4E0C91C6BCBCADDFBC92"/>
  </w:style>
  <w:style w:type="paragraph" w:customStyle="1" w:styleId="6DF1BC5DBD1C453A9681D9825E149EF2">
    <w:name w:val="6DF1BC5DBD1C453A9681D9825E149EF2"/>
  </w:style>
  <w:style w:type="paragraph" w:customStyle="1" w:styleId="2918FD3C7D554779BAD94CFFB2C849E1">
    <w:name w:val="2918FD3C7D554779BAD94CFFB2C849E1"/>
  </w:style>
  <w:style w:type="paragraph" w:customStyle="1" w:styleId="5D8D5C03062E4CDB96CBD9EC5345A53B">
    <w:name w:val="5D8D5C03062E4CDB96CBD9EC5345A53B"/>
  </w:style>
  <w:style w:type="paragraph" w:customStyle="1" w:styleId="B29B5A68F378498B90B846DC870C77D0">
    <w:name w:val="B29B5A68F378498B90B846DC870C77D0"/>
  </w:style>
  <w:style w:type="paragraph" w:customStyle="1" w:styleId="B6555E4671D74D35895ED06AE488E251">
    <w:name w:val="B6555E4671D74D35895ED06AE488E251"/>
  </w:style>
  <w:style w:type="paragraph" w:customStyle="1" w:styleId="47E85AB7C80C48888C9111FCE9E9C304">
    <w:name w:val="47E85AB7C80C48888C9111FCE9E9C304"/>
  </w:style>
  <w:style w:type="paragraph" w:customStyle="1" w:styleId="1828CF8E07264D1482427958CA89FC45">
    <w:name w:val="1828CF8E07264D1482427958CA89FC45"/>
  </w:style>
  <w:style w:type="paragraph" w:customStyle="1" w:styleId="D1EA5E262CAD4274B3E0297FCFBA2368">
    <w:name w:val="D1EA5E262CAD4274B3E0297FCFBA2368"/>
  </w:style>
  <w:style w:type="paragraph" w:customStyle="1" w:styleId="52A78FB713EC468F90CF1936C2E009D5">
    <w:name w:val="52A78FB713EC468F90CF1936C2E009D5"/>
  </w:style>
  <w:style w:type="paragraph" w:customStyle="1" w:styleId="2510CDD0298E480C9467953EED284693">
    <w:name w:val="2510CDD0298E480C9467953EED284693"/>
  </w:style>
  <w:style w:type="paragraph" w:customStyle="1" w:styleId="0D27F778EDBF456893858D744FB7B5E4">
    <w:name w:val="0D27F778EDBF456893858D744FB7B5E4"/>
  </w:style>
  <w:style w:type="paragraph" w:customStyle="1" w:styleId="A26CCABED1A446D0B493C9708EEAED4F">
    <w:name w:val="A26CCABED1A446D0B493C9708EEAED4F"/>
  </w:style>
  <w:style w:type="paragraph" w:customStyle="1" w:styleId="49591B8792C549948B0D87A7BE536844">
    <w:name w:val="49591B8792C549948B0D87A7BE536844"/>
  </w:style>
  <w:style w:type="paragraph" w:customStyle="1" w:styleId="0BBC9D2C8414472494D9F526F303287C">
    <w:name w:val="0BBC9D2C8414472494D9F526F303287C"/>
  </w:style>
  <w:style w:type="paragraph" w:customStyle="1" w:styleId="36BFC82B6C4E453A8BB08BC6CD6F0D59">
    <w:name w:val="36BFC82B6C4E453A8BB08BC6CD6F0D59"/>
  </w:style>
  <w:style w:type="paragraph" w:customStyle="1" w:styleId="F86D752BC3D742F89173D59753FA44CD">
    <w:name w:val="F86D752BC3D742F89173D59753FA44CD"/>
  </w:style>
  <w:style w:type="paragraph" w:customStyle="1" w:styleId="1F62ECC0F93040EF81A9D625B29ACF96">
    <w:name w:val="1F62ECC0F93040EF81A9D625B29ACF96"/>
  </w:style>
  <w:style w:type="paragraph" w:customStyle="1" w:styleId="A6F525F7873C4293B89840137D093E98">
    <w:name w:val="A6F525F7873C4293B89840137D093E98"/>
  </w:style>
  <w:style w:type="paragraph" w:customStyle="1" w:styleId="69351BDC05C544C3A7A313B8F1A40A51">
    <w:name w:val="69351BDC05C544C3A7A313B8F1A40A51"/>
  </w:style>
  <w:style w:type="paragraph" w:customStyle="1" w:styleId="0BE91581EEF24D978348A86B621E360B">
    <w:name w:val="0BE91581EEF24D978348A86B621E360B"/>
  </w:style>
  <w:style w:type="paragraph" w:customStyle="1" w:styleId="B8865192BEFC4B808EE612FC31F94152">
    <w:name w:val="B8865192BEFC4B808EE612FC31F94152"/>
  </w:style>
  <w:style w:type="paragraph" w:customStyle="1" w:styleId="5D1F462295A84CCB97194E70637E9DAD">
    <w:name w:val="5D1F462295A84CCB97194E70637E9DAD"/>
  </w:style>
  <w:style w:type="paragraph" w:customStyle="1" w:styleId="3141390DF50D4D59AB651A291657A6D1">
    <w:name w:val="3141390DF50D4D59AB651A291657A6D1"/>
  </w:style>
  <w:style w:type="paragraph" w:customStyle="1" w:styleId="F687F09152044682AC0E152C751DE631">
    <w:name w:val="F687F09152044682AC0E152C751DE631"/>
  </w:style>
  <w:style w:type="paragraph" w:customStyle="1" w:styleId="E41419A0A14B486C8BDB402E7F0C172C">
    <w:name w:val="E41419A0A14B486C8BDB402E7F0C172C"/>
  </w:style>
  <w:style w:type="paragraph" w:customStyle="1" w:styleId="B691485283AE431AA6DF0A591C00247C">
    <w:name w:val="B691485283AE431AA6DF0A591C00247C"/>
  </w:style>
  <w:style w:type="paragraph" w:customStyle="1" w:styleId="A9E7C0B7405F44F8A1AA849ED56ACFA7">
    <w:name w:val="A9E7C0B7405F44F8A1AA849ED56ACFA7"/>
  </w:style>
  <w:style w:type="paragraph" w:customStyle="1" w:styleId="9A43CA54E9C14C13A2EB2B83F9167CD3">
    <w:name w:val="9A43CA54E9C14C13A2EB2B83F9167CD3"/>
  </w:style>
  <w:style w:type="paragraph" w:customStyle="1" w:styleId="90E21818B1864C49BADC499EB8AC7F68">
    <w:name w:val="90E21818B1864C49BADC499EB8AC7F68"/>
  </w:style>
  <w:style w:type="paragraph" w:customStyle="1" w:styleId="0890D63F946A4B83BA175D51F58C46CA">
    <w:name w:val="0890D63F946A4B83BA175D51F58C46CA"/>
  </w:style>
  <w:style w:type="paragraph" w:customStyle="1" w:styleId="FE1D113B212C44F08470F995F32526C5">
    <w:name w:val="FE1D113B212C44F08470F995F32526C5"/>
  </w:style>
  <w:style w:type="paragraph" w:customStyle="1" w:styleId="651064C0976E478EB47DA18A770BA30B">
    <w:name w:val="651064C0976E478EB47DA18A770BA30B"/>
  </w:style>
  <w:style w:type="paragraph" w:customStyle="1" w:styleId="2CC4B01BE236464A892BCBBD8F690416">
    <w:name w:val="2CC4B01BE236464A892BCBBD8F690416"/>
  </w:style>
  <w:style w:type="paragraph" w:customStyle="1" w:styleId="279DE5D6E70E43939EDCBF6FE7D45D5C">
    <w:name w:val="279DE5D6E70E43939EDCBF6FE7D45D5C"/>
  </w:style>
  <w:style w:type="paragraph" w:customStyle="1" w:styleId="D82B58E508ED4557842C3A8A702A91AC">
    <w:name w:val="D82B58E508ED4557842C3A8A702A91AC"/>
  </w:style>
  <w:style w:type="paragraph" w:customStyle="1" w:styleId="E6D145B247DF4CFEB8B287E890D88634">
    <w:name w:val="E6D145B247DF4CFEB8B287E890D88634"/>
  </w:style>
  <w:style w:type="paragraph" w:customStyle="1" w:styleId="580EC38660CA40F2B1092E3EEB1CAC72">
    <w:name w:val="580EC38660CA40F2B1092E3EEB1CAC72"/>
  </w:style>
  <w:style w:type="paragraph" w:customStyle="1" w:styleId="E8115743562748DCB90B8A69C05AF504">
    <w:name w:val="E8115743562748DCB90B8A69C05AF504"/>
  </w:style>
  <w:style w:type="paragraph" w:customStyle="1" w:styleId="0675E68FE9C545088D1362D1DB0F587E">
    <w:name w:val="0675E68FE9C545088D1362D1DB0F587E"/>
  </w:style>
  <w:style w:type="paragraph" w:customStyle="1" w:styleId="58E497E5CB864BE8AB7EDE7032458DD1">
    <w:name w:val="58E497E5CB864BE8AB7EDE7032458DD1"/>
  </w:style>
  <w:style w:type="paragraph" w:customStyle="1" w:styleId="83621149F9F041E6A5139354FD7FB691">
    <w:name w:val="83621149F9F041E6A5139354FD7FB691"/>
  </w:style>
  <w:style w:type="paragraph" w:customStyle="1" w:styleId="90E402C5419D459BAC99E1681E79473F">
    <w:name w:val="90E402C5419D459BAC99E1681E79473F"/>
  </w:style>
  <w:style w:type="paragraph" w:customStyle="1" w:styleId="A345350EFD5745139798142830010F92">
    <w:name w:val="A345350EFD5745139798142830010F92"/>
  </w:style>
  <w:style w:type="paragraph" w:customStyle="1" w:styleId="86F9CC38A987404D80E057356454406E">
    <w:name w:val="86F9CC38A987404D80E057356454406E"/>
  </w:style>
  <w:style w:type="paragraph" w:customStyle="1" w:styleId="4A139626421E477C8AB36AB66BDDB24C">
    <w:name w:val="4A139626421E477C8AB36AB66BDDB24C"/>
  </w:style>
  <w:style w:type="paragraph" w:customStyle="1" w:styleId="D6B34EF5F00C4D258BF3A740BEF24885">
    <w:name w:val="D6B34EF5F00C4D258BF3A740BEF24885"/>
  </w:style>
  <w:style w:type="paragraph" w:customStyle="1" w:styleId="6C89C8E4394A4F638D8FD99253E76192">
    <w:name w:val="6C89C8E4394A4F638D8FD99253E76192"/>
  </w:style>
  <w:style w:type="paragraph" w:customStyle="1" w:styleId="63468348C7314549B5698EFE95A24C54">
    <w:name w:val="63468348C7314549B5698EFE95A24C54"/>
  </w:style>
  <w:style w:type="paragraph" w:customStyle="1" w:styleId="EA66D9C62C23483CB501AB8B08F42D4C">
    <w:name w:val="EA66D9C62C23483CB501AB8B08F42D4C"/>
  </w:style>
  <w:style w:type="paragraph" w:customStyle="1" w:styleId="76F5A1283D9B4D4F94521281D4A5C36B">
    <w:name w:val="76F5A1283D9B4D4F94521281D4A5C36B"/>
  </w:style>
  <w:style w:type="paragraph" w:customStyle="1" w:styleId="4742D1C94AAC4C71BFF31BA62CDB59FC">
    <w:name w:val="4742D1C94AAC4C71BFF31BA62CDB59FC"/>
  </w:style>
  <w:style w:type="paragraph" w:customStyle="1" w:styleId="37BAD967D6694CAAA1077B8F363179E5">
    <w:name w:val="37BAD967D6694CAAA1077B8F363179E5"/>
  </w:style>
  <w:style w:type="paragraph" w:customStyle="1" w:styleId="95FE206BC4DA482EB902996FA75A3192">
    <w:name w:val="95FE206BC4DA482EB902996FA75A3192"/>
  </w:style>
  <w:style w:type="paragraph" w:customStyle="1" w:styleId="768CC704BE244FDD998C356F8A423E08">
    <w:name w:val="768CC704BE244FDD998C356F8A423E08"/>
  </w:style>
  <w:style w:type="paragraph" w:customStyle="1" w:styleId="9EB372B09590453B94335420880CB4EB">
    <w:name w:val="9EB372B09590453B94335420880CB4EB"/>
  </w:style>
  <w:style w:type="paragraph" w:customStyle="1" w:styleId="64D1A9047FE749D39FA0A51332E2525F">
    <w:name w:val="64D1A9047FE749D39FA0A51332E2525F"/>
  </w:style>
  <w:style w:type="paragraph" w:customStyle="1" w:styleId="567D13E134D9413DBA77E7D46209F6C3">
    <w:name w:val="567D13E134D9413DBA77E7D46209F6C3"/>
  </w:style>
  <w:style w:type="paragraph" w:customStyle="1" w:styleId="2C7BCE07BAA64659B2B26A0747EE010F">
    <w:name w:val="2C7BCE07BAA64659B2B26A0747EE010F"/>
  </w:style>
  <w:style w:type="paragraph" w:customStyle="1" w:styleId="57A8304F9854495A88EF133293E1038F">
    <w:name w:val="57A8304F9854495A88EF133293E1038F"/>
  </w:style>
  <w:style w:type="paragraph" w:customStyle="1" w:styleId="1F424FFCA7B547A4919F185D48C93A2A">
    <w:name w:val="1F424FFCA7B547A4919F185D48C93A2A"/>
  </w:style>
  <w:style w:type="paragraph" w:customStyle="1" w:styleId="6C7A22377C56496DA63B4DCC4B6A76A2">
    <w:name w:val="6C7A22377C56496DA63B4DCC4B6A76A2"/>
  </w:style>
  <w:style w:type="paragraph" w:customStyle="1" w:styleId="8D0116FB676C409CA28CB9B7B3209119">
    <w:name w:val="8D0116FB676C409CA28CB9B7B3209119"/>
  </w:style>
  <w:style w:type="paragraph" w:customStyle="1" w:styleId="3C5791642201454E81C3A21B9D3539A0">
    <w:name w:val="3C5791642201454E81C3A21B9D3539A0"/>
  </w:style>
  <w:style w:type="paragraph" w:customStyle="1" w:styleId="4839CBCE65CB45D88CBF3D662C6F27C9">
    <w:name w:val="4839CBCE65CB45D88CBF3D662C6F27C9"/>
  </w:style>
  <w:style w:type="paragraph" w:customStyle="1" w:styleId="D15299E3757C49F0B3E7AF78A2FD41A2">
    <w:name w:val="D15299E3757C49F0B3E7AF78A2FD41A2"/>
  </w:style>
  <w:style w:type="paragraph" w:customStyle="1" w:styleId="65EBBABB14C64C92B8BF02AD4807E506">
    <w:name w:val="65EBBABB14C64C92B8BF02AD4807E50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FBAD1E49-1057-4CF4-A377-6DF9C2116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D03ACC-7654-4E64-89B4-51B0F7FA7E07}">
  <ds:schemaRefs>
    <ds:schemaRef ds:uri="http://schemas.microsoft.com/sharepoint/v3/contenttype/forms"/>
  </ds:schemaRefs>
</ds:datastoreItem>
</file>

<file path=customXml/itemProps3.xml><?xml version="1.0" encoding="utf-8"?>
<ds:datastoreItem xmlns:ds="http://schemas.openxmlformats.org/officeDocument/2006/customXml" ds:itemID="{AAED5993-B260-48A6-94FC-D9351629B53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Professional services business plan.dotx</Template>
  <TotalTime>183</TotalTime>
  <Pages>27</Pages>
  <Words>5931</Words>
  <Characters>33809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dangwal</dc:creator>
  <cp:keywords/>
  <dc:description/>
  <cp:lastModifiedBy>mayank dangwal</cp:lastModifiedBy>
  <cp:revision>9</cp:revision>
  <dcterms:created xsi:type="dcterms:W3CDTF">2025-01-30T16:27:00Z</dcterms:created>
  <dcterms:modified xsi:type="dcterms:W3CDTF">2025-02-02T15:49:00Z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